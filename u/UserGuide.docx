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9F4BB" w14:textId="77777777" w:rsidR="00AF3805" w:rsidRDefault="00261B34" w:rsidP="00A70360">
      <w:bookmarkStart w:id="0" w:name="_Hlk513541079"/>
      <w:bookmarkStart w:id="1" w:name="_GoBack"/>
      <w:bookmarkEnd w:id="1"/>
      <w:r>
        <w:rPr>
          <w:noProof/>
          <w:lang w:eastAsia="en-GB"/>
        </w:rPr>
        <w:drawing>
          <wp:anchor distT="0" distB="0" distL="114300" distR="114300" simplePos="0" relativeHeight="251664896" behindDoc="0" locked="0" layoutInCell="1" allowOverlap="1" wp14:anchorId="1C11A9CD" wp14:editId="6CABCC9A">
            <wp:simplePos x="0" y="0"/>
            <wp:positionH relativeFrom="column">
              <wp:posOffset>4189730</wp:posOffset>
            </wp:positionH>
            <wp:positionV relativeFrom="paragraph">
              <wp:posOffset>-285115</wp:posOffset>
            </wp:positionV>
            <wp:extent cx="1667510" cy="1091565"/>
            <wp:effectExtent l="19050" t="0" r="8890" b="0"/>
            <wp:wrapNone/>
            <wp:docPr id="3" name="Picture 9" descr="Qedi_Logos/QEDI_Logo_2_Col_Coated_Positiv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edi_Logos/QEDI_Logo_2_Col_Coated_Positive.eps"/>
                    <pic:cNvPicPr>
                      <a:picLocks noChangeAspect="1" noChangeArrowheads="1"/>
                    </pic:cNvPicPr>
                  </pic:nvPicPr>
                  <pic:blipFill>
                    <a:blip r:embed="rId11" cstate="print"/>
                    <a:srcRect/>
                    <a:stretch>
                      <a:fillRect/>
                    </a:stretch>
                  </pic:blipFill>
                  <pic:spPr bwMode="auto">
                    <a:xfrm>
                      <a:off x="0" y="0"/>
                      <a:ext cx="1667510" cy="1091565"/>
                    </a:xfrm>
                    <a:prstGeom prst="rect">
                      <a:avLst/>
                    </a:prstGeom>
                    <a:noFill/>
                    <a:ln w="9525">
                      <a:noFill/>
                      <a:miter lim="800000"/>
                      <a:headEnd/>
                      <a:tailEnd/>
                    </a:ln>
                  </pic:spPr>
                </pic:pic>
              </a:graphicData>
            </a:graphic>
          </wp:anchor>
        </w:drawing>
      </w:r>
    </w:p>
    <w:p w14:paraId="08FE75D7" w14:textId="77777777" w:rsidR="00B75DA3" w:rsidRDefault="00B75DA3"/>
    <w:p w14:paraId="24FB6CA8" w14:textId="3EA58BDC" w:rsidR="00A70360" w:rsidRDefault="00A70360"/>
    <w:p w14:paraId="5C8441AC" w14:textId="77777777" w:rsidR="009D51F8" w:rsidRDefault="009D51F8"/>
    <w:p w14:paraId="58D838C0" w14:textId="77777777" w:rsidR="00A70360" w:rsidRDefault="00A70360" w:rsidP="00183927"/>
    <w:p w14:paraId="7A0612B6" w14:textId="77777777" w:rsidR="00A70360" w:rsidRDefault="00A70360"/>
    <w:p w14:paraId="5608BEB6" w14:textId="77777777" w:rsidR="001E2728" w:rsidRDefault="001E2728"/>
    <w:p w14:paraId="78C9CCAB" w14:textId="77777777" w:rsidR="00E7728F" w:rsidRPr="00E7728F" w:rsidRDefault="003B21E9" w:rsidP="003B21E9">
      <w:pPr>
        <w:tabs>
          <w:tab w:val="left" w:pos="7649"/>
          <w:tab w:val="right" w:pos="9026"/>
        </w:tabs>
        <w:jc w:val="center"/>
        <w:rPr>
          <w:sz w:val="144"/>
          <w:szCs w:val="144"/>
        </w:rPr>
      </w:pPr>
      <w:r w:rsidRPr="00E7728F">
        <w:rPr>
          <w:rStyle w:val="hub2Char"/>
          <w:sz w:val="144"/>
          <w:szCs w:val="144"/>
        </w:rPr>
        <w:t>hub2</w:t>
      </w:r>
      <w:r w:rsidRPr="00E7728F">
        <w:rPr>
          <w:sz w:val="144"/>
          <w:szCs w:val="144"/>
        </w:rPr>
        <w:t xml:space="preserve"> </w:t>
      </w:r>
    </w:p>
    <w:p w14:paraId="288929DB" w14:textId="3204AF67" w:rsidR="00261B34" w:rsidRPr="00E7728F" w:rsidRDefault="003B21E9" w:rsidP="003B21E9">
      <w:pPr>
        <w:tabs>
          <w:tab w:val="left" w:pos="7649"/>
          <w:tab w:val="right" w:pos="9026"/>
        </w:tabs>
        <w:jc w:val="center"/>
        <w:rPr>
          <w:sz w:val="96"/>
          <w:szCs w:val="96"/>
        </w:rPr>
      </w:pPr>
      <w:r w:rsidRPr="00E7728F">
        <w:rPr>
          <w:sz w:val="96"/>
          <w:szCs w:val="96"/>
        </w:rPr>
        <w:t>User Guide</w:t>
      </w:r>
    </w:p>
    <w:p w14:paraId="03ECF8A2" w14:textId="23E88C0B" w:rsidR="00B20BD7" w:rsidRDefault="00B20BD7" w:rsidP="00C4150B"/>
    <w:p w14:paraId="2B514BF4" w14:textId="77777777" w:rsidR="00B900FD" w:rsidRDefault="00B900FD" w:rsidP="00C4150B"/>
    <w:p w14:paraId="350B0584" w14:textId="77777777" w:rsidR="00D7698C" w:rsidRPr="00B03E6A" w:rsidRDefault="00D7698C" w:rsidP="00B75DA3">
      <w:pPr>
        <w:pStyle w:val="TableHeader"/>
      </w:pPr>
      <w:bookmarkStart w:id="2" w:name="_Toc330847520"/>
      <w:bookmarkStart w:id="3" w:name="_Toc330851741"/>
      <w:bookmarkStart w:id="4" w:name="_Toc331098550"/>
      <w:bookmarkStart w:id="5" w:name="_Toc347322471"/>
      <w:r w:rsidRPr="00B03E6A">
        <w:t>TABLE OF CONTENTS</w:t>
      </w:r>
      <w:bookmarkEnd w:id="2"/>
      <w:bookmarkEnd w:id="3"/>
      <w:bookmarkEnd w:id="4"/>
      <w:bookmarkEnd w:id="5"/>
    </w:p>
    <w:p w14:paraId="13D1A90F" w14:textId="2A5C2464" w:rsidR="00116EED" w:rsidRDefault="00B2752E">
      <w:pPr>
        <w:pStyle w:val="TOC1"/>
        <w:rPr>
          <w:rFonts w:asciiTheme="minorHAnsi" w:eastAsiaTheme="minorEastAsia" w:hAnsiTheme="minorHAnsi" w:cstheme="minorBidi"/>
          <w:b w:val="0"/>
          <w:bCs w:val="0"/>
          <w:noProof/>
          <w:szCs w:val="22"/>
          <w:lang w:eastAsia="en-GB"/>
        </w:rPr>
      </w:pPr>
      <w:r>
        <w:fldChar w:fldCharType="begin"/>
      </w:r>
      <w:r>
        <w:instrText xml:space="preserve"> TOC \o "1-1" \h \z \u </w:instrText>
      </w:r>
      <w:r>
        <w:fldChar w:fldCharType="separate"/>
      </w:r>
      <w:hyperlink w:anchor="_Toc517179322" w:history="1">
        <w:r w:rsidR="00116EED" w:rsidRPr="009C502E">
          <w:rPr>
            <w:rStyle w:val="Hyperlink"/>
            <w:noProof/>
          </w:rPr>
          <w:t>1.</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About</w:t>
        </w:r>
        <w:r w:rsidR="00116EED">
          <w:rPr>
            <w:noProof/>
            <w:webHidden/>
          </w:rPr>
          <w:tab/>
        </w:r>
        <w:r w:rsidR="00116EED">
          <w:rPr>
            <w:noProof/>
            <w:webHidden/>
          </w:rPr>
          <w:fldChar w:fldCharType="begin"/>
        </w:r>
        <w:r w:rsidR="00116EED">
          <w:rPr>
            <w:noProof/>
            <w:webHidden/>
          </w:rPr>
          <w:instrText xml:space="preserve"> PAGEREF _Toc517179322 \h </w:instrText>
        </w:r>
        <w:r w:rsidR="00116EED">
          <w:rPr>
            <w:noProof/>
            <w:webHidden/>
          </w:rPr>
        </w:r>
        <w:r w:rsidR="00116EED">
          <w:rPr>
            <w:noProof/>
            <w:webHidden/>
          </w:rPr>
          <w:fldChar w:fldCharType="separate"/>
        </w:r>
        <w:r w:rsidR="00116EED">
          <w:rPr>
            <w:noProof/>
            <w:webHidden/>
          </w:rPr>
          <w:t>2</w:t>
        </w:r>
        <w:r w:rsidR="00116EED">
          <w:rPr>
            <w:noProof/>
            <w:webHidden/>
          </w:rPr>
          <w:fldChar w:fldCharType="end"/>
        </w:r>
      </w:hyperlink>
    </w:p>
    <w:p w14:paraId="6D4F4E1B" w14:textId="36679C2F" w:rsidR="00116EED" w:rsidRDefault="00426B76">
      <w:pPr>
        <w:pStyle w:val="TOC1"/>
        <w:rPr>
          <w:rFonts w:asciiTheme="minorHAnsi" w:eastAsiaTheme="minorEastAsia" w:hAnsiTheme="minorHAnsi" w:cstheme="minorBidi"/>
          <w:b w:val="0"/>
          <w:bCs w:val="0"/>
          <w:noProof/>
          <w:szCs w:val="22"/>
          <w:lang w:eastAsia="en-GB"/>
        </w:rPr>
      </w:pPr>
      <w:hyperlink w:anchor="_Toc517179323" w:history="1">
        <w:r w:rsidR="00116EED" w:rsidRPr="009C502E">
          <w:rPr>
            <w:rStyle w:val="Hyperlink"/>
            <w:noProof/>
          </w:rPr>
          <w:t>2.</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UI</w:t>
        </w:r>
        <w:r w:rsidR="00116EED">
          <w:rPr>
            <w:noProof/>
            <w:webHidden/>
          </w:rPr>
          <w:tab/>
        </w:r>
        <w:r w:rsidR="00116EED">
          <w:rPr>
            <w:noProof/>
            <w:webHidden/>
          </w:rPr>
          <w:fldChar w:fldCharType="begin"/>
        </w:r>
        <w:r w:rsidR="00116EED">
          <w:rPr>
            <w:noProof/>
            <w:webHidden/>
          </w:rPr>
          <w:instrText xml:space="preserve"> PAGEREF _Toc517179323 \h </w:instrText>
        </w:r>
        <w:r w:rsidR="00116EED">
          <w:rPr>
            <w:noProof/>
            <w:webHidden/>
          </w:rPr>
        </w:r>
        <w:r w:rsidR="00116EED">
          <w:rPr>
            <w:noProof/>
            <w:webHidden/>
          </w:rPr>
          <w:fldChar w:fldCharType="separate"/>
        </w:r>
        <w:r w:rsidR="00116EED">
          <w:rPr>
            <w:noProof/>
            <w:webHidden/>
          </w:rPr>
          <w:t>3</w:t>
        </w:r>
        <w:r w:rsidR="00116EED">
          <w:rPr>
            <w:noProof/>
            <w:webHidden/>
          </w:rPr>
          <w:fldChar w:fldCharType="end"/>
        </w:r>
      </w:hyperlink>
    </w:p>
    <w:p w14:paraId="167461B7" w14:textId="5C1B2D2E" w:rsidR="00116EED" w:rsidRDefault="00426B76">
      <w:pPr>
        <w:pStyle w:val="TOC1"/>
        <w:rPr>
          <w:rFonts w:asciiTheme="minorHAnsi" w:eastAsiaTheme="minorEastAsia" w:hAnsiTheme="minorHAnsi" w:cstheme="minorBidi"/>
          <w:b w:val="0"/>
          <w:bCs w:val="0"/>
          <w:noProof/>
          <w:szCs w:val="22"/>
          <w:lang w:eastAsia="en-GB"/>
        </w:rPr>
      </w:pPr>
      <w:hyperlink w:anchor="_Toc517179324" w:history="1">
        <w:r w:rsidR="00116EED" w:rsidRPr="009C502E">
          <w:rPr>
            <w:rStyle w:val="Hyperlink"/>
            <w:noProof/>
          </w:rPr>
          <w:t>3.</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Levels</w:t>
        </w:r>
        <w:r w:rsidR="00116EED">
          <w:rPr>
            <w:noProof/>
            <w:webHidden/>
          </w:rPr>
          <w:tab/>
        </w:r>
        <w:r w:rsidR="00116EED">
          <w:rPr>
            <w:noProof/>
            <w:webHidden/>
          </w:rPr>
          <w:fldChar w:fldCharType="begin"/>
        </w:r>
        <w:r w:rsidR="00116EED">
          <w:rPr>
            <w:noProof/>
            <w:webHidden/>
          </w:rPr>
          <w:instrText xml:space="preserve"> PAGEREF _Toc517179324 \h </w:instrText>
        </w:r>
        <w:r w:rsidR="00116EED">
          <w:rPr>
            <w:noProof/>
            <w:webHidden/>
          </w:rPr>
        </w:r>
        <w:r w:rsidR="00116EED">
          <w:rPr>
            <w:noProof/>
            <w:webHidden/>
          </w:rPr>
          <w:fldChar w:fldCharType="separate"/>
        </w:r>
        <w:r w:rsidR="00116EED">
          <w:rPr>
            <w:noProof/>
            <w:webHidden/>
          </w:rPr>
          <w:t>6</w:t>
        </w:r>
        <w:r w:rsidR="00116EED">
          <w:rPr>
            <w:noProof/>
            <w:webHidden/>
          </w:rPr>
          <w:fldChar w:fldCharType="end"/>
        </w:r>
      </w:hyperlink>
    </w:p>
    <w:p w14:paraId="09D55F5C" w14:textId="40A1607A" w:rsidR="00116EED" w:rsidRDefault="00426B76">
      <w:pPr>
        <w:pStyle w:val="TOC1"/>
        <w:rPr>
          <w:rFonts w:asciiTheme="minorHAnsi" w:eastAsiaTheme="minorEastAsia" w:hAnsiTheme="minorHAnsi" w:cstheme="minorBidi"/>
          <w:b w:val="0"/>
          <w:bCs w:val="0"/>
          <w:noProof/>
          <w:szCs w:val="22"/>
          <w:lang w:eastAsia="en-GB"/>
        </w:rPr>
      </w:pPr>
      <w:hyperlink w:anchor="_Toc517179325" w:history="1">
        <w:r w:rsidR="00116EED" w:rsidRPr="009C502E">
          <w:rPr>
            <w:rStyle w:val="Hyperlink"/>
            <w:noProof/>
          </w:rPr>
          <w:t>4.</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Permissions</w:t>
        </w:r>
        <w:r w:rsidR="00116EED">
          <w:rPr>
            <w:noProof/>
            <w:webHidden/>
          </w:rPr>
          <w:tab/>
        </w:r>
        <w:r w:rsidR="00116EED">
          <w:rPr>
            <w:noProof/>
            <w:webHidden/>
          </w:rPr>
          <w:fldChar w:fldCharType="begin"/>
        </w:r>
        <w:r w:rsidR="00116EED">
          <w:rPr>
            <w:noProof/>
            <w:webHidden/>
          </w:rPr>
          <w:instrText xml:space="preserve"> PAGEREF _Toc517179325 \h </w:instrText>
        </w:r>
        <w:r w:rsidR="00116EED">
          <w:rPr>
            <w:noProof/>
            <w:webHidden/>
          </w:rPr>
        </w:r>
        <w:r w:rsidR="00116EED">
          <w:rPr>
            <w:noProof/>
            <w:webHidden/>
          </w:rPr>
          <w:fldChar w:fldCharType="separate"/>
        </w:r>
        <w:r w:rsidR="00116EED">
          <w:rPr>
            <w:noProof/>
            <w:webHidden/>
          </w:rPr>
          <w:t>14</w:t>
        </w:r>
        <w:r w:rsidR="00116EED">
          <w:rPr>
            <w:noProof/>
            <w:webHidden/>
          </w:rPr>
          <w:fldChar w:fldCharType="end"/>
        </w:r>
      </w:hyperlink>
    </w:p>
    <w:p w14:paraId="59B7F089" w14:textId="48471E84" w:rsidR="00116EED" w:rsidRDefault="00426B76">
      <w:pPr>
        <w:pStyle w:val="TOC1"/>
        <w:rPr>
          <w:rFonts w:asciiTheme="minorHAnsi" w:eastAsiaTheme="minorEastAsia" w:hAnsiTheme="minorHAnsi" w:cstheme="minorBidi"/>
          <w:b w:val="0"/>
          <w:bCs w:val="0"/>
          <w:noProof/>
          <w:szCs w:val="22"/>
          <w:lang w:eastAsia="en-GB"/>
        </w:rPr>
      </w:pPr>
      <w:hyperlink w:anchor="_Toc517179326" w:history="1">
        <w:r w:rsidR="00116EED" w:rsidRPr="009C502E">
          <w:rPr>
            <w:rStyle w:val="Hyperlink"/>
            <w:noProof/>
          </w:rPr>
          <w:t>5.</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Handovers</w:t>
        </w:r>
        <w:r w:rsidR="00116EED">
          <w:rPr>
            <w:noProof/>
            <w:webHidden/>
          </w:rPr>
          <w:tab/>
        </w:r>
        <w:r w:rsidR="00116EED">
          <w:rPr>
            <w:noProof/>
            <w:webHidden/>
          </w:rPr>
          <w:fldChar w:fldCharType="begin"/>
        </w:r>
        <w:r w:rsidR="00116EED">
          <w:rPr>
            <w:noProof/>
            <w:webHidden/>
          </w:rPr>
          <w:instrText xml:space="preserve"> PAGEREF _Toc517179326 \h </w:instrText>
        </w:r>
        <w:r w:rsidR="00116EED">
          <w:rPr>
            <w:noProof/>
            <w:webHidden/>
          </w:rPr>
        </w:r>
        <w:r w:rsidR="00116EED">
          <w:rPr>
            <w:noProof/>
            <w:webHidden/>
          </w:rPr>
          <w:fldChar w:fldCharType="separate"/>
        </w:r>
        <w:r w:rsidR="00116EED">
          <w:rPr>
            <w:noProof/>
            <w:webHidden/>
          </w:rPr>
          <w:t>20</w:t>
        </w:r>
        <w:r w:rsidR="00116EED">
          <w:rPr>
            <w:noProof/>
            <w:webHidden/>
          </w:rPr>
          <w:fldChar w:fldCharType="end"/>
        </w:r>
      </w:hyperlink>
    </w:p>
    <w:p w14:paraId="0093A6BE" w14:textId="5E6419F7" w:rsidR="00116EED" w:rsidRDefault="00426B76">
      <w:pPr>
        <w:pStyle w:val="TOC1"/>
        <w:rPr>
          <w:rFonts w:asciiTheme="minorHAnsi" w:eastAsiaTheme="minorEastAsia" w:hAnsiTheme="minorHAnsi" w:cstheme="minorBidi"/>
          <w:b w:val="0"/>
          <w:bCs w:val="0"/>
          <w:noProof/>
          <w:szCs w:val="22"/>
          <w:lang w:eastAsia="en-GB"/>
        </w:rPr>
      </w:pPr>
      <w:hyperlink w:anchor="_Toc517179327" w:history="1">
        <w:r w:rsidR="00116EED" w:rsidRPr="009C502E">
          <w:rPr>
            <w:rStyle w:val="Hyperlink"/>
            <w:noProof/>
          </w:rPr>
          <w:t>6.</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Preservation</w:t>
        </w:r>
        <w:r w:rsidR="00116EED">
          <w:rPr>
            <w:noProof/>
            <w:webHidden/>
          </w:rPr>
          <w:tab/>
        </w:r>
        <w:r w:rsidR="00116EED">
          <w:rPr>
            <w:noProof/>
            <w:webHidden/>
          </w:rPr>
          <w:fldChar w:fldCharType="begin"/>
        </w:r>
        <w:r w:rsidR="00116EED">
          <w:rPr>
            <w:noProof/>
            <w:webHidden/>
          </w:rPr>
          <w:instrText xml:space="preserve"> PAGEREF _Toc517179327 \h </w:instrText>
        </w:r>
        <w:r w:rsidR="00116EED">
          <w:rPr>
            <w:noProof/>
            <w:webHidden/>
          </w:rPr>
        </w:r>
        <w:r w:rsidR="00116EED">
          <w:rPr>
            <w:noProof/>
            <w:webHidden/>
          </w:rPr>
          <w:fldChar w:fldCharType="separate"/>
        </w:r>
        <w:r w:rsidR="00116EED">
          <w:rPr>
            <w:noProof/>
            <w:webHidden/>
          </w:rPr>
          <w:t>22</w:t>
        </w:r>
        <w:r w:rsidR="00116EED">
          <w:rPr>
            <w:noProof/>
            <w:webHidden/>
          </w:rPr>
          <w:fldChar w:fldCharType="end"/>
        </w:r>
      </w:hyperlink>
    </w:p>
    <w:p w14:paraId="3B707AE0" w14:textId="08699FFE" w:rsidR="00116EED" w:rsidRDefault="00426B76">
      <w:pPr>
        <w:pStyle w:val="TOC1"/>
        <w:rPr>
          <w:rFonts w:asciiTheme="minorHAnsi" w:eastAsiaTheme="minorEastAsia" w:hAnsiTheme="minorHAnsi" w:cstheme="minorBidi"/>
          <w:b w:val="0"/>
          <w:bCs w:val="0"/>
          <w:noProof/>
          <w:szCs w:val="22"/>
          <w:lang w:eastAsia="en-GB"/>
        </w:rPr>
      </w:pPr>
      <w:hyperlink w:anchor="_Toc517179328" w:history="1">
        <w:r w:rsidR="00116EED" w:rsidRPr="009C502E">
          <w:rPr>
            <w:rStyle w:val="Hyperlink"/>
            <w:noProof/>
          </w:rPr>
          <w:t>7.</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Imports &amp; Exports</w:t>
        </w:r>
        <w:r w:rsidR="00116EED">
          <w:rPr>
            <w:noProof/>
            <w:webHidden/>
          </w:rPr>
          <w:tab/>
        </w:r>
        <w:r w:rsidR="00116EED">
          <w:rPr>
            <w:noProof/>
            <w:webHidden/>
          </w:rPr>
          <w:fldChar w:fldCharType="begin"/>
        </w:r>
        <w:r w:rsidR="00116EED">
          <w:rPr>
            <w:noProof/>
            <w:webHidden/>
          </w:rPr>
          <w:instrText xml:space="preserve"> PAGEREF _Toc517179328 \h </w:instrText>
        </w:r>
        <w:r w:rsidR="00116EED">
          <w:rPr>
            <w:noProof/>
            <w:webHidden/>
          </w:rPr>
        </w:r>
        <w:r w:rsidR="00116EED">
          <w:rPr>
            <w:noProof/>
            <w:webHidden/>
          </w:rPr>
          <w:fldChar w:fldCharType="separate"/>
        </w:r>
        <w:r w:rsidR="00116EED">
          <w:rPr>
            <w:noProof/>
            <w:webHidden/>
          </w:rPr>
          <w:t>24</w:t>
        </w:r>
        <w:r w:rsidR="00116EED">
          <w:rPr>
            <w:noProof/>
            <w:webHidden/>
          </w:rPr>
          <w:fldChar w:fldCharType="end"/>
        </w:r>
      </w:hyperlink>
    </w:p>
    <w:p w14:paraId="6526B186" w14:textId="1AD8AE70" w:rsidR="00116EED" w:rsidRDefault="00426B76">
      <w:pPr>
        <w:pStyle w:val="TOC1"/>
        <w:rPr>
          <w:rFonts w:asciiTheme="minorHAnsi" w:eastAsiaTheme="minorEastAsia" w:hAnsiTheme="minorHAnsi" w:cstheme="minorBidi"/>
          <w:b w:val="0"/>
          <w:bCs w:val="0"/>
          <w:noProof/>
          <w:szCs w:val="22"/>
          <w:lang w:eastAsia="en-GB"/>
        </w:rPr>
      </w:pPr>
      <w:hyperlink w:anchor="_Toc517179329" w:history="1">
        <w:r w:rsidR="00116EED" w:rsidRPr="009C502E">
          <w:rPr>
            <w:rStyle w:val="Hyperlink"/>
            <w:noProof/>
          </w:rPr>
          <w:t>8.</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Glossary / Listing</w:t>
        </w:r>
        <w:r w:rsidR="00116EED">
          <w:rPr>
            <w:noProof/>
            <w:webHidden/>
          </w:rPr>
          <w:tab/>
        </w:r>
        <w:r w:rsidR="00116EED">
          <w:rPr>
            <w:noProof/>
            <w:webHidden/>
          </w:rPr>
          <w:fldChar w:fldCharType="begin"/>
        </w:r>
        <w:r w:rsidR="00116EED">
          <w:rPr>
            <w:noProof/>
            <w:webHidden/>
          </w:rPr>
          <w:instrText xml:space="preserve"> PAGEREF _Toc517179329 \h </w:instrText>
        </w:r>
        <w:r w:rsidR="00116EED">
          <w:rPr>
            <w:noProof/>
            <w:webHidden/>
          </w:rPr>
        </w:r>
        <w:r w:rsidR="00116EED">
          <w:rPr>
            <w:noProof/>
            <w:webHidden/>
          </w:rPr>
          <w:fldChar w:fldCharType="separate"/>
        </w:r>
        <w:r w:rsidR="00116EED">
          <w:rPr>
            <w:noProof/>
            <w:webHidden/>
          </w:rPr>
          <w:t>26</w:t>
        </w:r>
        <w:r w:rsidR="00116EED">
          <w:rPr>
            <w:noProof/>
            <w:webHidden/>
          </w:rPr>
          <w:fldChar w:fldCharType="end"/>
        </w:r>
      </w:hyperlink>
    </w:p>
    <w:p w14:paraId="1EFC8B50" w14:textId="69F91619" w:rsidR="00142C01" w:rsidRPr="00766A01" w:rsidRDefault="00B2752E" w:rsidP="001339D2">
      <w:r>
        <w:rPr>
          <w:rFonts w:cs="Calibri"/>
          <w:szCs w:val="20"/>
        </w:rPr>
        <w:fldChar w:fldCharType="end"/>
      </w:r>
    </w:p>
    <w:p w14:paraId="5979348F" w14:textId="77777777" w:rsidR="001339D2" w:rsidRDefault="001339D2" w:rsidP="001339D2"/>
    <w:p w14:paraId="19E22A24" w14:textId="29F396EA" w:rsidR="00F00FFB" w:rsidRPr="009E3B7D" w:rsidRDefault="00F00FFB" w:rsidP="00B17B84">
      <w:pPr>
        <w:pStyle w:val="Heading1"/>
      </w:pPr>
      <w:bookmarkStart w:id="6" w:name="_Toc517179322"/>
      <w:r>
        <w:lastRenderedPageBreak/>
        <w:t>About</w:t>
      </w:r>
      <w:bookmarkEnd w:id="6"/>
      <w:r>
        <w:t xml:space="preserve"> </w:t>
      </w:r>
    </w:p>
    <w:p w14:paraId="147778E7" w14:textId="77777777" w:rsidR="00C15CC6" w:rsidRPr="002B6927" w:rsidRDefault="00C15CC6" w:rsidP="00C15CC6">
      <w:pPr>
        <w:pStyle w:val="Heading3"/>
      </w:pPr>
      <w:bookmarkStart w:id="7" w:name="_Toc473020526"/>
      <w:bookmarkStart w:id="8" w:name="_Toc481569836"/>
      <w:bookmarkStart w:id="9" w:name="_Toc481590157"/>
      <w:bookmarkStart w:id="10" w:name="_Toc481593719"/>
      <w:bookmarkStart w:id="11" w:name="_Toc481595055"/>
      <w:bookmarkStart w:id="12" w:name="_Toc481668967"/>
      <w:bookmarkStart w:id="13" w:name="_Toc481673125"/>
      <w:bookmarkStart w:id="14" w:name="_Toc485810574"/>
      <w:bookmarkStart w:id="15" w:name="_Toc510709633"/>
      <w:bookmarkStart w:id="16" w:name="_Toc473020527"/>
      <w:bookmarkStart w:id="17" w:name="_Toc479337730"/>
      <w:r w:rsidRPr="002B6927">
        <w:t>Introduction</w:t>
      </w:r>
      <w:bookmarkEnd w:id="7"/>
      <w:bookmarkEnd w:id="8"/>
      <w:bookmarkEnd w:id="9"/>
      <w:bookmarkEnd w:id="10"/>
      <w:bookmarkEnd w:id="11"/>
      <w:bookmarkEnd w:id="12"/>
      <w:bookmarkEnd w:id="13"/>
      <w:bookmarkEnd w:id="14"/>
      <w:bookmarkEnd w:id="15"/>
    </w:p>
    <w:p w14:paraId="4665F6E1" w14:textId="79D1F53A" w:rsidR="00C15CC6" w:rsidRPr="00C01A64" w:rsidRDefault="00C15CC6" w:rsidP="00C15CC6">
      <w:pPr>
        <w:rPr>
          <w:rFonts w:asciiTheme="minorHAnsi" w:hAnsiTheme="minorHAnsi"/>
        </w:rPr>
      </w:pPr>
      <w:r w:rsidRPr="00C01A64">
        <w:rPr>
          <w:rFonts w:asciiTheme="minorHAnsi" w:hAnsiTheme="minorHAnsi"/>
        </w:rPr>
        <w:t>This user guide describes</w:t>
      </w:r>
      <w:r w:rsidR="00490E41" w:rsidRPr="00C01A64">
        <w:rPr>
          <w:rFonts w:asciiTheme="minorHAnsi" w:hAnsiTheme="minorHAnsi"/>
        </w:rPr>
        <w:t xml:space="preserve"> an introduction or reference guide for some of the more complex features of</w:t>
      </w:r>
      <w:r w:rsidRPr="00C01A64">
        <w:rPr>
          <w:rFonts w:asciiTheme="minorHAnsi" w:hAnsiTheme="minorHAnsi"/>
        </w:rPr>
        <w:t xml:space="preserve"> </w:t>
      </w:r>
      <w:r w:rsidRPr="00C01A64">
        <w:rPr>
          <w:rStyle w:val="hub2Char"/>
          <w:rFonts w:asciiTheme="minorHAnsi" w:hAnsiTheme="minorHAnsi"/>
        </w:rPr>
        <w:t>hub2</w:t>
      </w:r>
      <w:r w:rsidRPr="00C01A64">
        <w:rPr>
          <w:rFonts w:asciiTheme="minorHAnsi" w:hAnsiTheme="minorHAnsi"/>
        </w:rPr>
        <w:t xml:space="preserve">; </w:t>
      </w:r>
      <w:r w:rsidRPr="00C01A64">
        <w:rPr>
          <w:rFonts w:asciiTheme="minorHAnsi" w:hAnsiTheme="minorHAnsi"/>
          <w:i/>
        </w:rPr>
        <w:t>qedi</w:t>
      </w:r>
      <w:r w:rsidRPr="00C01A64">
        <w:rPr>
          <w:rFonts w:asciiTheme="minorHAnsi" w:hAnsiTheme="minorHAnsi"/>
        </w:rPr>
        <w:t>’s next generation project management solution.</w:t>
      </w:r>
    </w:p>
    <w:p w14:paraId="50BD0215" w14:textId="3D5BEFD2" w:rsidR="00C15CC6" w:rsidRDefault="00C15CC6" w:rsidP="00C15CC6">
      <w:r w:rsidRPr="002B6927">
        <w:t xml:space="preserve">The document contains </w:t>
      </w:r>
      <w:r>
        <w:t xml:space="preserve">screen shots and information that were relevant at the time of release. As hub2 is a continuously developed product the actual appearance or function </w:t>
      </w:r>
      <w:r w:rsidR="00507500">
        <w:t xml:space="preserve">may </w:t>
      </w:r>
      <w:r>
        <w:t>differ from what is depicted.</w:t>
      </w:r>
    </w:p>
    <w:p w14:paraId="7E05D27E" w14:textId="3DFDA49C" w:rsidR="00C15CC6" w:rsidRDefault="00C15CC6" w:rsidP="00C15CC6">
      <w:r>
        <w:t>In addition, some sections or operations</w:t>
      </w:r>
      <w:r w:rsidR="00507500">
        <w:t xml:space="preserve"> shown may not be accessible </w:t>
      </w:r>
      <w:r>
        <w:t>due to permissions issues.</w:t>
      </w:r>
    </w:p>
    <w:p w14:paraId="1AA6EB94" w14:textId="35AC8CB4" w:rsidR="00C15CC6" w:rsidRPr="002B6927" w:rsidRDefault="00C15CC6" w:rsidP="00C15CC6">
      <w:r>
        <w:t xml:space="preserve">For the latest information on hub2 please visit </w:t>
      </w:r>
      <w:hyperlink r:id="rId12" w:history="1">
        <w:r w:rsidRPr="004F24B9">
          <w:rPr>
            <w:rStyle w:val="Hyperlink"/>
          </w:rPr>
          <w:t>http://qedi-gotechnology.github.io</w:t>
        </w:r>
      </w:hyperlink>
      <w:r>
        <w:t xml:space="preserve"> or contact </w:t>
      </w:r>
      <w:hyperlink r:id="rId13" w:history="1">
        <w:r w:rsidRPr="004F24B9">
          <w:rPr>
            <w:rStyle w:val="Hyperlink"/>
          </w:rPr>
          <w:t>info@qedi.co.uk</w:t>
        </w:r>
      </w:hyperlink>
      <w:r>
        <w:t xml:space="preserve"> </w:t>
      </w:r>
    </w:p>
    <w:p w14:paraId="2178FEEA" w14:textId="1AFD6BE1" w:rsidR="00F00FFB" w:rsidRPr="009E3B7D" w:rsidRDefault="00F00FFB" w:rsidP="00F00FFB">
      <w:pPr>
        <w:pStyle w:val="Heading3"/>
      </w:pPr>
      <w:r w:rsidRPr="009E3B7D">
        <w:t>Intended Audience</w:t>
      </w:r>
      <w:bookmarkEnd w:id="16"/>
      <w:bookmarkEnd w:id="17"/>
    </w:p>
    <w:p w14:paraId="317E588E" w14:textId="2A919A01" w:rsidR="00F00FFB" w:rsidRDefault="00DE7861" w:rsidP="00F00FFB">
      <w:r>
        <w:t>It’s expected that readers will have completed the required training courses, and understand the fundamental concepts and basic operations, before reading this document.</w:t>
      </w:r>
    </w:p>
    <w:p w14:paraId="2ECDE41E" w14:textId="3A49AFAA" w:rsidR="005D777D" w:rsidRPr="009E3B7D" w:rsidRDefault="005D777D" w:rsidP="00F00FFB">
      <w:r>
        <w:t xml:space="preserve">This guide is intended for authorised users only and should not be distributed without the express consent of </w:t>
      </w:r>
      <w:r w:rsidRPr="005D777D">
        <w:rPr>
          <w:i/>
        </w:rPr>
        <w:t>qedi</w:t>
      </w:r>
      <w:r>
        <w:t>.</w:t>
      </w:r>
    </w:p>
    <w:p w14:paraId="3B35CD5A" w14:textId="0F224EDE" w:rsidR="00F00FFB" w:rsidRPr="00AC0C10" w:rsidRDefault="00D52D75" w:rsidP="00D52D75">
      <w:pPr>
        <w:pStyle w:val="Heading3"/>
      </w:pPr>
      <w:r>
        <w:t>hub2</w:t>
      </w:r>
    </w:p>
    <w:p w14:paraId="7F41A524" w14:textId="0B52CF08" w:rsidR="00B51607" w:rsidRPr="00AA2E81" w:rsidRDefault="00B51607" w:rsidP="00B51607">
      <w:pPr>
        <w:rPr>
          <w:lang w:val="en-US"/>
        </w:rPr>
      </w:pPr>
      <w:r>
        <w:rPr>
          <w:lang w:val="en-US"/>
        </w:rPr>
        <w:t>First released in October 2017, hub2 is the latest generation of qedi’s GoTechnology® family of online, web-accessible completions and commissioning management solutions.</w:t>
      </w:r>
    </w:p>
    <w:p w14:paraId="14695E9A" w14:textId="77777777" w:rsidR="00B51607" w:rsidRDefault="00B51607" w:rsidP="00B51607">
      <w:pPr>
        <w:rPr>
          <w:lang w:val="en-US"/>
        </w:rPr>
      </w:pPr>
      <w:r>
        <w:rPr>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0BBC5B2C" w14:textId="77777777" w:rsidR="00960017" w:rsidRDefault="00960017" w:rsidP="00D52D75">
      <w:pPr>
        <w:pStyle w:val="Heading4"/>
        <w:rPr>
          <w:lang w:val="en-US"/>
        </w:rPr>
      </w:pPr>
      <w:r>
        <w:rPr>
          <w:lang w:val="en-US"/>
        </w:rPr>
        <w:t>Access</w:t>
      </w:r>
    </w:p>
    <w:p w14:paraId="54026240" w14:textId="77777777" w:rsidR="00DE3F25" w:rsidRPr="009C21CF" w:rsidRDefault="00960017" w:rsidP="00960017">
      <w:pPr>
        <w:rPr>
          <w:lang w:val="en-US"/>
        </w:rPr>
      </w:pPr>
      <w:r>
        <w:rPr>
          <w:lang w:val="en-US"/>
        </w:rPr>
        <w:t>Details of how to access hub2 will be provided separately. Please note: As hub2 is a primarily online solution, an internet connection and a modern, HTML5 compliant web browser are required.</w:t>
      </w:r>
      <w:r w:rsidRPr="009C21CF">
        <w:rPr>
          <w:lang w:val="en-US"/>
        </w:rPr>
        <w:t xml:space="preserve"> </w:t>
      </w:r>
    </w:p>
    <w:p w14:paraId="7A802516" w14:textId="77777777" w:rsidR="00960017" w:rsidRDefault="00221EAD" w:rsidP="00D52D75">
      <w:pPr>
        <w:pStyle w:val="Heading3"/>
      </w:pPr>
      <w:r>
        <w:t>Glossary of Terms / Listing of Information</w:t>
      </w:r>
    </w:p>
    <w:p w14:paraId="211BB627" w14:textId="0FA5CD7D" w:rsidR="00221EAD" w:rsidRDefault="005E2AE8" w:rsidP="00221EAD">
      <w:r>
        <w:t xml:space="preserve">At the end of this </w:t>
      </w:r>
      <w:r w:rsidR="00D52D75">
        <w:t>document</w:t>
      </w:r>
      <w:r w:rsidR="00221EAD">
        <w:t xml:space="preserve"> is an abbreviated list of the information stored within hub2, where it can be viewed from, and which Level within the information hierarchy (described in </w:t>
      </w:r>
      <w:r w:rsidR="00221EAD">
        <w:fldChar w:fldCharType="begin"/>
      </w:r>
      <w:r w:rsidR="00221EAD">
        <w:instrText xml:space="preserve"> REF _Ref512420894 \w \h </w:instrText>
      </w:r>
      <w:r w:rsidR="00221EAD">
        <w:fldChar w:fldCharType="separate"/>
      </w:r>
      <w:r w:rsidR="002A2397">
        <w:t>3</w:t>
      </w:r>
      <w:r w:rsidR="00221EAD">
        <w:fldChar w:fldCharType="end"/>
      </w:r>
      <w:r w:rsidR="00221EAD">
        <w:t xml:space="preserve"> </w:t>
      </w:r>
      <w:r w:rsidR="00221EAD">
        <w:fldChar w:fldCharType="begin"/>
      </w:r>
      <w:r w:rsidR="00221EAD">
        <w:instrText xml:space="preserve"> REF _Ref512420894 \h </w:instrText>
      </w:r>
      <w:r w:rsidR="00221EAD">
        <w:fldChar w:fldCharType="separate"/>
      </w:r>
      <w:r w:rsidR="002A2397">
        <w:t>Levels</w:t>
      </w:r>
      <w:r w:rsidR="00221EAD">
        <w:fldChar w:fldCharType="end"/>
      </w:r>
      <w:r w:rsidR="00221EAD">
        <w:t xml:space="preserve"> </w:t>
      </w:r>
      <w:r w:rsidR="00221EAD">
        <w:fldChar w:fldCharType="begin"/>
      </w:r>
      <w:r w:rsidR="00221EAD">
        <w:instrText xml:space="preserve"> REF _Ref512420894 \p \h </w:instrText>
      </w:r>
      <w:r w:rsidR="00221EAD">
        <w:fldChar w:fldCharType="separate"/>
      </w:r>
      <w:r w:rsidR="002A2397">
        <w:t>below</w:t>
      </w:r>
      <w:r w:rsidR="00221EAD">
        <w:fldChar w:fldCharType="end"/>
      </w:r>
      <w:r w:rsidR="00221EAD">
        <w:t>) it resides.</w:t>
      </w:r>
    </w:p>
    <w:p w14:paraId="3F27C511" w14:textId="7C50AB8E" w:rsidR="002D50EE" w:rsidRDefault="00221EAD" w:rsidP="00221EAD">
      <w:r>
        <w:t>Important Note: This is not a complete listing, and is intended for basic reference purposes to the most commonly used areas of hub2. Client, industry or process specific information types will be excluded for this reason.</w:t>
      </w:r>
    </w:p>
    <w:p w14:paraId="3DD26477" w14:textId="77777777" w:rsidR="002D50EE" w:rsidRDefault="002D50EE">
      <w:pPr>
        <w:spacing w:after="0" w:line="240" w:lineRule="auto"/>
        <w:jc w:val="left"/>
      </w:pPr>
      <w:r>
        <w:br w:type="page"/>
      </w:r>
    </w:p>
    <w:p w14:paraId="33BA7E61" w14:textId="77777777" w:rsidR="00CD62D1" w:rsidRDefault="00CD62D1" w:rsidP="00CD62D1">
      <w:pPr>
        <w:pStyle w:val="Heading1"/>
      </w:pPr>
      <w:bookmarkStart w:id="18" w:name="_Toc517179323"/>
      <w:r>
        <w:lastRenderedPageBreak/>
        <w:t>UI</w:t>
      </w:r>
      <w:bookmarkEnd w:id="18"/>
    </w:p>
    <w:p w14:paraId="09D2C1C9" w14:textId="505BF13B" w:rsidR="00EC3367" w:rsidRDefault="004D590A" w:rsidP="00CD62D1">
      <w:r>
        <w:t>Let’s take a look at the User Interface (or UI) for hub2. This is the “look and feel” of the application: How information is displayed onscreen and how you interact with it.</w:t>
      </w:r>
    </w:p>
    <w:p w14:paraId="72425413" w14:textId="471BB0F9" w:rsidR="004D590A" w:rsidRDefault="004D590A" w:rsidP="00CD62D1">
      <w:r>
        <w:rPr>
          <w:noProof/>
        </w:rPr>
        <w:drawing>
          <wp:inline distT="0" distB="0" distL="0" distR="0" wp14:anchorId="0C6124B7" wp14:editId="0718A26A">
            <wp:extent cx="6661150" cy="4829810"/>
            <wp:effectExtent l="19050" t="19050" r="2540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p w14:paraId="518CA86E" w14:textId="772F59E8" w:rsidR="00CD62D1" w:rsidRDefault="00EC3367" w:rsidP="00CD62D1">
      <w:r>
        <w:t>Depending on which version of hub2, your preferences, permissions and configuration, and the device your viewing on, some elements may appear differently, or not at all.</w:t>
      </w:r>
    </w:p>
    <w:p w14:paraId="6E99058D" w14:textId="27AA076D" w:rsidR="00AE4AAC" w:rsidRDefault="00AE4AAC" w:rsidP="00CD62D1">
      <w:r>
        <w:t>If we apply some highlighting to some different elements on this screen we can cover a lot of the basic concepts within hub2, which follow all the way through the application.</w:t>
      </w:r>
    </w:p>
    <w:p w14:paraId="40EB9D11" w14:textId="3A49A41D" w:rsidR="00AE4AAC" w:rsidRDefault="00AE4AAC" w:rsidP="00CD62D1">
      <w:r>
        <w:rPr>
          <w:noProof/>
        </w:rPr>
        <w:lastRenderedPageBreak/>
        <w:drawing>
          <wp:inline distT="0" distB="0" distL="0" distR="0" wp14:anchorId="21E4904E" wp14:editId="53C35B49">
            <wp:extent cx="6661150" cy="4829810"/>
            <wp:effectExtent l="19050" t="19050" r="2540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15">
                      <a:extLst>
                        <a:ext uri="{28A0092B-C50C-407E-A947-70E740481C1C}">
                          <a14:useLocalDpi xmlns:a14="http://schemas.microsoft.com/office/drawing/2010/main" val="0"/>
                        </a:ext>
                      </a:extLst>
                    </a:blip>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tbl>
      <w:tblPr>
        <w:tblStyle w:val="TableGrid"/>
        <w:tblW w:w="10593" w:type="dxa"/>
        <w:tblLook w:val="04A0" w:firstRow="1" w:lastRow="0" w:firstColumn="1" w:lastColumn="0" w:noHBand="0" w:noVBand="1"/>
      </w:tblPr>
      <w:tblGrid>
        <w:gridCol w:w="882"/>
        <w:gridCol w:w="2052"/>
        <w:gridCol w:w="4146"/>
        <w:gridCol w:w="3513"/>
      </w:tblGrid>
      <w:tr w:rsidR="00EC0B96" w14:paraId="36350051" w14:textId="77777777" w:rsidTr="00984546">
        <w:tc>
          <w:tcPr>
            <w:tcW w:w="882" w:type="dxa"/>
            <w:shd w:val="clear" w:color="auto" w:fill="4D4D4D" w:themeFill="accent6"/>
            <w:vAlign w:val="center"/>
          </w:tcPr>
          <w:p w14:paraId="7E7CFDE1" w14:textId="632A7979"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Colour</w:t>
            </w:r>
          </w:p>
        </w:tc>
        <w:tc>
          <w:tcPr>
            <w:tcW w:w="2052" w:type="dxa"/>
            <w:shd w:val="clear" w:color="auto" w:fill="4D4D4D" w:themeFill="accent6"/>
            <w:vAlign w:val="center"/>
          </w:tcPr>
          <w:p w14:paraId="1C248E83" w14:textId="1240A478"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Location</w:t>
            </w:r>
          </w:p>
        </w:tc>
        <w:tc>
          <w:tcPr>
            <w:tcW w:w="4146" w:type="dxa"/>
            <w:shd w:val="clear" w:color="auto" w:fill="4D4D4D" w:themeFill="accent6"/>
            <w:vAlign w:val="center"/>
          </w:tcPr>
          <w:p w14:paraId="417BEF1D" w14:textId="5CC19636"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Element</w:t>
            </w:r>
          </w:p>
        </w:tc>
        <w:tc>
          <w:tcPr>
            <w:tcW w:w="3513" w:type="dxa"/>
            <w:shd w:val="clear" w:color="auto" w:fill="4D4D4D" w:themeFill="accent6"/>
            <w:vAlign w:val="center"/>
          </w:tcPr>
          <w:p w14:paraId="4A90F5DD" w14:textId="6C615D97"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Description</w:t>
            </w:r>
          </w:p>
        </w:tc>
      </w:tr>
      <w:tr w:rsidR="00EC0B96" w14:paraId="0D732EA7" w14:textId="77777777" w:rsidTr="0017076E">
        <w:tc>
          <w:tcPr>
            <w:tcW w:w="882" w:type="dxa"/>
            <w:vAlign w:val="center"/>
          </w:tcPr>
          <w:p w14:paraId="2A5A05E2" w14:textId="5C559C1F" w:rsidR="00AE4AAC" w:rsidRPr="0017076E" w:rsidRDefault="00AE4AAC" w:rsidP="00BF1522">
            <w:pPr>
              <w:jc w:val="center"/>
              <w:rPr>
                <w:b/>
                <w:sz w:val="72"/>
                <w:szCs w:val="72"/>
              </w:rPr>
            </w:pPr>
            <w:r w:rsidRPr="0017076E">
              <w:rPr>
                <w:b/>
                <w:color w:val="FFC000"/>
                <w:sz w:val="72"/>
                <w:szCs w:val="72"/>
              </w:rPr>
              <w:sym w:font="Wingdings" w:char="F06E"/>
            </w:r>
          </w:p>
        </w:tc>
        <w:tc>
          <w:tcPr>
            <w:tcW w:w="2052" w:type="dxa"/>
            <w:vAlign w:val="center"/>
          </w:tcPr>
          <w:p w14:paraId="5AA07C80" w14:textId="5F6F374B" w:rsidR="00AE4AAC" w:rsidRDefault="00AE4AAC" w:rsidP="00BF1522">
            <w:pPr>
              <w:jc w:val="center"/>
            </w:pPr>
            <w:r>
              <w:t>Top of screen (menu bar)</w:t>
            </w:r>
          </w:p>
        </w:tc>
        <w:tc>
          <w:tcPr>
            <w:tcW w:w="4146" w:type="dxa"/>
            <w:vAlign w:val="center"/>
          </w:tcPr>
          <w:p w14:paraId="59D52CB1" w14:textId="17B2EEE6" w:rsidR="00AE4AAC" w:rsidRDefault="00AE4AAC" w:rsidP="00BF1522">
            <w:pPr>
              <w:jc w:val="center"/>
            </w:pPr>
            <w:r w:rsidRPr="00AE4AAC">
              <w:rPr>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FA34FA" w:rsidRDefault="00AE4AAC" w:rsidP="00CD62D1">
            <w:pPr>
              <w:rPr>
                <w:rFonts w:asciiTheme="minorHAnsi" w:eastAsia="Microsoft Yi Baiti" w:hAnsiTheme="minorHAnsi"/>
              </w:rPr>
            </w:pPr>
            <w:r w:rsidRPr="00FA34FA">
              <w:rPr>
                <w:rFonts w:asciiTheme="minorHAnsi" w:eastAsia="Microsoft Yi Baiti" w:hAnsiTheme="minorHAnsi"/>
              </w:rPr>
              <w:t>The top menu buttons are the key to navigating hub2. Clicking one of these buttons will open a drop-down menu with links to specific pages.</w:t>
            </w:r>
          </w:p>
          <w:p w14:paraId="6220553F" w14:textId="46A16454" w:rsidR="00BF1522" w:rsidRDefault="00BF1522" w:rsidP="00CD62D1">
            <w:r w:rsidRPr="00FA34FA">
              <w:rPr>
                <w:rFonts w:asciiTheme="minorHAnsi" w:eastAsia="Microsoft Yi Baiti" w:hAnsiTheme="minorHAnsi"/>
              </w:rPr>
              <w:t>This includes the button at the top right, which displays your name (or the name of whoever is currently logged in) and provides links to User preferences and options.</w:t>
            </w:r>
          </w:p>
        </w:tc>
      </w:tr>
      <w:tr w:rsidR="00EC0B96" w14:paraId="5F1B196C" w14:textId="77777777" w:rsidTr="0017076E">
        <w:tc>
          <w:tcPr>
            <w:tcW w:w="882" w:type="dxa"/>
            <w:vAlign w:val="center"/>
          </w:tcPr>
          <w:p w14:paraId="16D16B34" w14:textId="79847B16" w:rsidR="00AE4AAC" w:rsidRDefault="00BF1522" w:rsidP="0017076E">
            <w:pPr>
              <w:jc w:val="center"/>
            </w:pPr>
            <w:r w:rsidRPr="0017076E">
              <w:rPr>
                <w:b/>
                <w:color w:val="2F2F2F" w:themeColor="accent5" w:themeShade="80"/>
                <w:sz w:val="72"/>
              </w:rPr>
              <w:sym w:font="Wingdings" w:char="F06E"/>
            </w:r>
          </w:p>
        </w:tc>
        <w:tc>
          <w:tcPr>
            <w:tcW w:w="2052" w:type="dxa"/>
            <w:vAlign w:val="center"/>
          </w:tcPr>
          <w:p w14:paraId="7B0A55A5" w14:textId="05CA5C5A" w:rsidR="00AE4AAC" w:rsidRDefault="0017076E" w:rsidP="0017076E">
            <w:pPr>
              <w:jc w:val="center"/>
            </w:pPr>
            <w:r>
              <w:t>Top Right</w:t>
            </w:r>
          </w:p>
        </w:tc>
        <w:tc>
          <w:tcPr>
            <w:tcW w:w="4146" w:type="dxa"/>
            <w:vAlign w:val="center"/>
          </w:tcPr>
          <w:p w14:paraId="56849E24" w14:textId="1EA246AF" w:rsidR="00AE4AAC" w:rsidRDefault="00BF1522" w:rsidP="0017076E">
            <w:pPr>
              <w:jc w:val="center"/>
            </w:pPr>
            <w:r w:rsidRPr="00BF1522">
              <w:rPr>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Default="0017076E" w:rsidP="00CD62D1">
            <w:r>
              <w:t>The navig</w:t>
            </w:r>
            <w:r w:rsidR="00C01A64">
              <w:t>ation “breadcrumbs” show which L</w:t>
            </w:r>
            <w:r>
              <w:t>evel A / Level B / Level C / Level D you’re currently logged in to. Click any of these elements will take you back to the Level select screen.</w:t>
            </w:r>
          </w:p>
        </w:tc>
      </w:tr>
      <w:tr w:rsidR="00EC0B96" w14:paraId="13B91786" w14:textId="77777777" w:rsidTr="00FA34FA">
        <w:tc>
          <w:tcPr>
            <w:tcW w:w="882" w:type="dxa"/>
            <w:vAlign w:val="center"/>
          </w:tcPr>
          <w:p w14:paraId="2DAB1D53" w14:textId="2A36CC23" w:rsidR="00AE4AAC" w:rsidRDefault="0017076E" w:rsidP="0017076E">
            <w:pPr>
              <w:jc w:val="center"/>
            </w:pPr>
            <w:r w:rsidRPr="0017076E">
              <w:rPr>
                <w:b/>
                <w:color w:val="BFBFBF" w:themeColor="accent5" w:themeTint="66"/>
                <w:sz w:val="72"/>
              </w:rPr>
              <w:lastRenderedPageBreak/>
              <w:sym w:font="Wingdings" w:char="F06E"/>
            </w:r>
          </w:p>
        </w:tc>
        <w:tc>
          <w:tcPr>
            <w:tcW w:w="2052" w:type="dxa"/>
            <w:vAlign w:val="center"/>
          </w:tcPr>
          <w:p w14:paraId="1890D1DF" w14:textId="6805AB2F" w:rsidR="00AE4AAC" w:rsidRDefault="0017076E" w:rsidP="0017076E">
            <w:pPr>
              <w:jc w:val="center"/>
            </w:pPr>
            <w:r>
              <w:t>Top Right</w:t>
            </w:r>
          </w:p>
        </w:tc>
        <w:tc>
          <w:tcPr>
            <w:tcW w:w="4146" w:type="dxa"/>
            <w:vAlign w:val="center"/>
          </w:tcPr>
          <w:p w14:paraId="06D00DE4" w14:textId="4F4F438E" w:rsidR="00AE4AAC" w:rsidRDefault="0017076E" w:rsidP="00FA34FA">
            <w:pPr>
              <w:jc w:val="center"/>
            </w:pPr>
            <w:r w:rsidRPr="0017076E">
              <w:rPr>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Default="0017076E" w:rsidP="00CD62D1">
            <w:r>
              <w:t>The final breadcrumb element represents the Level E. Clicking this will provide a drop-down of other Level E’s within this Level D, allowing you to quickly switch between them.</w:t>
            </w:r>
          </w:p>
        </w:tc>
      </w:tr>
      <w:tr w:rsidR="00EC0B96" w14:paraId="48A326B8" w14:textId="77777777" w:rsidTr="0017076E">
        <w:trPr>
          <w:trHeight w:val="443"/>
        </w:trPr>
        <w:tc>
          <w:tcPr>
            <w:tcW w:w="882" w:type="dxa"/>
            <w:vMerge w:val="restart"/>
            <w:vAlign w:val="center"/>
          </w:tcPr>
          <w:p w14:paraId="3EC8239B" w14:textId="442B24AF" w:rsidR="0017076E" w:rsidRPr="0017076E" w:rsidRDefault="0017076E" w:rsidP="0017076E">
            <w:pPr>
              <w:jc w:val="center"/>
              <w:rPr>
                <w:color w:val="92D050"/>
              </w:rPr>
            </w:pPr>
            <w:r w:rsidRPr="0017076E">
              <w:rPr>
                <w:b/>
                <w:color w:val="92D050"/>
                <w:sz w:val="72"/>
              </w:rPr>
              <w:sym w:font="Wingdings" w:char="F06E"/>
            </w:r>
          </w:p>
        </w:tc>
        <w:tc>
          <w:tcPr>
            <w:tcW w:w="2052" w:type="dxa"/>
            <w:vMerge w:val="restart"/>
            <w:vAlign w:val="center"/>
          </w:tcPr>
          <w:p w14:paraId="1F0AC66E" w14:textId="3EC6B2BE" w:rsidR="0017076E" w:rsidRDefault="0017076E" w:rsidP="0017076E">
            <w:pPr>
              <w:jc w:val="center"/>
            </w:pPr>
            <w:r>
              <w:t>Search Header</w:t>
            </w:r>
          </w:p>
        </w:tc>
        <w:tc>
          <w:tcPr>
            <w:tcW w:w="4146" w:type="dxa"/>
            <w:vAlign w:val="center"/>
          </w:tcPr>
          <w:p w14:paraId="7B6B2A9F" w14:textId="0014019E" w:rsidR="0017076E" w:rsidRDefault="0017076E" w:rsidP="0017076E">
            <w:pPr>
              <w:jc w:val="center"/>
            </w:pPr>
            <w:r w:rsidRPr="0017076E">
              <w:rPr>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Default="0017076E" w:rsidP="00CD62D1">
            <w:r>
              <w:t>A drop-down menu that provides the five most recent searches you’ve run, allowing you to re-run them easily.</w:t>
            </w:r>
          </w:p>
        </w:tc>
      </w:tr>
      <w:tr w:rsidR="00EC0B96" w14:paraId="1A5FFE48" w14:textId="77777777" w:rsidTr="00BF3902">
        <w:trPr>
          <w:trHeight w:val="442"/>
        </w:trPr>
        <w:tc>
          <w:tcPr>
            <w:tcW w:w="882" w:type="dxa"/>
            <w:vMerge/>
          </w:tcPr>
          <w:p w14:paraId="2E98CEA8" w14:textId="77777777" w:rsidR="0017076E" w:rsidRDefault="0017076E" w:rsidP="00CD62D1"/>
        </w:tc>
        <w:tc>
          <w:tcPr>
            <w:tcW w:w="2052" w:type="dxa"/>
            <w:vMerge/>
          </w:tcPr>
          <w:p w14:paraId="373CDAC6" w14:textId="77777777" w:rsidR="0017076E" w:rsidRDefault="0017076E" w:rsidP="00CD62D1"/>
        </w:tc>
        <w:tc>
          <w:tcPr>
            <w:tcW w:w="4146" w:type="dxa"/>
            <w:vAlign w:val="center"/>
          </w:tcPr>
          <w:p w14:paraId="34A1AC4E" w14:textId="3D4140EC" w:rsidR="0017076E" w:rsidRPr="0017076E" w:rsidRDefault="0017076E" w:rsidP="00BF3902">
            <w:pPr>
              <w:jc w:val="center"/>
            </w:pPr>
            <w:r w:rsidRPr="0017076E">
              <w:rPr>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Default="0017076E" w:rsidP="00CD62D1">
            <w:r>
              <w:t>Lists any “Saved Searches” you have created via the “Save Search” button.</w:t>
            </w:r>
          </w:p>
        </w:tc>
      </w:tr>
      <w:tr w:rsidR="00EC0B96" w14:paraId="5B628FDF" w14:textId="77777777" w:rsidTr="00EC0B96">
        <w:tc>
          <w:tcPr>
            <w:tcW w:w="882" w:type="dxa"/>
            <w:vAlign w:val="center"/>
          </w:tcPr>
          <w:p w14:paraId="36113238" w14:textId="263001DC" w:rsidR="00AE4AAC" w:rsidRDefault="00CF5F17" w:rsidP="00EC0B96">
            <w:pPr>
              <w:jc w:val="center"/>
            </w:pPr>
            <w:r w:rsidRPr="00EC0B96">
              <w:rPr>
                <w:b/>
                <w:color w:val="00B050"/>
                <w:sz w:val="72"/>
              </w:rPr>
              <w:sym w:font="Wingdings" w:char="F06E"/>
            </w:r>
          </w:p>
        </w:tc>
        <w:tc>
          <w:tcPr>
            <w:tcW w:w="2052" w:type="dxa"/>
            <w:vAlign w:val="center"/>
          </w:tcPr>
          <w:p w14:paraId="4CC04BDC" w14:textId="6F261334" w:rsidR="00AE4AAC" w:rsidRDefault="00CF5F17" w:rsidP="00CF5F17">
            <w:pPr>
              <w:jc w:val="center"/>
            </w:pPr>
            <w:r>
              <w:t>Various locations, throughout hub2</w:t>
            </w:r>
          </w:p>
        </w:tc>
        <w:tc>
          <w:tcPr>
            <w:tcW w:w="4146" w:type="dxa"/>
            <w:vAlign w:val="center"/>
          </w:tcPr>
          <w:p w14:paraId="082B15A3" w14:textId="06C3DB96" w:rsidR="00AE4AAC" w:rsidRDefault="00CF5F17" w:rsidP="00CF5F17">
            <w:pPr>
              <w:jc w:val="center"/>
            </w:pPr>
            <w:r w:rsidRPr="00CF5F17">
              <w:rPr>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Default="00CF5F17" w:rsidP="00CD62D1">
            <w:r>
              <w:t xml:space="preserve">Buttons within hub2 have many purposes but are mainly used to trigger an action, whether it’s to start a search or import, add or delete an item, or, in the case of the button shown to the left, clear all the values from a </w:t>
            </w:r>
            <w:r w:rsidR="00BF3902">
              <w:t>f</w:t>
            </w:r>
            <w:r>
              <w:t>orm.</w:t>
            </w:r>
          </w:p>
        </w:tc>
      </w:tr>
      <w:tr w:rsidR="00EC0B96" w14:paraId="64EE24EC" w14:textId="77777777" w:rsidTr="0019544C">
        <w:tc>
          <w:tcPr>
            <w:tcW w:w="882" w:type="dxa"/>
            <w:vAlign w:val="center"/>
          </w:tcPr>
          <w:p w14:paraId="6F3644BC" w14:textId="1EEF544D" w:rsidR="00AE4AAC" w:rsidRPr="00EC0B96" w:rsidRDefault="00EC0B96" w:rsidP="0019544C">
            <w:pPr>
              <w:jc w:val="center"/>
              <w:rPr>
                <w:color w:val="FFCCFF"/>
              </w:rPr>
            </w:pPr>
            <w:r w:rsidRPr="00EC0B96">
              <w:rPr>
                <w:b/>
                <w:color w:val="FFCCFF"/>
                <w:sz w:val="72"/>
              </w:rPr>
              <w:sym w:font="Wingdings" w:char="F06E"/>
            </w:r>
          </w:p>
        </w:tc>
        <w:tc>
          <w:tcPr>
            <w:tcW w:w="2052" w:type="dxa"/>
            <w:vAlign w:val="center"/>
          </w:tcPr>
          <w:p w14:paraId="0FF7E1A0" w14:textId="045262D8" w:rsidR="00EC0B96" w:rsidRDefault="00EC0B96" w:rsidP="0019544C">
            <w:pPr>
              <w:jc w:val="center"/>
            </w:pPr>
            <w:r>
              <w:t>Near the top of the search form</w:t>
            </w:r>
          </w:p>
        </w:tc>
        <w:tc>
          <w:tcPr>
            <w:tcW w:w="4146" w:type="dxa"/>
            <w:vAlign w:val="center"/>
          </w:tcPr>
          <w:p w14:paraId="33977E62" w14:textId="042114FA" w:rsidR="00AE4AAC" w:rsidRDefault="00EC0B96" w:rsidP="00EC0B96">
            <w:pPr>
              <w:jc w:val="center"/>
            </w:pPr>
            <w:r>
              <w:rPr>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Default="00EC0B96" w:rsidP="00CD62D1">
            <w:r>
              <w:t>The quick search bar can be used to enter multiple search fields in one place.</w:t>
            </w:r>
          </w:p>
          <w:p w14:paraId="55D84579" w14:textId="1421A91A" w:rsidR="00EC0B96" w:rsidRDefault="00EC0B96" w:rsidP="00CD62D1">
            <w:r>
              <w:t xml:space="preserve">In addition, the </w:t>
            </w:r>
            <w:r w:rsidR="001D383F">
              <w:t>drop-down</w:t>
            </w:r>
            <w:r>
              <w:t xml:space="preserve"> arrow, when clicked, provides a list of field definitions.</w:t>
            </w:r>
          </w:p>
        </w:tc>
      </w:tr>
      <w:tr w:rsidR="00EC0B96" w14:paraId="2E6BC5BD" w14:textId="77777777" w:rsidTr="0019544C">
        <w:trPr>
          <w:trHeight w:val="645"/>
        </w:trPr>
        <w:tc>
          <w:tcPr>
            <w:tcW w:w="882" w:type="dxa"/>
            <w:vMerge w:val="restart"/>
            <w:vAlign w:val="center"/>
          </w:tcPr>
          <w:p w14:paraId="1F0B5624" w14:textId="112C7971" w:rsidR="00EC0B96" w:rsidRDefault="00EC0B96" w:rsidP="0019544C">
            <w:pPr>
              <w:jc w:val="center"/>
            </w:pPr>
            <w:r w:rsidRPr="00EC0B96">
              <w:rPr>
                <w:b/>
                <w:color w:val="FF0000"/>
                <w:sz w:val="72"/>
              </w:rPr>
              <w:sym w:font="Wingdings" w:char="F06E"/>
            </w:r>
          </w:p>
        </w:tc>
        <w:tc>
          <w:tcPr>
            <w:tcW w:w="2052" w:type="dxa"/>
            <w:vMerge w:val="restart"/>
            <w:vAlign w:val="center"/>
          </w:tcPr>
          <w:p w14:paraId="723B8E28" w14:textId="77777777" w:rsidR="00EC0B96" w:rsidRDefault="00EC0B96" w:rsidP="0019544C">
            <w:pPr>
              <w:jc w:val="center"/>
            </w:pPr>
            <w:r>
              <w:t>Various locations,</w:t>
            </w:r>
          </w:p>
          <w:p w14:paraId="10F465D8" w14:textId="71C997E1" w:rsidR="00EC0B96" w:rsidRDefault="00EC0B96" w:rsidP="0019544C">
            <w:pPr>
              <w:jc w:val="center"/>
            </w:pPr>
            <w:r>
              <w:t>throughout hub2</w:t>
            </w:r>
          </w:p>
        </w:tc>
        <w:tc>
          <w:tcPr>
            <w:tcW w:w="4146" w:type="dxa"/>
            <w:vAlign w:val="center"/>
          </w:tcPr>
          <w:p w14:paraId="0AF3BCE1" w14:textId="14CE8E81" w:rsidR="00EC0B96" w:rsidRDefault="00EC0B96" w:rsidP="0019544C">
            <w:pPr>
              <w:jc w:val="center"/>
            </w:pPr>
            <w:r>
              <w:rPr>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EC0B96" w:rsidRDefault="00EC0B96" w:rsidP="00EC0B96">
            <w:r>
              <w:t>Input fields can be used to enter search terms or add data.</w:t>
            </w:r>
          </w:p>
          <w:p w14:paraId="43A1BA10" w14:textId="494D70B5" w:rsidR="00EC0B96" w:rsidRDefault="00EC0B96" w:rsidP="00EC0B96">
            <w:r>
              <w:t>This can be either typed directly, or in the case of dates, selected from a date picker.</w:t>
            </w:r>
          </w:p>
        </w:tc>
      </w:tr>
      <w:tr w:rsidR="00EC0B96" w14:paraId="40F25565" w14:textId="77777777" w:rsidTr="0019544C">
        <w:trPr>
          <w:trHeight w:val="644"/>
        </w:trPr>
        <w:tc>
          <w:tcPr>
            <w:tcW w:w="882" w:type="dxa"/>
            <w:vMerge/>
          </w:tcPr>
          <w:p w14:paraId="3D2D9FD5" w14:textId="77777777" w:rsidR="00EC0B96" w:rsidRPr="00EC0B96" w:rsidRDefault="00EC0B96" w:rsidP="00EC0B96">
            <w:pPr>
              <w:rPr>
                <w:b/>
                <w:color w:val="FF0000"/>
                <w:sz w:val="72"/>
              </w:rPr>
            </w:pPr>
          </w:p>
        </w:tc>
        <w:tc>
          <w:tcPr>
            <w:tcW w:w="2052" w:type="dxa"/>
            <w:vMerge/>
          </w:tcPr>
          <w:p w14:paraId="1A598E5D" w14:textId="77777777" w:rsidR="00EC0B96" w:rsidRDefault="00EC0B96" w:rsidP="00EC0B96"/>
        </w:tc>
        <w:tc>
          <w:tcPr>
            <w:tcW w:w="4146" w:type="dxa"/>
            <w:vAlign w:val="center"/>
          </w:tcPr>
          <w:p w14:paraId="78B75368" w14:textId="45E52D13" w:rsidR="00EC0B96" w:rsidRDefault="00EC0B96" w:rsidP="0019544C">
            <w:pPr>
              <w:jc w:val="center"/>
              <w:rPr>
                <w:noProof/>
              </w:rPr>
            </w:pPr>
            <w:r>
              <w:rPr>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0275" cy="619125"/>
                          </a:xfrm>
                          <a:prstGeom prst="rect">
                            <a:avLst/>
                          </a:prstGeom>
                        </pic:spPr>
                      </pic:pic>
                    </a:graphicData>
                  </a:graphic>
                </wp:inline>
              </w:drawing>
            </w:r>
          </w:p>
        </w:tc>
        <w:tc>
          <w:tcPr>
            <w:tcW w:w="3513" w:type="dxa"/>
          </w:tcPr>
          <w:p w14:paraId="58CA9444" w14:textId="77777777" w:rsidR="00EC0B96" w:rsidRDefault="0019544C" w:rsidP="00EC0B96">
            <w:r>
              <w:t>For reference fields, the “lookup” button (represented by a magnifying glass) can be clicked to open a popup containing all the possible values that can be selected.</w:t>
            </w:r>
          </w:p>
          <w:p w14:paraId="2C07C3E1" w14:textId="08A299FC" w:rsidR="0019544C" w:rsidRDefault="0019544C" w:rsidP="00EC0B96">
            <w:r>
              <w:t>Alternatively, a value can be typed in directly as normal.</w:t>
            </w:r>
          </w:p>
        </w:tc>
      </w:tr>
    </w:tbl>
    <w:p w14:paraId="3629C301" w14:textId="77777777" w:rsidR="00AE4AAC" w:rsidRPr="00CD62D1" w:rsidRDefault="00AE4AAC" w:rsidP="00CD62D1"/>
    <w:p w14:paraId="1C266B37" w14:textId="77777777" w:rsidR="00CD62D1" w:rsidRDefault="00CD62D1" w:rsidP="00CD62D1">
      <w:pPr>
        <w:pStyle w:val="Heading1"/>
      </w:pPr>
      <w:bookmarkStart w:id="19" w:name="_Ref512420894"/>
      <w:bookmarkStart w:id="20" w:name="_Toc517179324"/>
      <w:r>
        <w:lastRenderedPageBreak/>
        <w:t>Levels</w:t>
      </w:r>
      <w:bookmarkEnd w:id="19"/>
      <w:bookmarkEnd w:id="20"/>
    </w:p>
    <w:p w14:paraId="08EBDC00" w14:textId="77777777" w:rsidR="005851EA" w:rsidRDefault="005851EA" w:rsidP="00CD62D1">
      <w: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Default="005851EA" w:rsidP="00CD62D1">
      <w: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Default="005851EA" w:rsidP="00CD62D1">
      <w:r>
        <w:t>Here’s an example of how an instance of hub2 might be laid out. Don’t worry too much about the details at this stage, we’ll go into those later!</w:t>
      </w:r>
    </w:p>
    <w:p w14:paraId="3794257A" w14:textId="77777777" w:rsidR="00451D7C" w:rsidRDefault="00451D7C" w:rsidP="00CD62D1"/>
    <w:p w14:paraId="05FAF51D" w14:textId="77777777" w:rsidR="005851EA" w:rsidRDefault="005851EA" w:rsidP="00CD62D1">
      <w:r>
        <w:rPr>
          <w:noProof/>
        </w:rPr>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25">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314CE65D" w14:textId="77777777" w:rsidR="00451D7C" w:rsidRDefault="00451D7C" w:rsidP="00CD62D1"/>
    <w:p w14:paraId="079A200C" w14:textId="496E8E10" w:rsidR="003E0A37" w:rsidRDefault="003E0A37" w:rsidP="00CD62D1">
      <w: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Default="003E0A37" w:rsidP="00CD62D1">
      <w:r>
        <w:t>So how do we build up a structure like that, and what do these levels really represent? We’ll get into that in a second, but before we do, an important point.</w:t>
      </w:r>
    </w:p>
    <w:p w14:paraId="377E0B75" w14:textId="77777777" w:rsidR="00324B54" w:rsidRDefault="00324B54" w:rsidP="00CD62D1"/>
    <w:p w14:paraId="33492A39" w14:textId="36FB6843" w:rsidR="00324B54" w:rsidRDefault="003E0A37" w:rsidP="00451D7C">
      <w:pPr>
        <w:jc w:val="center"/>
      </w:pPr>
      <w:r>
        <w:rPr>
          <w:noProof/>
        </w:rPr>
        <w:lastRenderedPageBreak/>
        <mc:AlternateContent>
          <mc:Choice Requires="wpg">
            <w:drawing>
              <wp:inline distT="0" distB="0" distL="0" distR="0" wp14:anchorId="7A008304" wp14:editId="4BA6E297">
                <wp:extent cx="4414748" cy="1257936"/>
                <wp:effectExtent l="0" t="0" r="24130" b="18415"/>
                <wp:docPr id="198" name="Group 198"/>
                <wp:cNvGraphicFramePr/>
                <a:graphic xmlns:a="http://schemas.openxmlformats.org/drawingml/2006/main">
                  <a:graphicData uri="http://schemas.microsoft.com/office/word/2010/wordprocessingGroup">
                    <wpg:wgp>
                      <wpg:cNvGrpSpPr/>
                      <wpg:grpSpPr>
                        <a:xfrm>
                          <a:off x="0" y="0"/>
                          <a:ext cx="4414748" cy="1257936"/>
                          <a:chOff x="-1" y="-1"/>
                          <a:chExt cx="3568083" cy="1204718"/>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9E4FE5" w:rsidRDefault="009E4FE5" w:rsidP="00451D7C">
                              <w:pPr>
                                <w:jc w:val="center"/>
                                <w:rPr>
                                  <w:sz w:val="32"/>
                                </w:rPr>
                              </w:pPr>
                              <w:r w:rsidRPr="00451D7C">
                                <w:rPr>
                                  <w:sz w:val="32"/>
                                </w:rPr>
                                <w:t>An Important Point about Levels</w:t>
                              </w:r>
                            </w:p>
                            <w:p w14:paraId="55141D3F" w14:textId="77777777" w:rsidR="009E4FE5" w:rsidRPr="00451D7C" w:rsidRDefault="009E4FE5"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903471"/>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9E4FE5" w:rsidRPr="00451D7C" w:rsidRDefault="009E4FE5" w:rsidP="003E0A37">
                              <w:pPr>
                                <w:rPr>
                                  <w:rFonts w:asciiTheme="minorHAnsi" w:hAnsiTheme="minorHAnsi"/>
                                </w:rPr>
                              </w:pPr>
                              <w:r w:rsidRPr="00451D7C">
                                <w:rPr>
                                  <w:rFonts w:asciiTheme="minorHAnsi" w:hAnsiTheme="minorHAnsi"/>
                                </w:rPr>
                                <w:t xml:space="preserve">You (or your hub2 administrator) can change your Level configuration whenever you need to, so don’t worry about having to get it right first time. </w:t>
                              </w:r>
                            </w:p>
                            <w:p w14:paraId="1B28E586" w14:textId="77777777" w:rsidR="009E4FE5" w:rsidRPr="00451D7C" w:rsidRDefault="009E4FE5" w:rsidP="003E0A37">
                              <w:pPr>
                                <w:rPr>
                                  <w:rFonts w:asciiTheme="minorHAnsi" w:hAnsiTheme="minorHAnsi"/>
                                </w:rPr>
                              </w:pPr>
                              <w:r w:rsidRPr="00451D7C">
                                <w:rPr>
                                  <w:rFonts w:asciiTheme="minorHAnsi" w:hAnsiTheme="minorHAnsi"/>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9.05pt;mso-position-horizontal-relative:char;mso-position-vertical-relative:line" coordorigin="" coordsize="35680,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949494 [1945]" strokecolor="#b7b7b7 [1305]" strokeweight="2pt">
                  <v:textbox>
                    <w:txbxContent>
                      <w:p w14:paraId="128CB5EE" w14:textId="1CC53878" w:rsidR="009E4FE5" w:rsidRDefault="009E4FE5" w:rsidP="00451D7C">
                        <w:pPr>
                          <w:jc w:val="center"/>
                          <w:rPr>
                            <w:sz w:val="32"/>
                          </w:rPr>
                        </w:pPr>
                        <w:r w:rsidRPr="00451D7C">
                          <w:rPr>
                            <w:sz w:val="32"/>
                          </w:rPr>
                          <w:t>An Important Point about Levels</w:t>
                        </w:r>
                      </w:p>
                      <w:p w14:paraId="55141D3F" w14:textId="77777777" w:rsidR="009E4FE5" w:rsidRPr="00451D7C" w:rsidRDefault="009E4FE5"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b7b7b7 [1305]" strokeweight="2pt">
                  <v:textbox inset=",7.2pt,,0">
                    <w:txbxContent>
                      <w:p w14:paraId="28B3F774" w14:textId="77777777" w:rsidR="009E4FE5" w:rsidRPr="00451D7C" w:rsidRDefault="009E4FE5" w:rsidP="003E0A37">
                        <w:pPr>
                          <w:rPr>
                            <w:rFonts w:asciiTheme="minorHAnsi" w:hAnsiTheme="minorHAnsi"/>
                          </w:rPr>
                        </w:pPr>
                        <w:r w:rsidRPr="00451D7C">
                          <w:rPr>
                            <w:rFonts w:asciiTheme="minorHAnsi" w:hAnsiTheme="minorHAnsi"/>
                          </w:rPr>
                          <w:t xml:space="preserve">You (or your hub2 administrator) can change your Level configuration whenever you need to, so don’t worry about having to get it right first time. </w:t>
                        </w:r>
                      </w:p>
                      <w:p w14:paraId="1B28E586" w14:textId="77777777" w:rsidR="009E4FE5" w:rsidRPr="00451D7C" w:rsidRDefault="009E4FE5" w:rsidP="003E0A37">
                        <w:pPr>
                          <w:rPr>
                            <w:rFonts w:asciiTheme="minorHAnsi" w:hAnsiTheme="minorHAnsi"/>
                          </w:rPr>
                        </w:pPr>
                        <w:r w:rsidRPr="00451D7C">
                          <w:rPr>
                            <w:rFonts w:asciiTheme="minorHAnsi" w:hAnsiTheme="minorHAnsi"/>
                          </w:rPr>
                          <w:t>If you’d like some advice on Level configuration, just get in touch. We’re here to help!</w:t>
                        </w:r>
                      </w:p>
                    </w:txbxContent>
                  </v:textbox>
                </v:shape>
                <w10:anchorlock/>
              </v:group>
            </w:pict>
          </mc:Fallback>
        </mc:AlternateContent>
      </w:r>
      <w:r w:rsidR="00451D7C">
        <w:rPr>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3389" cy="1345948"/>
                    </a:xfrm>
                    <a:prstGeom prst="rect">
                      <a:avLst/>
                    </a:prstGeom>
                  </pic:spPr>
                </pic:pic>
              </a:graphicData>
            </a:graphic>
          </wp:inline>
        </w:drawing>
      </w:r>
    </w:p>
    <w:p w14:paraId="3BD18A70" w14:textId="77777777" w:rsidR="00264AE5" w:rsidRDefault="00F504E8" w:rsidP="0061580C">
      <w:pPr>
        <w:pStyle w:val="Heading2"/>
      </w:pPr>
      <w:r>
        <w:t>Thinking about Levels</w:t>
      </w:r>
    </w:p>
    <w:p w14:paraId="4AF539B3" w14:textId="3391C5B8" w:rsidR="00451D7C" w:rsidRDefault="00F504E8" w:rsidP="00CD62D1">
      <w:r>
        <w:t xml:space="preserve">When </w:t>
      </w:r>
      <w:r w:rsidR="00273AB0">
        <w:t>it comes time to build up our data within hub2, we start at the “top” of the data hierarchy (Level A) and work our way down from there.</w:t>
      </w:r>
    </w:p>
    <w:p w14:paraId="064EAF12" w14:textId="66E1486C" w:rsidR="0061580C" w:rsidRDefault="0061580C" w:rsidP="0061580C">
      <w:pPr>
        <w:pStyle w:val="Heading3"/>
      </w:pPr>
      <w:r>
        <w:t>Level A</w:t>
      </w:r>
    </w:p>
    <w:p w14:paraId="139F02AF" w14:textId="77777777" w:rsidR="0061580C" w:rsidRDefault="0061580C" w:rsidP="0061580C">
      <w:r>
        <w:t xml:space="preserve">As we know, Level A represents the “Company”, “Corporate” or “Global” level. It contains configuration options that will be utilised </w:t>
      </w:r>
      <w:r>
        <w:rPr>
          <w:b/>
        </w:rPr>
        <w:t>in every part of the world, in every industry, on every project and work scope</w:t>
      </w:r>
      <w:r>
        <w:t xml:space="preserve"> the company does… Or at least that’s the idea! Of course, in reality this may not be practical, but we’ll discuss that later.</w:t>
      </w:r>
    </w:p>
    <w:p w14:paraId="5636AF71" w14:textId="77777777" w:rsidR="0061580C" w:rsidRDefault="0061580C" w:rsidP="0061580C">
      <w:r>
        <w:t>For now, let’s assume that there’s just one item in Level A representing the whole company. In our example case, that is Astro Works, our fictional space exploration organisation.</w:t>
      </w:r>
    </w:p>
    <w:p w14:paraId="0AF560EA" w14:textId="77777777" w:rsidR="008B2080" w:rsidRDefault="00795555" w:rsidP="0061580C">
      <w:r>
        <w:rPr>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27">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Default="00486E75" w:rsidP="0061580C"/>
    <w:p w14:paraId="74DABD90" w14:textId="77777777" w:rsidR="0061580C" w:rsidRDefault="0061580C" w:rsidP="0061580C">
      <w:r>
        <w:t>There’s no data stored at this level, but there are some options:</w:t>
      </w:r>
    </w:p>
    <w:p w14:paraId="06A724A5" w14:textId="77777777" w:rsidR="00F05648" w:rsidRDefault="00F05648" w:rsidP="00F05648">
      <w:pPr>
        <w:pStyle w:val="ListParagraph"/>
        <w:numPr>
          <w:ilvl w:val="0"/>
          <w:numId w:val="29"/>
        </w:numPr>
      </w:pPr>
      <w:r>
        <w:t>Aliases</w:t>
      </w:r>
    </w:p>
    <w:p w14:paraId="55358490" w14:textId="77777777" w:rsidR="00F05648" w:rsidRDefault="00F3626F" w:rsidP="00F05648">
      <w: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Default="00797E54" w:rsidP="00F05648">
      <w:r>
        <w:rPr>
          <w:noProof/>
        </w:rPr>
        <w:lastRenderedPageBreak/>
        <w:drawing>
          <wp:inline distT="0" distB="0" distL="0" distR="0" wp14:anchorId="100C38C1" wp14:editId="72706E23">
            <wp:extent cx="6513695" cy="3261815"/>
            <wp:effectExtent l="19050" t="19050" r="20955"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28">
                      <a:extLst>
                        <a:ext uri="{28A0092B-C50C-407E-A947-70E740481C1C}">
                          <a14:useLocalDpi xmlns:a14="http://schemas.microsoft.com/office/drawing/2010/main" val="0"/>
                        </a:ext>
                      </a:extLst>
                    </a:blip>
                    <a:stretch>
                      <a:fillRect/>
                    </a:stretch>
                  </pic:blipFill>
                  <pic:spPr>
                    <a:xfrm>
                      <a:off x="0" y="0"/>
                      <a:ext cx="6520919" cy="3265433"/>
                    </a:xfrm>
                    <a:prstGeom prst="rect">
                      <a:avLst/>
                    </a:prstGeom>
                    <a:ln>
                      <a:solidFill>
                        <a:schemeClr val="tx1">
                          <a:lumMod val="95000"/>
                          <a:lumOff val="5000"/>
                        </a:schemeClr>
                      </a:solidFill>
                    </a:ln>
                  </pic:spPr>
                </pic:pic>
              </a:graphicData>
            </a:graphic>
          </wp:inline>
        </w:drawing>
      </w:r>
    </w:p>
    <w:p w14:paraId="7AC5884A" w14:textId="77777777" w:rsidR="00F3626F" w:rsidRDefault="00F3626F" w:rsidP="00F05648">
      <w:r>
        <w:t>In the above screenshot, the orange highlight shows that there are no Alias at present, just the “Add Alias” button. The purple highlight shows that the default “Level A” to “Level E” are shown.</w:t>
      </w:r>
    </w:p>
    <w:p w14:paraId="070A8336" w14:textId="77777777" w:rsidR="00F3626F" w:rsidRDefault="00F3626F" w:rsidP="00F05648">
      <w:r>
        <w:t>Let’s rename those to some more friendly values.</w:t>
      </w:r>
    </w:p>
    <w:p w14:paraId="39586517" w14:textId="77777777" w:rsidR="00F3626F" w:rsidRDefault="00797E54" w:rsidP="00F05648">
      <w:r>
        <w:rPr>
          <w:noProof/>
        </w:rPr>
        <w:drawing>
          <wp:inline distT="0" distB="0" distL="0" distR="0" wp14:anchorId="0CE637E0" wp14:editId="408882DE">
            <wp:extent cx="6523630" cy="4289800"/>
            <wp:effectExtent l="19050" t="19050" r="1079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29">
                      <a:extLst>
                        <a:ext uri="{28A0092B-C50C-407E-A947-70E740481C1C}">
                          <a14:useLocalDpi xmlns:a14="http://schemas.microsoft.com/office/drawing/2010/main" val="0"/>
                        </a:ext>
                      </a:extLst>
                    </a:blip>
                    <a:stretch>
                      <a:fillRect/>
                    </a:stretch>
                  </pic:blipFill>
                  <pic:spPr>
                    <a:xfrm>
                      <a:off x="0" y="0"/>
                      <a:ext cx="6529205" cy="4293466"/>
                    </a:xfrm>
                    <a:prstGeom prst="rect">
                      <a:avLst/>
                    </a:prstGeom>
                    <a:ln>
                      <a:solidFill>
                        <a:schemeClr val="tx1">
                          <a:lumMod val="95000"/>
                          <a:lumOff val="5000"/>
                        </a:schemeClr>
                      </a:solidFill>
                    </a:ln>
                  </pic:spPr>
                </pic:pic>
              </a:graphicData>
            </a:graphic>
          </wp:inline>
        </w:drawing>
      </w:r>
    </w:p>
    <w:p w14:paraId="0F2AFF39" w14:textId="77777777" w:rsidR="00F3626F" w:rsidRDefault="00F3626F" w:rsidP="00F05648">
      <w:r>
        <w:t>Once we save we can see the menu has updated too.</w:t>
      </w:r>
    </w:p>
    <w:p w14:paraId="7F8DD557" w14:textId="77777777" w:rsidR="0061580C" w:rsidRDefault="00795555" w:rsidP="00795555">
      <w:pPr>
        <w:pStyle w:val="Heading3"/>
      </w:pPr>
      <w:r>
        <w:lastRenderedPageBreak/>
        <w:t>Level B</w:t>
      </w:r>
    </w:p>
    <w:p w14:paraId="7F3E6E2D" w14:textId="77777777" w:rsidR="00795555" w:rsidRDefault="00F3626F" w:rsidP="0061580C">
      <w:r>
        <w:t xml:space="preserve">Level B represents the first sub-division of the structure and is the first place we can actually store data. It’s usually used to represent a region, division or industry sector. </w:t>
      </w:r>
    </w:p>
    <w:p w14:paraId="1915B30E" w14:textId="77777777" w:rsidR="00795555" w:rsidRDefault="00795555" w:rsidP="0061580C">
      <w:r>
        <w:rPr>
          <w:noProof/>
        </w:rPr>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0">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Default="00852475" w:rsidP="00C32A16">
      <w:pPr>
        <w:pStyle w:val="Heading4"/>
      </w:pPr>
      <w:r>
        <w:t>Information at Level B</w:t>
      </w:r>
    </w:p>
    <w:p w14:paraId="7449A384" w14:textId="780363F0" w:rsidR="00311B71" w:rsidRDefault="00F3626F" w:rsidP="00D90723">
      <w:r>
        <w:t xml:space="preserve">The kind of information we store at this Level is very high level </w:t>
      </w:r>
    </w:p>
    <w:p w14:paraId="4812EB13" w14:textId="77777777" w:rsidR="00311B71" w:rsidRDefault="00311B71" w:rsidP="0061580C">
      <w:r>
        <w:t>Remember, any information set here will be used</w:t>
      </w:r>
      <w:r w:rsidR="002237E2">
        <w:t xml:space="preserve"> by the associated levels below:</w:t>
      </w:r>
    </w:p>
    <w:p w14:paraId="18D115F1" w14:textId="77777777" w:rsidR="002237E2" w:rsidRDefault="002237E2" w:rsidP="0061580C">
      <w:r>
        <w:rPr>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1">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Default="002237E2" w:rsidP="0061580C">
      <w:r>
        <w:lastRenderedPageBreak/>
        <w:t xml:space="preserve">In the above picture we can see our two </w:t>
      </w:r>
      <w:r w:rsidR="00852475">
        <w:t>Level B</w:t>
      </w:r>
      <w:r w:rsidR="001D383F">
        <w:t>’</w:t>
      </w:r>
      <w:r w:rsidR="00852475">
        <w:t xml:space="preserve">s (which we’re calling “Regions”) </w:t>
      </w:r>
      <w:r w:rsidR="00852475" w:rsidRPr="00852475">
        <w:rPr>
          <w:b/>
        </w:rPr>
        <w:t>Astro Works Texas</w:t>
      </w:r>
      <w:r w:rsidR="00852475">
        <w:t xml:space="preserve"> and </w:t>
      </w:r>
      <w:r w:rsidR="00852475" w:rsidRPr="00852475">
        <w:rPr>
          <w:b/>
        </w:rPr>
        <w:t>Astro Works Florida</w:t>
      </w:r>
      <w:r>
        <w:t>, containing different information (which is shown by having one in purple and one in orange).</w:t>
      </w:r>
    </w:p>
    <w:p w14:paraId="3E3DEAEE" w14:textId="77777777" w:rsidR="002237E2" w:rsidRDefault="00852475" w:rsidP="0061580C">
      <w:r>
        <w:t>The solid colour indicates where the information is set, with the outlining showing where the information is used or referenced from.</w:t>
      </w:r>
    </w:p>
    <w:p w14:paraId="686A8FAA" w14:textId="77777777" w:rsidR="00852475" w:rsidRDefault="00852475" w:rsidP="0061580C">
      <w:r>
        <w:t>As you would expect from our previous explanations, Levels below, reference the information defined in those above (by now we’re hoping this is becoming painfully obvious, and even repetitive, to you.</w:t>
      </w:r>
    </w:p>
    <w:p w14:paraId="5B16597A" w14:textId="77777777" w:rsidR="00852475" w:rsidRDefault="00852475" w:rsidP="0061580C"/>
    <w:p w14:paraId="03738CAB" w14:textId="77777777" w:rsidR="00795555" w:rsidRDefault="00795555" w:rsidP="00795555">
      <w:pPr>
        <w:pStyle w:val="Heading3"/>
      </w:pPr>
      <w:r>
        <w:t>Level C</w:t>
      </w:r>
    </w:p>
    <w:p w14:paraId="02E82C74" w14:textId="5B0406CB" w:rsidR="00795555" w:rsidRDefault="00C32A16" w:rsidP="0061580C">
      <w:r>
        <w:t>Level C is usually used to represent a physical construction or geographic area in which multiple projects (which themselves have multiple scopes of work) are being (or will be) executed.</w:t>
      </w:r>
    </w:p>
    <w:p w14:paraId="44856DE4" w14:textId="660B54D0" w:rsidR="00C32A16" w:rsidRDefault="00C32A16" w:rsidP="0061580C">
      <w:r>
        <w:t>As such it contains a large am</w:t>
      </w:r>
      <w:r w:rsidR="00E44CA9">
        <w:t>ount of data, as well as a few key configuration options:</w:t>
      </w:r>
    </w:p>
    <w:p w14:paraId="5BC19ED4" w14:textId="0A456D94" w:rsidR="007B3147" w:rsidRDefault="007B3147" w:rsidP="007B3147">
      <w:pPr>
        <w:pStyle w:val="ListParagraph"/>
        <w:numPr>
          <w:ilvl w:val="0"/>
          <w:numId w:val="29"/>
        </w:numPr>
      </w:pPr>
      <w:r>
        <w:t>Preservation Progress Method</w:t>
      </w:r>
    </w:p>
    <w:p w14:paraId="24897A18" w14:textId="6B116842" w:rsidR="007B3147" w:rsidRDefault="007B3147" w:rsidP="007B3147">
      <w:pPr>
        <w:pStyle w:val="ListParagraph"/>
        <w:numPr>
          <w:ilvl w:val="0"/>
          <w:numId w:val="29"/>
        </w:numPr>
      </w:pPr>
      <w:r>
        <w:t>Preservation Window Before</w:t>
      </w:r>
    </w:p>
    <w:p w14:paraId="15D9A643" w14:textId="6670357F" w:rsidR="007B3147" w:rsidRDefault="007B3147" w:rsidP="007B3147">
      <w:pPr>
        <w:pStyle w:val="ListParagraph"/>
        <w:numPr>
          <w:ilvl w:val="0"/>
          <w:numId w:val="29"/>
        </w:numPr>
      </w:pPr>
      <w:r>
        <w:t>Preservation Window After</w:t>
      </w:r>
    </w:p>
    <w:p w14:paraId="79C139D3" w14:textId="3B009A04" w:rsidR="007B3147" w:rsidRDefault="007B3147" w:rsidP="007B3147">
      <w:r>
        <w:t xml:space="preserve">These are described in more detail, and in context, in </w:t>
      </w:r>
      <w:r>
        <w:fldChar w:fldCharType="begin"/>
      </w:r>
      <w:r>
        <w:instrText xml:space="preserve"> REF _Ref513214589 \r \h </w:instrText>
      </w:r>
      <w:r>
        <w:fldChar w:fldCharType="separate"/>
      </w:r>
      <w:r w:rsidR="002A2397">
        <w:t>6</w:t>
      </w:r>
      <w:r>
        <w:fldChar w:fldCharType="end"/>
      </w:r>
      <w:r>
        <w:t xml:space="preserve"> </w:t>
      </w:r>
      <w:r>
        <w:fldChar w:fldCharType="begin"/>
      </w:r>
      <w:r>
        <w:instrText xml:space="preserve"> REF _Ref513214589 \h </w:instrText>
      </w:r>
      <w:r>
        <w:fldChar w:fldCharType="separate"/>
      </w:r>
      <w:r w:rsidR="002A2397">
        <w:t>Preservation</w:t>
      </w:r>
      <w:r>
        <w:fldChar w:fldCharType="end"/>
      </w:r>
      <w:r>
        <w:t>.</w:t>
      </w:r>
    </w:p>
    <w:p w14:paraId="60DEC397" w14:textId="1F68129B" w:rsidR="007B3147" w:rsidRDefault="007B3147" w:rsidP="007B3147">
      <w:r>
        <w:t xml:space="preserve">Let’s </w:t>
      </w:r>
      <w:r w:rsidR="001C6422">
        <w:t>go back to our diagram and take a look at Level C in more detail</w:t>
      </w:r>
    </w:p>
    <w:p w14:paraId="26483483" w14:textId="77777777" w:rsidR="00E44CA9" w:rsidRDefault="00E44CA9" w:rsidP="0061580C"/>
    <w:p w14:paraId="1FFE17B0" w14:textId="77777777" w:rsidR="00795555" w:rsidRDefault="00795555" w:rsidP="0061580C">
      <w:r>
        <w:rPr>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2">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273AB0" w:rsidRDefault="00273AB0" w:rsidP="00273AB0">
      <w:pPr>
        <w:rPr>
          <w:rFonts w:asciiTheme="minorHAnsi" w:hAnsiTheme="minorHAnsi"/>
        </w:rPr>
      </w:pPr>
      <w:r w:rsidRPr="00273AB0">
        <w:rPr>
          <w:rFonts w:asciiTheme="minorHAnsi" w:hAnsiTheme="minorHAnsi"/>
        </w:rPr>
        <w:lastRenderedPageBreak/>
        <w:t>Just to repeat our previous point once more, the information set at Level C, will be utilised by the levels below:</w:t>
      </w:r>
    </w:p>
    <w:p w14:paraId="267BA014" w14:textId="09CCB4D6" w:rsidR="000C1426" w:rsidRDefault="000C1426" w:rsidP="0061580C">
      <w:r>
        <w:rPr>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3">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Default="000C1426" w:rsidP="0061580C"/>
    <w:p w14:paraId="21EF43E3" w14:textId="77777777" w:rsidR="00795555" w:rsidRDefault="00795555" w:rsidP="00795555">
      <w:pPr>
        <w:pStyle w:val="Heading3"/>
      </w:pPr>
      <w:r>
        <w:t>Level D</w:t>
      </w:r>
    </w:p>
    <w:p w14:paraId="730C0FD6" w14:textId="4C8F35C0" w:rsidR="00795555" w:rsidRDefault="0025692E" w:rsidP="0061580C">
      <w:r>
        <w:t>Level D is the “Project” level, and represents a grouping of work scopes (which are recorded at Level E). As such, there’s not too much data stored here and, aside from the logos which appear on reports and certification, only one setting:</w:t>
      </w:r>
    </w:p>
    <w:p w14:paraId="2D0DF5F2" w14:textId="46794126" w:rsidR="0025692E" w:rsidRDefault="0025692E" w:rsidP="0025692E">
      <w:pPr>
        <w:pStyle w:val="ListParagraph"/>
        <w:numPr>
          <w:ilvl w:val="0"/>
          <w:numId w:val="29"/>
        </w:numPr>
      </w:pPr>
      <w:r>
        <w:t xml:space="preserve">Punch List Item Auto Number – </w:t>
      </w:r>
      <w:r w:rsidR="00451D7C">
        <w:t>Set whether Punch List numbers are generated automatically, and any conventions/formats for that number.</w:t>
      </w:r>
    </w:p>
    <w:p w14:paraId="30C883AC" w14:textId="77777777" w:rsidR="00795555" w:rsidRDefault="00795555" w:rsidP="0061580C">
      <w:r>
        <w:rPr>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34">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Default="000C1426" w:rsidP="0061580C">
      <w:r>
        <w:t>As we know, the information at a higher Level is referenced by those beneath it. This time we’ll show the structure without highlighting. Can you imagine which Level E’s inherit from where?</w:t>
      </w:r>
    </w:p>
    <w:p w14:paraId="01E664AA" w14:textId="77777777" w:rsidR="000C1426" w:rsidRDefault="000C1426" w:rsidP="0061580C">
      <w:r>
        <w:rPr>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35">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7EB08966" w14:textId="1F7A03DC" w:rsidR="000C1426" w:rsidRDefault="00273AB0" w:rsidP="0061580C">
      <w:r>
        <w:t>We’re sure you figured it out – it’s just a case of tracing the lines.</w:t>
      </w:r>
    </w:p>
    <w:p w14:paraId="5593FE60" w14:textId="77777777" w:rsidR="00795555" w:rsidRDefault="00795555" w:rsidP="00795555">
      <w:pPr>
        <w:pStyle w:val="Heading3"/>
      </w:pPr>
      <w:r>
        <w:t>Level E</w:t>
      </w:r>
    </w:p>
    <w:p w14:paraId="29927E12" w14:textId="05582AB1" w:rsidR="00795555" w:rsidRDefault="00D062D1" w:rsidP="0061580C">
      <w:r>
        <w:t xml:space="preserve">Level E represents the scope of work – it’s where sign-offs are stored and progress is recorded. </w:t>
      </w:r>
    </w:p>
    <w:p w14:paraId="73FB402B" w14:textId="77777777" w:rsidR="00795555" w:rsidRDefault="00795555" w:rsidP="0061580C">
      <w:r>
        <w:rPr>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77777777" w:rsidR="00795555" w:rsidRPr="0061580C" w:rsidRDefault="000C1426" w:rsidP="0061580C">
      <w:r>
        <w:t>Level E is the lowest level, so any of our Level E’s (or “Scopes” as we’ve aliased them) won’t affect anything other than themselves.</w:t>
      </w:r>
    </w:p>
    <w:p w14:paraId="2729EEE1" w14:textId="2C58BEC6" w:rsidR="0012075A" w:rsidRDefault="0012075A" w:rsidP="00CD62D1">
      <w:pPr>
        <w:pStyle w:val="Heading1"/>
      </w:pPr>
      <w:bookmarkStart w:id="21" w:name="_Toc517179325"/>
      <w:bookmarkStart w:id="22" w:name="_Ref513209717"/>
      <w:r>
        <w:t>Permissions</w:t>
      </w:r>
      <w:bookmarkEnd w:id="21"/>
    </w:p>
    <w:p w14:paraId="594AC36C" w14:textId="49505949" w:rsidR="006A573D" w:rsidRDefault="006A573D" w:rsidP="0012075A">
      <w:r>
        <w:rPr>
          <w:noProof/>
        </w:rPr>
        <mc:AlternateContent>
          <mc:Choice Requires="wps">
            <w:drawing>
              <wp:anchor distT="0" distB="0" distL="114300" distR="114300" simplePos="0" relativeHeight="251687424" behindDoc="0" locked="0" layoutInCell="1" allowOverlap="1" wp14:anchorId="7CD59779" wp14:editId="2AE55498">
                <wp:simplePos x="0" y="0"/>
                <wp:positionH relativeFrom="column">
                  <wp:posOffset>2312035</wp:posOffset>
                </wp:positionH>
                <wp:positionV relativeFrom="paragraph">
                  <wp:posOffset>805815</wp:posOffset>
                </wp:positionV>
                <wp:extent cx="4410075" cy="2038350"/>
                <wp:effectExtent l="19050" t="19050" r="47625" b="38100"/>
                <wp:wrapTopAndBottom/>
                <wp:docPr id="136" name="Text Box 136"/>
                <wp:cNvGraphicFramePr/>
                <a:graphic xmlns:a="http://schemas.openxmlformats.org/drawingml/2006/main">
                  <a:graphicData uri="http://schemas.microsoft.com/office/word/2010/wordprocessingShape">
                    <wps:wsp>
                      <wps:cNvSpPr txBox="1"/>
                      <wps:spPr>
                        <a:xfrm>
                          <a:off x="0" y="0"/>
                          <a:ext cx="4410075" cy="2038350"/>
                        </a:xfrm>
                        <a:prstGeom prst="rect">
                          <a:avLst/>
                        </a:prstGeom>
                        <a:noFill/>
                        <a:ln w="571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A17AA7" w14:textId="77777777" w:rsidR="009E4FE5" w:rsidRPr="006A573D" w:rsidRDefault="009E4FE5" w:rsidP="006A573D">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left"/>
                              <w:rPr>
                                <w:rFonts w:ascii="DaxlinePro-Regular" w:hAnsi="DaxlinePro-Regular"/>
                                <w:color w:val="FFFFFF" w:themeColor="background1"/>
                                <w:sz w:val="28"/>
                                <w:szCs w:val="28"/>
                              </w:rPr>
                            </w:pPr>
                            <w:r w:rsidRPr="003B21E9">
                              <w:rPr>
                                <w:rFonts w:ascii="DaxlinePro-Regular" w:hAnsi="DaxlinePro-Regular"/>
                                <w:color w:val="FFFFFF" w:themeColor="background1"/>
                                <w:sz w:val="28"/>
                                <w:szCs w:val="28"/>
                              </w:rPr>
                              <w:t>An Important Note about Permissions &amp; Roles</w:t>
                            </w:r>
                          </w:p>
                          <w:p w14:paraId="0DEB2087" w14:textId="77777777" w:rsidR="009E4FE5" w:rsidRPr="006A573D" w:rsidRDefault="009E4FE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Roles and Permissions can be changed as needed and, for most users, you won’t need to know about them at all! For those who do need to know about it (because they’ll be performing Administrator functions) special training and guidance will be available.</w:t>
                            </w:r>
                          </w:p>
                          <w:p w14:paraId="104B95F1" w14:textId="77777777" w:rsidR="009E4FE5" w:rsidRPr="006A573D" w:rsidRDefault="009E4FE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So no need to worry! Just treat this as a little background about how hub2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59779" id="Text Box 136" o:spid="_x0000_s1029" type="#_x0000_t202" style="position:absolute;left:0;text-align:left;margin-left:182.05pt;margin-top:63.45pt;width:347.25pt;height:16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" filled="f" strokecolor="#d8d8d8 [2732]" strokeweight="4.5pt">
                <v:textbox inset="0,0,0,0">
                  <w:txbxContent>
                    <w:p w14:paraId="40A17AA7" w14:textId="77777777" w:rsidR="009E4FE5" w:rsidRPr="006A573D" w:rsidRDefault="009E4FE5" w:rsidP="006A573D">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left"/>
                        <w:rPr>
                          <w:rFonts w:ascii="DaxlinePro-Regular" w:hAnsi="DaxlinePro-Regular"/>
                          <w:color w:val="FFFFFF" w:themeColor="background1"/>
                          <w:sz w:val="28"/>
                          <w:szCs w:val="28"/>
                        </w:rPr>
                      </w:pPr>
                      <w:r w:rsidRPr="003B21E9">
                        <w:rPr>
                          <w:rFonts w:ascii="DaxlinePro-Regular" w:hAnsi="DaxlinePro-Regular"/>
                          <w:color w:val="FFFFFF" w:themeColor="background1"/>
                          <w:sz w:val="28"/>
                          <w:szCs w:val="28"/>
                        </w:rPr>
                        <w:t>An Important Note about Permissions &amp; Roles</w:t>
                      </w:r>
                    </w:p>
                    <w:p w14:paraId="0DEB2087" w14:textId="77777777" w:rsidR="009E4FE5" w:rsidRPr="006A573D" w:rsidRDefault="009E4FE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Roles and Permissions can be changed as needed and, for most users, you won’t need to know about them at all! For those who do need to know about it (because they’ll be performing Administrator functions) special training and guidance will be available.</w:t>
                      </w:r>
                    </w:p>
                    <w:p w14:paraId="104B95F1" w14:textId="77777777" w:rsidR="009E4FE5" w:rsidRPr="006A573D" w:rsidRDefault="009E4FE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So no need to worry! Just treat this as a little background about how hub2 works.</w:t>
                      </w:r>
                    </w:p>
                  </w:txbxContent>
                </v:textbox>
                <w10:wrap type="topAndBottom"/>
              </v:shape>
            </w:pict>
          </mc:Fallback>
        </mc:AlternateContent>
      </w:r>
      <w:r w:rsidR="00C74136">
        <w:t>Permissions within hub</w:t>
      </w:r>
      <w:r w:rsidR="005912BF">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p>
    <w:p w14:paraId="44F00DCC" w14:textId="77777777" w:rsidR="006A573D" w:rsidRDefault="006A573D" w:rsidP="0012075A"/>
    <w:p w14:paraId="25B2D190" w14:textId="01252396" w:rsidR="0037518D" w:rsidRDefault="0037518D" w:rsidP="0037518D">
      <w:pPr>
        <w:pStyle w:val="Heading2"/>
      </w:pPr>
      <w:r>
        <w:lastRenderedPageBreak/>
        <w:t>Part 1: Roles</w:t>
      </w:r>
    </w:p>
    <w:p w14:paraId="0D42573C" w14:textId="5ACA3A62" w:rsidR="00B85DBC" w:rsidRDefault="005912BF" w:rsidP="0012075A">
      <w:r>
        <w:t>To make all these Permissions easier to manage,</w:t>
      </w:r>
      <w:r w:rsidR="0037518D">
        <w:t xml:space="preserve"> we have a couple of tools at our disposal. Firstly, permissions c</w:t>
      </w:r>
      <w:r>
        <w:t xml:space="preserve">an be grouped together as a “Role”. </w:t>
      </w:r>
      <w:r w:rsidR="0037518D">
        <w:t>Secondly, we can choose which Level we “Assign” a Role or Permission too</w:t>
      </w:r>
      <w:r w:rsidR="00B85DBC">
        <w:t xml:space="preserve"> – this is because the abilities of a Role are limited/linked to the Level it’s assigned to and it’s “children” (for example, Tags are managed at Level C. If we assign a role for creating tags, but only on a Level D or a Level E, then the User won’t be able to do anything.) </w:t>
      </w:r>
      <w:r w:rsidR="0037518D">
        <w:t xml:space="preserve"> </w:t>
      </w:r>
    </w:p>
    <w:p w14:paraId="58E8D37A" w14:textId="20EE563B" w:rsidR="0037518D" w:rsidRDefault="00B85DBC" w:rsidP="0012075A">
      <w:r>
        <w:t xml:space="preserve">We’ll talk more about that later though. </w:t>
      </w:r>
      <w:r w:rsidR="0037518D">
        <w:t>Let’s start off by looking at</w:t>
      </w:r>
      <w:r>
        <w:t xml:space="preserve"> Roles.</w:t>
      </w:r>
    </w:p>
    <w:p w14:paraId="3B5730C9" w14:textId="160BAC97" w:rsidR="005912BF" w:rsidRDefault="005912BF" w:rsidP="0012075A">
      <w:r>
        <w:t>The standard roles within hub2 are as follows (correct at time of writing):</w:t>
      </w:r>
    </w:p>
    <w:tbl>
      <w:tblPr>
        <w:tblStyle w:val="GridTable4-Accent61"/>
        <w:tblW w:w="0" w:type="auto"/>
        <w:tblLook w:val="04A0" w:firstRow="1" w:lastRow="0" w:firstColumn="1" w:lastColumn="0" w:noHBand="0" w:noVBand="1"/>
      </w:tblPr>
      <w:tblGrid>
        <w:gridCol w:w="3114"/>
        <w:gridCol w:w="7366"/>
      </w:tblGrid>
      <w:tr w:rsidR="005912BF" w14:paraId="06998209" w14:textId="77777777" w:rsidTr="000008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3FD3C89" w14:textId="77777777" w:rsidR="005912BF" w:rsidRDefault="005912BF" w:rsidP="00EC3367">
            <w:r>
              <w:t>Role</w:t>
            </w:r>
          </w:p>
        </w:tc>
        <w:tc>
          <w:tcPr>
            <w:tcW w:w="7366" w:type="dxa"/>
          </w:tcPr>
          <w:p w14:paraId="65083300" w14:textId="77777777" w:rsidR="005912BF" w:rsidRDefault="005912BF" w:rsidP="00EC3367">
            <w:pPr>
              <w:cnfStyle w:val="100000000000" w:firstRow="1" w:lastRow="0" w:firstColumn="0" w:lastColumn="0" w:oddVBand="0" w:evenVBand="0" w:oddHBand="0" w:evenHBand="0" w:firstRowFirstColumn="0" w:firstRowLastColumn="0" w:lastRowFirstColumn="0" w:lastRowLastColumn="0"/>
            </w:pPr>
            <w:r>
              <w:t>Permissions Included</w:t>
            </w:r>
          </w:p>
        </w:tc>
      </w:tr>
      <w:tr w:rsidR="005912BF" w14:paraId="6517E19F"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1E507C" w14:textId="77777777" w:rsidR="005912BF" w:rsidRDefault="005912BF" w:rsidP="00EC3367">
            <w:r>
              <w:rPr>
                <w:lang w:val="en-US"/>
              </w:rPr>
              <w:t>Tag Full Permissions</w:t>
            </w:r>
          </w:p>
        </w:tc>
        <w:tc>
          <w:tcPr>
            <w:tcW w:w="7366" w:type="dxa"/>
          </w:tcPr>
          <w:p w14:paraId="409A833B"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Tags, Test Packs, Lines, Spools, Cables and Mech Joints:</w:t>
            </w:r>
          </w:p>
          <w:p w14:paraId="7FEF3AF8" w14:textId="19F971A8"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Create (Add)</w:t>
            </w:r>
          </w:p>
          <w:p w14:paraId="1189FAD9" w14:textId="1D80C0B4"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Read (View)</w:t>
            </w:r>
          </w:p>
          <w:p w14:paraId="5865BF3C" w14:textId="77777777"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Update (Edit)</w:t>
            </w:r>
          </w:p>
          <w:p w14:paraId="5EB4E3AC" w14:textId="77777777"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Delete</w:t>
            </w:r>
          </w:p>
          <w:p w14:paraId="08028E40" w14:textId="32D961C2"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Import</w:t>
            </w:r>
          </w:p>
        </w:tc>
      </w:tr>
      <w:tr w:rsidR="005912BF" w14:paraId="1017B1AB"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60378FB0" w14:textId="77777777" w:rsidR="005912BF" w:rsidRDefault="005912BF" w:rsidP="00EC3367">
            <w:r>
              <w:rPr>
                <w:lang w:val="en-US"/>
              </w:rPr>
              <w:t>Tag ITR Sign Off</w:t>
            </w:r>
          </w:p>
        </w:tc>
        <w:tc>
          <w:tcPr>
            <w:tcW w:w="7366" w:type="dxa"/>
          </w:tcPr>
          <w:p w14:paraId="458A775B"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Tag ITR:</w:t>
            </w:r>
          </w:p>
          <w:p w14:paraId="4E90479A" w14:textId="472A79BF" w:rsidR="005912BF" w:rsidRDefault="005912BF" w:rsidP="005912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Sign Off</w:t>
            </w:r>
          </w:p>
        </w:tc>
      </w:tr>
      <w:tr w:rsidR="005912BF" w14:paraId="2F00DD7C"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07B4F9" w14:textId="77777777" w:rsidR="005912BF" w:rsidRDefault="005912BF" w:rsidP="00EC3367">
            <w:r>
              <w:rPr>
                <w:lang w:val="en-US"/>
              </w:rPr>
              <w:t>Tag ITR Full Permission</w:t>
            </w:r>
          </w:p>
        </w:tc>
        <w:tc>
          <w:tcPr>
            <w:tcW w:w="7366" w:type="dxa"/>
          </w:tcPr>
          <w:p w14:paraId="22E48317" w14:textId="1EF41D55"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Tag ITR:</w:t>
            </w:r>
          </w:p>
          <w:p w14:paraId="1616177B" w14:textId="3A0D69E0"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(Add)</w:t>
            </w:r>
          </w:p>
          <w:p w14:paraId="2FA37D2F" w14:textId="33153862"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Read (View)</w:t>
            </w:r>
          </w:p>
          <w:p w14:paraId="5020C558" w14:textId="2DF6F70B"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Update (Edit)</w:t>
            </w:r>
          </w:p>
          <w:p w14:paraId="76701C7C" w14:textId="6CE6BC02"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Delete</w:t>
            </w:r>
          </w:p>
          <w:p w14:paraId="6AC7890B" w14:textId="6A9F5A70"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Import</w:t>
            </w:r>
          </w:p>
          <w:p w14:paraId="7E5D648F" w14:textId="45B21833"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Review (Access the “Equipment Type to ITR Review” page)</w:t>
            </w:r>
          </w:p>
          <w:p w14:paraId="2F5A1C6A" w14:textId="76DE6F94" w:rsidR="005912BF" w:rsidRPr="00F708BF" w:rsidRDefault="00F708BF" w:rsidP="00EC336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Full Tag ITR Digital Document permissions (fill in Tag ITRs onscreen, or via “Smart” PDFs)</w:t>
            </w:r>
          </w:p>
        </w:tc>
      </w:tr>
      <w:tr w:rsidR="005912BF" w14:paraId="45D8DFF0"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4F3DA2C1" w14:textId="77777777" w:rsidR="005912BF" w:rsidRDefault="005912BF" w:rsidP="00EC3367">
            <w:r>
              <w:rPr>
                <w:lang w:val="en-US"/>
              </w:rPr>
              <w:t>Punch List Raise</w:t>
            </w:r>
          </w:p>
        </w:tc>
        <w:tc>
          <w:tcPr>
            <w:tcW w:w="7366" w:type="dxa"/>
          </w:tcPr>
          <w:p w14:paraId="7C00685D" w14:textId="4D190923" w:rsidR="005912BF" w:rsidRDefault="00F708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Punch List, Punch List Item:</w:t>
            </w:r>
          </w:p>
          <w:p w14:paraId="0A99B59C" w14:textId="3AFFDB72"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Pr>
                <w:lang w:val="en-US"/>
              </w:rPr>
              <w:t>Create (Add)</w:t>
            </w:r>
          </w:p>
        </w:tc>
      </w:tr>
      <w:tr w:rsidR="005912BF" w14:paraId="6B2E328A"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C13D1DB" w14:textId="77777777" w:rsidR="005912BF" w:rsidRDefault="005912BF" w:rsidP="00EC3367">
            <w:r>
              <w:rPr>
                <w:lang w:val="en-US"/>
              </w:rPr>
              <w:t>Punch List Sign Off</w:t>
            </w:r>
          </w:p>
        </w:tc>
        <w:tc>
          <w:tcPr>
            <w:tcW w:w="7366" w:type="dxa"/>
          </w:tcPr>
          <w:p w14:paraId="1FDE9D44" w14:textId="77777777" w:rsidR="005912BF" w:rsidRDefault="00F708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Punch List Item:</w:t>
            </w:r>
          </w:p>
          <w:p w14:paraId="0F6685F8" w14:textId="06F1AFE2" w:rsid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Sign Off</w:t>
            </w:r>
          </w:p>
        </w:tc>
      </w:tr>
      <w:tr w:rsidR="005912BF" w14:paraId="6B9BAF11"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6655C1DB" w14:textId="77777777" w:rsidR="005912BF" w:rsidRDefault="005912BF" w:rsidP="00EC3367">
            <w:r>
              <w:rPr>
                <w:lang w:val="en-US"/>
              </w:rPr>
              <w:t>MOC Sign Off</w:t>
            </w:r>
          </w:p>
        </w:tc>
        <w:tc>
          <w:tcPr>
            <w:tcW w:w="7366" w:type="dxa"/>
          </w:tcPr>
          <w:p w14:paraId="28D3A733" w14:textId="77777777" w:rsidR="005912BF" w:rsidRDefault="00F708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MOC:</w:t>
            </w:r>
          </w:p>
          <w:p w14:paraId="02FAD3CA" w14:textId="27260BF2"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Sign Off</w:t>
            </w:r>
          </w:p>
        </w:tc>
      </w:tr>
      <w:tr w:rsidR="005912BF" w14:paraId="38654C5B"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981258" w14:textId="77777777" w:rsidR="005912BF" w:rsidRDefault="005912BF" w:rsidP="00EC3367">
            <w:pPr>
              <w:rPr>
                <w:lang w:val="en-US"/>
              </w:rPr>
            </w:pPr>
            <w:r>
              <w:rPr>
                <w:lang w:val="en-US"/>
              </w:rPr>
              <w:t>Scope User Sign Off</w:t>
            </w:r>
          </w:p>
        </w:tc>
        <w:tc>
          <w:tcPr>
            <w:tcW w:w="7366" w:type="dxa"/>
          </w:tcPr>
          <w:p w14:paraId="6D110C40"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Handovers, Punch List Items, Tag ITR, and Tag PWL</w:t>
            </w:r>
            <w:r w:rsidR="00F708BF">
              <w:rPr>
                <w:lang w:val="en-US"/>
              </w:rPr>
              <w:t>:</w:t>
            </w:r>
          </w:p>
          <w:p w14:paraId="3B048B6B" w14:textId="5726F34E"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Sign Off</w:t>
            </w:r>
          </w:p>
        </w:tc>
      </w:tr>
      <w:tr w:rsidR="005912BF" w14:paraId="098B0A5F"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212F19A6" w14:textId="1C2BCA8B" w:rsidR="005912BF" w:rsidRDefault="005912BF" w:rsidP="00EC3367">
            <w:pPr>
              <w:rPr>
                <w:lang w:val="en-US"/>
              </w:rPr>
            </w:pPr>
            <w:r>
              <w:rPr>
                <w:lang w:val="en-US"/>
              </w:rPr>
              <w:lastRenderedPageBreak/>
              <w:t>Asset</w:t>
            </w:r>
            <w:r w:rsidR="00F708BF">
              <w:rPr>
                <w:lang w:val="en-US"/>
              </w:rPr>
              <w:t xml:space="preserve"> User</w:t>
            </w:r>
            <w:r>
              <w:rPr>
                <w:lang w:val="en-US"/>
              </w:rPr>
              <w:t xml:space="preserve"> Sign Off</w:t>
            </w:r>
          </w:p>
        </w:tc>
        <w:tc>
          <w:tcPr>
            <w:tcW w:w="7366" w:type="dxa"/>
          </w:tcPr>
          <w:p w14:paraId="465C65C2"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Procedure, Procedure Section, Procedure Step and MOC</w:t>
            </w:r>
            <w:r w:rsidR="00F708BF">
              <w:rPr>
                <w:lang w:val="en-US"/>
              </w:rPr>
              <w:t>:</w:t>
            </w:r>
          </w:p>
          <w:p w14:paraId="26F7BFEF" w14:textId="30229306" w:rsidR="00F708BF" w:rsidRP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Sign Off</w:t>
            </w:r>
          </w:p>
        </w:tc>
      </w:tr>
      <w:tr w:rsidR="005912BF" w14:paraId="529186FF"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198A1F" w14:textId="77777777" w:rsidR="005912BF" w:rsidRDefault="005912BF" w:rsidP="00EC3367">
            <w:r>
              <w:rPr>
                <w:lang w:val="en-US"/>
              </w:rPr>
              <w:t>Handover Full Permission</w:t>
            </w:r>
          </w:p>
        </w:tc>
        <w:tc>
          <w:tcPr>
            <w:tcW w:w="7366" w:type="dxa"/>
          </w:tcPr>
          <w:p w14:paraId="3C912BB4" w14:textId="77777777" w:rsidR="00F708BF" w:rsidRDefault="00F708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Handovers:</w:t>
            </w:r>
            <w:r w:rsidR="005912BF">
              <w:rPr>
                <w:lang w:val="en-US"/>
              </w:rPr>
              <w:t xml:space="preserve"> </w:t>
            </w:r>
          </w:p>
          <w:p w14:paraId="76E2E1EF"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Create (Add)</w:t>
            </w:r>
          </w:p>
          <w:p w14:paraId="1BE4F906"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Read (View)</w:t>
            </w:r>
          </w:p>
          <w:p w14:paraId="7885B754"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Update (Edit)</w:t>
            </w:r>
          </w:p>
          <w:p w14:paraId="5EBD717D"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Delete</w:t>
            </w:r>
          </w:p>
          <w:p w14:paraId="1BAACA20"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Import</w:t>
            </w:r>
          </w:p>
          <w:p w14:paraId="0CD4962A" w14:textId="48929535" w:rsidR="005912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Sign Off</w:t>
            </w:r>
            <w:r w:rsidR="005912BF" w:rsidRPr="00F708BF">
              <w:rPr>
                <w:lang w:val="en-US"/>
              </w:rPr>
              <w:t xml:space="preserve"> </w:t>
            </w:r>
          </w:p>
        </w:tc>
      </w:tr>
      <w:tr w:rsidR="005912BF" w14:paraId="7F42770C"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33F4D841" w14:textId="77777777" w:rsidR="005912BF" w:rsidRDefault="005912BF" w:rsidP="00EC3367">
            <w:r>
              <w:rPr>
                <w:lang w:val="en-US"/>
              </w:rPr>
              <w:t>Level Administrator</w:t>
            </w:r>
          </w:p>
        </w:tc>
        <w:tc>
          <w:tcPr>
            <w:tcW w:w="7366" w:type="dxa"/>
          </w:tcPr>
          <w:p w14:paraId="2832C300"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Levels A, B, C, D and E</w:t>
            </w:r>
            <w:r w:rsidR="00F708BF">
              <w:rPr>
                <w:lang w:val="en-US"/>
              </w:rPr>
              <w:t>:</w:t>
            </w:r>
          </w:p>
          <w:p w14:paraId="3CAB3B1A" w14:textId="77777777"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Create (Add)</w:t>
            </w:r>
          </w:p>
          <w:p w14:paraId="7BDC187C" w14:textId="77777777"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Read (View)</w:t>
            </w:r>
          </w:p>
          <w:p w14:paraId="1CE065A8" w14:textId="77777777"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Update (Edit)</w:t>
            </w:r>
          </w:p>
          <w:p w14:paraId="47F9B4EB" w14:textId="60066BDF" w:rsidR="00F708BF" w:rsidRDefault="00850D6E"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Delete</w:t>
            </w:r>
          </w:p>
          <w:p w14:paraId="5318F381" w14:textId="3C0014C2" w:rsidR="00F708BF" w:rsidRDefault="00F708BF" w:rsidP="00F708BF">
            <w:pPr>
              <w:cnfStyle w:val="000000000000" w:firstRow="0" w:lastRow="0" w:firstColumn="0" w:lastColumn="0" w:oddVBand="0" w:evenVBand="0" w:oddHBand="0" w:evenHBand="0" w:firstRowFirstColumn="0" w:firstRowLastColumn="0" w:lastRowFirstColumn="0" w:lastRowLastColumn="0"/>
            </w:pPr>
            <w:r>
              <w:t>Note: This allows the creation of the Levels themselves. So new “Regions”, “Assets”, “Projects”, etc can be created by this user. However, on its own it does not give them permission to perform any tasks (e.g. create Tags, sign-off Tag ITRs, etc) within any levels.</w:t>
            </w:r>
          </w:p>
        </w:tc>
      </w:tr>
      <w:tr w:rsidR="005912BF" w14:paraId="47DBD109"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3DE09BC" w14:textId="77777777" w:rsidR="005912BF" w:rsidRDefault="005912BF" w:rsidP="00EC3367">
            <w:r>
              <w:rPr>
                <w:lang w:val="en-US"/>
              </w:rPr>
              <w:t>Full Write Access</w:t>
            </w:r>
          </w:p>
        </w:tc>
        <w:tc>
          <w:tcPr>
            <w:tcW w:w="7366" w:type="dxa"/>
          </w:tcPr>
          <w:p w14:paraId="2AC0F74B" w14:textId="015CBC72" w:rsidR="005912BF" w:rsidRDefault="00F708BF" w:rsidP="00EC3367">
            <w:pPr>
              <w:cnfStyle w:val="000000100000" w:firstRow="0" w:lastRow="0" w:firstColumn="0" w:lastColumn="0" w:oddVBand="0" w:evenVBand="0" w:oddHBand="1" w:evenHBand="0" w:firstRowFirstColumn="0" w:firstRowLastColumn="0" w:lastRowFirstColumn="0" w:lastRowLastColumn="0"/>
            </w:pPr>
            <w:r>
              <w:rPr>
                <w:lang w:val="en-US"/>
              </w:rPr>
              <w:t xml:space="preserve">This is the opposite of the Level </w:t>
            </w:r>
            <w:r w:rsidR="00850D6E">
              <w:rPr>
                <w:lang w:val="en-US"/>
              </w:rPr>
              <w:t>Administrator</w:t>
            </w:r>
            <w:r>
              <w:rPr>
                <w:lang w:val="en-US"/>
              </w:rPr>
              <w:t xml:space="preserve"> in that it grants full permissions to do everything (Create, Read, Update, Delete, Import, Sign Off, Review) except the actual creation of Levels themselves.</w:t>
            </w:r>
            <w:r w:rsidR="005912BF">
              <w:rPr>
                <w:lang w:val="en-US"/>
              </w:rPr>
              <w:t xml:space="preserve"> </w:t>
            </w:r>
          </w:p>
        </w:tc>
      </w:tr>
      <w:tr w:rsidR="005912BF" w14:paraId="7B8F2330"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56EF2979" w14:textId="77777777" w:rsidR="005912BF" w:rsidRDefault="005912BF" w:rsidP="00EC3367">
            <w:r>
              <w:rPr>
                <w:lang w:val="en-US"/>
              </w:rPr>
              <w:t>Importer</w:t>
            </w:r>
          </w:p>
        </w:tc>
        <w:tc>
          <w:tcPr>
            <w:tcW w:w="7366" w:type="dxa"/>
          </w:tcPr>
          <w:p w14:paraId="3016F3AE"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pPr>
            <w:r>
              <w:rPr>
                <w:lang w:val="en-US"/>
              </w:rPr>
              <w:t>Import Access for all tables expect Level A to E</w:t>
            </w:r>
          </w:p>
        </w:tc>
      </w:tr>
      <w:tr w:rsidR="005912BF" w14:paraId="3D4ACA1A"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D45E57E" w14:textId="77777777" w:rsidR="005912BF" w:rsidRDefault="005912BF" w:rsidP="00EC3367">
            <w:r>
              <w:rPr>
                <w:lang w:val="en-US"/>
              </w:rPr>
              <w:t>Scope Importer</w:t>
            </w:r>
          </w:p>
        </w:tc>
        <w:tc>
          <w:tcPr>
            <w:tcW w:w="7366" w:type="dxa"/>
          </w:tcPr>
          <w:p w14:paraId="1B77082A"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Tag ITR, Punch Lists, Punch List Items, Tag PWL, Procedure, Procedure Step, Procedure Section, Primary Handovers, Secondary Handovers and Handovers</w:t>
            </w:r>
            <w:r w:rsidR="00F708BF">
              <w:rPr>
                <w:lang w:val="en-US"/>
              </w:rPr>
              <w:t>:</w:t>
            </w:r>
          </w:p>
          <w:p w14:paraId="3D81F2C2" w14:textId="332B7F31" w:rsid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F708BF">
              <w:rPr>
                <w:lang w:val="en-US"/>
              </w:rPr>
              <w:t>Import</w:t>
            </w:r>
          </w:p>
        </w:tc>
      </w:tr>
      <w:tr w:rsidR="005912BF" w14:paraId="573EA248"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7938282D" w14:textId="77777777" w:rsidR="005912BF" w:rsidRDefault="005912BF" w:rsidP="00EC3367">
            <w:r>
              <w:rPr>
                <w:lang w:val="en-US"/>
              </w:rPr>
              <w:t>Template Admin</w:t>
            </w:r>
          </w:p>
        </w:tc>
        <w:tc>
          <w:tcPr>
            <w:tcW w:w="7366" w:type="dxa"/>
          </w:tcPr>
          <w:p w14:paraId="55911FD6"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Handover Types, ITR, MOC Type and PWL</w:t>
            </w:r>
            <w:r w:rsidR="00F708BF">
              <w:rPr>
                <w:lang w:val="en-US"/>
              </w:rPr>
              <w:t>:</w:t>
            </w:r>
          </w:p>
          <w:p w14:paraId="7A6A334A" w14:textId="0E605B00"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Upload (add/replace DOTX templates)</w:t>
            </w:r>
          </w:p>
        </w:tc>
      </w:tr>
      <w:tr w:rsidR="005912BF" w14:paraId="71017746" w14:textId="77777777" w:rsidTr="000008F4">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114" w:type="dxa"/>
          </w:tcPr>
          <w:p w14:paraId="18E47C80" w14:textId="77777777" w:rsidR="005912BF" w:rsidRDefault="005912BF" w:rsidP="00EC3367">
            <w:r>
              <w:rPr>
                <w:lang w:val="en-US"/>
              </w:rPr>
              <w:t>Base Access</w:t>
            </w:r>
          </w:p>
        </w:tc>
        <w:tc>
          <w:tcPr>
            <w:tcW w:w="7366" w:type="dxa"/>
          </w:tcPr>
          <w:p w14:paraId="1088F3E6"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pPr>
            <w:r>
              <w:rPr>
                <w:lang w:val="en-US"/>
              </w:rPr>
              <w:t>Read Access to all tables</w:t>
            </w:r>
          </w:p>
        </w:tc>
      </w:tr>
      <w:tr w:rsidR="000008F4" w:rsidRPr="000008F4" w14:paraId="11B916E5" w14:textId="77777777" w:rsidTr="000008F4">
        <w:trPr>
          <w:trHeight w:val="255"/>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4A86306" w14:textId="77777777" w:rsidR="000008F4" w:rsidRPr="000008F4" w:rsidRDefault="000008F4" w:rsidP="000008F4">
            <w:pPr>
              <w:spacing w:after="0" w:line="240" w:lineRule="auto"/>
              <w:jc w:val="left"/>
              <w:rPr>
                <w:rFonts w:eastAsia="Times New Roman"/>
                <w:sz w:val="20"/>
                <w:szCs w:val="20"/>
                <w:lang w:eastAsia="en-GB"/>
              </w:rPr>
            </w:pPr>
            <w:r w:rsidRPr="000008F4">
              <w:rPr>
                <w:rFonts w:eastAsia="Times New Roman"/>
                <w:sz w:val="20"/>
                <w:szCs w:val="20"/>
                <w:lang w:eastAsia="en-GB"/>
              </w:rPr>
              <w:t>Asset User Sign Off</w:t>
            </w:r>
          </w:p>
        </w:tc>
        <w:tc>
          <w:tcPr>
            <w:tcW w:w="7366" w:type="dxa"/>
            <w:noWrap/>
            <w:hideMark/>
          </w:tcPr>
          <w:p w14:paraId="1A56335E" w14:textId="77777777" w:rsidR="000008F4" w:rsidRDefault="000008F4" w:rsidP="000008F4">
            <w:pPr>
              <w:cnfStyle w:val="000000000000" w:firstRow="0" w:lastRow="0" w:firstColumn="0" w:lastColumn="0" w:oddVBand="0" w:evenVBand="0" w:oddHBand="0" w:evenHBand="0" w:firstRowFirstColumn="0" w:firstRowLastColumn="0" w:lastRowFirstColumn="0" w:lastRowLastColumn="0"/>
              <w:rPr>
                <w:lang w:val="en-US"/>
              </w:rPr>
            </w:pPr>
            <w:r>
              <w:rPr>
                <w:lang w:val="en-US"/>
              </w:rPr>
              <w:t>Procedure, Procedure Section, Procedure Step and MOC:</w:t>
            </w:r>
          </w:p>
          <w:p w14:paraId="0AEBC389" w14:textId="07FEA881" w:rsidR="000008F4" w:rsidRPr="000008F4" w:rsidRDefault="000008F4" w:rsidP="000008F4">
            <w:pPr>
              <w:pStyle w:val="ListParagraph"/>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n-GB"/>
              </w:rPr>
            </w:pPr>
            <w:r w:rsidRPr="000008F4">
              <w:rPr>
                <w:lang w:val="en-US"/>
              </w:rPr>
              <w:t>Sign Off</w:t>
            </w:r>
          </w:p>
        </w:tc>
      </w:tr>
      <w:tr w:rsidR="000008F4" w:rsidRPr="000008F4" w14:paraId="0F743B68" w14:textId="77777777" w:rsidTr="000008F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114" w:type="dxa"/>
            <w:noWrap/>
            <w:hideMark/>
          </w:tcPr>
          <w:p w14:paraId="04B0048B" w14:textId="77777777" w:rsidR="000008F4" w:rsidRPr="000008F4" w:rsidRDefault="000008F4" w:rsidP="000008F4">
            <w:pPr>
              <w:spacing w:after="0" w:line="240" w:lineRule="auto"/>
              <w:jc w:val="left"/>
              <w:rPr>
                <w:rFonts w:eastAsia="Times New Roman"/>
                <w:sz w:val="20"/>
                <w:szCs w:val="20"/>
                <w:lang w:eastAsia="en-GB"/>
              </w:rPr>
            </w:pPr>
            <w:r w:rsidRPr="000008F4">
              <w:rPr>
                <w:rFonts w:eastAsia="Times New Roman"/>
                <w:sz w:val="20"/>
                <w:szCs w:val="20"/>
                <w:lang w:eastAsia="en-GB"/>
              </w:rPr>
              <w:t>Attachment Upload</w:t>
            </w:r>
          </w:p>
        </w:tc>
        <w:tc>
          <w:tcPr>
            <w:tcW w:w="7366" w:type="dxa"/>
            <w:noWrap/>
            <w:hideMark/>
          </w:tcPr>
          <w:p w14:paraId="5117EC22" w14:textId="77777777" w:rsidR="000008F4" w:rsidRDefault="000008F4" w:rsidP="000008F4">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Attachments:</w:t>
            </w:r>
          </w:p>
          <w:p w14:paraId="0E4C4385" w14:textId="77777777" w:rsidR="000008F4"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Create (Add)</w:t>
            </w:r>
          </w:p>
          <w:p w14:paraId="7B252C58" w14:textId="77777777" w:rsidR="000008F4"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Read (View)</w:t>
            </w:r>
          </w:p>
          <w:p w14:paraId="6FAB088F" w14:textId="79FFBA15" w:rsidR="000008F4" w:rsidRPr="000008F4"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Update (Edit)</w:t>
            </w:r>
          </w:p>
        </w:tc>
      </w:tr>
    </w:tbl>
    <w:p w14:paraId="01BD96C4" w14:textId="77777777" w:rsidR="000008F4" w:rsidRDefault="000008F4" w:rsidP="0012075A"/>
    <w:p w14:paraId="5690FE93" w14:textId="721098AA" w:rsidR="006A573D" w:rsidRDefault="006A573D" w:rsidP="0012075A">
      <w:r>
        <w:lastRenderedPageBreak/>
        <w:t>As you can see, some of the roles overlap. That’s ok – it won’t cause any problem if someone has the “same” permission twice.</w:t>
      </w:r>
    </w:p>
    <w:p w14:paraId="02F91F46" w14:textId="2BCFD5B5" w:rsidR="0037518D" w:rsidRDefault="0037518D" w:rsidP="0012075A">
      <w:r>
        <w:t>In general, our advice is to go for the fewest amount of permissions possible, as it makes it much clearer who can do what.</w:t>
      </w:r>
    </w:p>
    <w:p w14:paraId="5708490F" w14:textId="36F298DC" w:rsidR="00FE7850" w:rsidRDefault="006A573D" w:rsidP="0037518D">
      <w:pPr>
        <w:pStyle w:val="Heading2"/>
        <w:rPr>
          <w:noProof/>
        </w:rPr>
      </w:pPr>
      <w:r w:rsidRPr="006A573D">
        <w:rPr>
          <w:noProof/>
        </w:rPr>
        <w:t xml:space="preserve"> </w:t>
      </w:r>
      <w:r w:rsidR="0037518D">
        <w:rPr>
          <w:noProof/>
        </w:rPr>
        <w:t>Part 2: Assignment</w:t>
      </w:r>
    </w:p>
    <w:p w14:paraId="13DEFFB9" w14:textId="0AFA16EC" w:rsidR="0037518D" w:rsidRDefault="0037518D" w:rsidP="0037518D">
      <w:r>
        <w:t>Now we have our Roles, but how do we choose which “Project” they apply to? And how do we make the whole process as flexible as possible, while still making it quick and easy to change?</w:t>
      </w:r>
    </w:p>
    <w:p w14:paraId="374E1DE6" w14:textId="5266D396" w:rsidR="0037518D" w:rsidRDefault="0037518D" w:rsidP="0037518D">
      <w:r>
        <w:t xml:space="preserve">The answer is through how we assign these roles, and in hub2 </w:t>
      </w:r>
      <w:r w:rsidRPr="0037518D">
        <w:rPr>
          <w:b/>
        </w:rPr>
        <w:t>any role</w:t>
      </w:r>
      <w:r>
        <w:t xml:space="preserve"> can be assigned at </w:t>
      </w:r>
      <w:r w:rsidRPr="0037518D">
        <w:rPr>
          <w:b/>
        </w:rPr>
        <w:t>any level</w:t>
      </w:r>
      <w:r>
        <w:t>.</w:t>
      </w:r>
    </w:p>
    <w:p w14:paraId="4DD01123" w14:textId="273212B8" w:rsidR="0037518D" w:rsidRDefault="0037518D" w:rsidP="0037518D">
      <w:r>
        <w:t>Let’s look at our Level Diagram again:</w:t>
      </w:r>
    </w:p>
    <w:p w14:paraId="4704E753" w14:textId="519B5C29" w:rsidR="0037518D" w:rsidRDefault="0037518D" w:rsidP="0037518D">
      <w:r w:rsidRPr="0037518D">
        <w:rPr>
          <w:noProof/>
        </w:rPr>
        <w:drawing>
          <wp:inline distT="0" distB="0" distL="0" distR="0" wp14:anchorId="55B9D453" wp14:editId="69CBFC4F">
            <wp:extent cx="6661150" cy="2551650"/>
            <wp:effectExtent l="0" t="0" r="6350" b="1270"/>
            <wp:docPr id="37" name="Picture 37" descr="M:\hub2\Images\User Guide\Permissions\hub2 Levels.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hub2\Images\User Guide\Permissions\hub2 Levels.jpe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1150" cy="2551650"/>
                    </a:xfrm>
                    <a:prstGeom prst="rect">
                      <a:avLst/>
                    </a:prstGeom>
                    <a:noFill/>
                    <a:ln>
                      <a:noFill/>
                    </a:ln>
                  </pic:spPr>
                </pic:pic>
              </a:graphicData>
            </a:graphic>
          </wp:inline>
        </w:drawing>
      </w:r>
    </w:p>
    <w:p w14:paraId="502B60B1" w14:textId="0FCFB769" w:rsidR="0037518D" w:rsidRDefault="00850D6E" w:rsidP="0037518D">
      <w:r>
        <w:t>So,</w:t>
      </w:r>
      <w:r w:rsidR="0037518D">
        <w:t xml:space="preserve"> we can assign any of the roles listed in the table above, to any of the Levels in that diagram. We could assign it to any Level A, any Level B, any Level C, any Level D…. Well, let’s start off with something easy</w:t>
      </w:r>
      <w:r w:rsidR="00493468">
        <w:t>… Let’s assign permissions so that a User can create Punch List Items in any of the “Scopes” (Level E</w:t>
      </w:r>
      <w:r>
        <w:t>’</w:t>
      </w:r>
      <w:r w:rsidR="00493468">
        <w:t xml:space="preserve">s) in the Houston Research </w:t>
      </w:r>
      <w:r w:rsidR="00E843EE">
        <w:t>Facility (</w:t>
      </w:r>
      <w:r w:rsidR="00493468">
        <w:t>Level C).</w:t>
      </w:r>
    </w:p>
    <w:p w14:paraId="4153BF57" w14:textId="122323F6" w:rsidR="00477D74" w:rsidRDefault="00477D74" w:rsidP="00477D74">
      <w:pPr>
        <w:pStyle w:val="Heading3"/>
      </w:pPr>
      <w:r>
        <w:t xml:space="preserve">A simple example of assigning a role to multiple scopes. </w:t>
      </w:r>
    </w:p>
    <w:p w14:paraId="068B8BAD" w14:textId="7B3E5AC2" w:rsidR="00493468" w:rsidRDefault="00493468" w:rsidP="0037518D">
      <w:r>
        <w:t xml:space="preserve">First, we need to know what Role to choose. If we </w:t>
      </w:r>
      <w:r w:rsidR="00E843EE">
        <w:t>look</w:t>
      </w:r>
      <w:r>
        <w:t xml:space="preserve"> back at the table we can see that “Punch List Raise” does exactly what we need, and nothing more. Sounds perfect!</w:t>
      </w:r>
    </w:p>
    <w:p w14:paraId="39273B85" w14:textId="5C5D3973" w:rsidR="00493468" w:rsidRDefault="00493468" w:rsidP="0037518D">
      <w:r>
        <w:t>Now, where to assign it? Well, we could assign it to each Level E itself:</w:t>
      </w:r>
    </w:p>
    <w:p w14:paraId="7F71DBB2" w14:textId="5583C7AE" w:rsidR="00493468" w:rsidRDefault="00493468" w:rsidP="00493468">
      <w:pPr>
        <w:pStyle w:val="ListParagraph"/>
        <w:numPr>
          <w:ilvl w:val="0"/>
          <w:numId w:val="29"/>
        </w:numPr>
      </w:pPr>
      <w:r>
        <w:t>Fuel Pump</w:t>
      </w:r>
    </w:p>
    <w:p w14:paraId="3B904131" w14:textId="31BEB432" w:rsidR="00493468" w:rsidRDefault="00493468" w:rsidP="00493468">
      <w:pPr>
        <w:pStyle w:val="ListParagraph"/>
        <w:numPr>
          <w:ilvl w:val="0"/>
          <w:numId w:val="29"/>
        </w:numPr>
      </w:pPr>
      <w:r>
        <w:t>Booster Housing</w:t>
      </w:r>
    </w:p>
    <w:p w14:paraId="7C13A1C6" w14:textId="52D66B13" w:rsidR="00493468" w:rsidRDefault="00493468" w:rsidP="00493468">
      <w:pPr>
        <w:pStyle w:val="ListParagraph"/>
        <w:numPr>
          <w:ilvl w:val="0"/>
          <w:numId w:val="29"/>
        </w:numPr>
      </w:pPr>
      <w:r>
        <w:t>Enclosure (Hot Gas)</w:t>
      </w:r>
    </w:p>
    <w:p w14:paraId="06D6A214" w14:textId="1C2267E8" w:rsidR="00493468" w:rsidRDefault="00493468" w:rsidP="00493468">
      <w:pPr>
        <w:pStyle w:val="ListParagraph"/>
        <w:numPr>
          <w:ilvl w:val="0"/>
          <w:numId w:val="29"/>
        </w:numPr>
      </w:pPr>
      <w:r>
        <w:t>Coolant</w:t>
      </w:r>
    </w:p>
    <w:p w14:paraId="6EF8E90C" w14:textId="1AF7A159" w:rsidR="00493468" w:rsidRDefault="00493468" w:rsidP="00493468">
      <w:pPr>
        <w:pStyle w:val="ListParagraph"/>
        <w:numPr>
          <w:ilvl w:val="0"/>
          <w:numId w:val="29"/>
        </w:numPr>
      </w:pPr>
      <w:r>
        <w:t>Create Initial Plan</w:t>
      </w:r>
    </w:p>
    <w:p w14:paraId="1E5E4885" w14:textId="0E1D38C4" w:rsidR="00493468" w:rsidRDefault="00493468" w:rsidP="00493468">
      <w:r>
        <w:t>But there’s an easier way! You might be able to guess as to what it is (keeping in mind what we know about how Levels work, and that we can assign permissions at any Level), but if not, here it is:</w:t>
      </w:r>
    </w:p>
    <w:p w14:paraId="121768BC" w14:textId="77777777" w:rsidR="00493468" w:rsidRDefault="00493468" w:rsidP="00493468"/>
    <w:p w14:paraId="70F49B6A" w14:textId="72FB21BF" w:rsidR="00AE5E6A" w:rsidRDefault="00AE5E6A" w:rsidP="0037518D">
      <w:r>
        <w:rPr>
          <w:noProof/>
        </w:rPr>
        <w:drawing>
          <wp:inline distT="0" distB="0" distL="0" distR="0" wp14:anchorId="2F0972D5" wp14:editId="6CCA3EF3">
            <wp:extent cx="6661150" cy="2605405"/>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ub2 Level Permissions-1.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2605405"/>
                    </a:xfrm>
                    <a:prstGeom prst="rect">
                      <a:avLst/>
                    </a:prstGeom>
                  </pic:spPr>
                </pic:pic>
              </a:graphicData>
            </a:graphic>
          </wp:inline>
        </w:drawing>
      </w:r>
    </w:p>
    <w:p w14:paraId="274AA07D" w14:textId="5A66499F" w:rsidR="00AE5E6A" w:rsidRDefault="00AE5E6A" w:rsidP="0037518D">
      <w:r>
        <w:t>By assigning the Permission to “Houston Research Facility” then the permission applies to all levels beneath.</w:t>
      </w:r>
    </w:p>
    <w:p w14:paraId="21233F1E" w14:textId="2FE6F205" w:rsidR="00AE5E6A" w:rsidRDefault="00AE5E6A" w:rsidP="0037518D">
      <w:r>
        <w:t>This also means that if a new Level E is added, then the User with this role will automatically</w:t>
      </w:r>
      <w:r w:rsidR="00477D74">
        <w:t xml:space="preserve"> have permission to Create Punch Lists and Punch List Items there too.</w:t>
      </w:r>
    </w:p>
    <w:p w14:paraId="49DF6DED" w14:textId="0E65221B" w:rsidR="00477D74" w:rsidRDefault="00477D74" w:rsidP="0037518D">
      <w:r>
        <w:t xml:space="preserve">If, on the other hand, we only wanted to assign to specific Level E’s (let’s say all of those in “Houston Research Facility” </w:t>
      </w:r>
      <w:r w:rsidRPr="00477D74">
        <w:rPr>
          <w:b/>
        </w:rPr>
        <w:t>except</w:t>
      </w:r>
      <w:r>
        <w:t xml:space="preserve"> “Coolant”)</w:t>
      </w:r>
    </w:p>
    <w:p w14:paraId="21556E27" w14:textId="13DFCC66" w:rsidR="00477D74" w:rsidRDefault="00AE5E6A" w:rsidP="0037518D">
      <w:r>
        <w:rPr>
          <w:noProof/>
        </w:rPr>
        <w:drawing>
          <wp:inline distT="0" distB="0" distL="0" distR="0" wp14:anchorId="38DB320F" wp14:editId="4D17BF2C">
            <wp:extent cx="6661150" cy="308864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ub2 Level Permissions-2.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3088640"/>
                    </a:xfrm>
                    <a:prstGeom prst="rect">
                      <a:avLst/>
                    </a:prstGeom>
                  </pic:spPr>
                </pic:pic>
              </a:graphicData>
            </a:graphic>
          </wp:inline>
        </w:drawing>
      </w:r>
    </w:p>
    <w:p w14:paraId="0BB12B0B" w14:textId="709F3D49" w:rsidR="00477D74" w:rsidRDefault="00477D74" w:rsidP="0037518D">
      <w:r>
        <w:t>As we can see, there’s no one “right” way to do things. We can accomplish the same outcome in several ways, mixing and matching Roles and Levels to get the right result.</w:t>
      </w:r>
    </w:p>
    <w:p w14:paraId="27FF1D52" w14:textId="67B749EC" w:rsidR="00477D74" w:rsidRDefault="00477D74" w:rsidP="0037518D">
      <w:r>
        <w:t>Let’s look at another, more complex example.</w:t>
      </w:r>
    </w:p>
    <w:p w14:paraId="7D9BDC6A" w14:textId="4AD471B3" w:rsidR="00477D74" w:rsidRDefault="00477D74" w:rsidP="00477D74">
      <w:pPr>
        <w:pStyle w:val="Heading3"/>
      </w:pPr>
      <w:r>
        <w:t>Achieving the same result in different ways</w:t>
      </w:r>
    </w:p>
    <w:p w14:paraId="531ACFE5" w14:textId="7A4F9A27" w:rsidR="00477D74" w:rsidRDefault="00477D74" w:rsidP="00477D74">
      <w:r>
        <w:t>Depending on what Role we choose and what Level we assign it, we can achieve the same result in different ways.</w:t>
      </w:r>
    </w:p>
    <w:p w14:paraId="5AD9B83C" w14:textId="7E510029" w:rsidR="00477D74" w:rsidRDefault="00477D74" w:rsidP="00477D74">
      <w:r>
        <w:lastRenderedPageBreak/>
        <w:t>Understanding this can help us grasp how the Permissions system works.</w:t>
      </w:r>
    </w:p>
    <w:p w14:paraId="048030B7" w14:textId="2E76E913" w:rsidR="00477D74" w:rsidRDefault="00477D74" w:rsidP="00477D74">
      <w:pPr>
        <w:rPr>
          <w:b/>
        </w:rPr>
      </w:pPr>
      <w:r>
        <w:t xml:space="preserve">Let’s imagine an example where we want to give a User permission to </w:t>
      </w:r>
      <w:r w:rsidRPr="00477D74">
        <w:rPr>
          <w:b/>
        </w:rPr>
        <w:t>import</w:t>
      </w:r>
      <w:r w:rsidR="00CA1F02">
        <w:rPr>
          <w:b/>
        </w:rPr>
        <w:t xml:space="preserve"> </w:t>
      </w:r>
      <w:r w:rsidR="00CA1F02">
        <w:t>to all Level E’s within “Houston Research Facility”</w:t>
      </w:r>
      <w:r>
        <w:t xml:space="preserve">, but </w:t>
      </w:r>
      <w:r w:rsidRPr="00477D74">
        <w:rPr>
          <w:b/>
        </w:rPr>
        <w:t>only the items stored at Level E</w:t>
      </w:r>
      <w:r>
        <w:rPr>
          <w:b/>
        </w:rPr>
        <w:t xml:space="preserve"> (</w:t>
      </w:r>
      <w:r>
        <w:rPr>
          <w:lang w:val="en-US"/>
        </w:rPr>
        <w:t>Tag ITR, Punch Lists, Punch List Items, Tag PWL, Procedure, Procedure Step, Procedure Section, Primary Handovers, Secondary Handovers and Handovers)</w:t>
      </w:r>
      <w:r>
        <w:rPr>
          <w:b/>
        </w:rPr>
        <w:t>.</w:t>
      </w:r>
    </w:p>
    <w:p w14:paraId="155EC0F6" w14:textId="43E087F2" w:rsidR="00477D74" w:rsidRDefault="00477D74" w:rsidP="00477D74">
      <w:r>
        <w:t>Well, let’s look back at what Roles are available for Importing…</w:t>
      </w:r>
    </w:p>
    <w:tbl>
      <w:tblPr>
        <w:tblStyle w:val="GridTable4-Accent61"/>
        <w:tblW w:w="0" w:type="auto"/>
        <w:tblLook w:val="04A0" w:firstRow="1" w:lastRow="0" w:firstColumn="1" w:lastColumn="0" w:noHBand="0" w:noVBand="1"/>
      </w:tblPr>
      <w:tblGrid>
        <w:gridCol w:w="3114"/>
        <w:gridCol w:w="7366"/>
      </w:tblGrid>
      <w:tr w:rsidR="00477D74" w14:paraId="0FA935A2" w14:textId="77777777" w:rsidTr="003A4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CC289B" w14:textId="77777777" w:rsidR="00477D74" w:rsidRDefault="00477D74" w:rsidP="003A4620">
            <w:pPr>
              <w:jc w:val="center"/>
            </w:pPr>
            <w:r>
              <w:t>Role</w:t>
            </w:r>
          </w:p>
        </w:tc>
        <w:tc>
          <w:tcPr>
            <w:tcW w:w="7366" w:type="dxa"/>
            <w:vAlign w:val="center"/>
          </w:tcPr>
          <w:p w14:paraId="0E3E860C" w14:textId="77777777" w:rsidR="00477D74" w:rsidRDefault="00477D74" w:rsidP="003A4620">
            <w:pPr>
              <w:jc w:val="center"/>
              <w:cnfStyle w:val="100000000000" w:firstRow="1" w:lastRow="0" w:firstColumn="0" w:lastColumn="0" w:oddVBand="0" w:evenVBand="0" w:oddHBand="0" w:evenHBand="0" w:firstRowFirstColumn="0" w:firstRowLastColumn="0" w:lastRowFirstColumn="0" w:lastRowLastColumn="0"/>
            </w:pPr>
            <w:r>
              <w:t>Permissions Included</w:t>
            </w:r>
          </w:p>
        </w:tc>
      </w:tr>
      <w:tr w:rsidR="00477D74" w14:paraId="488CDEB0" w14:textId="77777777" w:rsidTr="00C15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97B2EF6" w14:textId="4B6F6D0C" w:rsidR="00477D74" w:rsidRDefault="00477D74" w:rsidP="00477D74">
            <w:r>
              <w:rPr>
                <w:lang w:val="en-US"/>
              </w:rPr>
              <w:t>Importer</w:t>
            </w:r>
          </w:p>
        </w:tc>
        <w:tc>
          <w:tcPr>
            <w:tcW w:w="7366" w:type="dxa"/>
          </w:tcPr>
          <w:p w14:paraId="759AA3DA" w14:textId="1D9D4523" w:rsidR="00477D74" w:rsidRDefault="00477D74" w:rsidP="00477D74">
            <w:pPr>
              <w:cnfStyle w:val="000000100000" w:firstRow="0" w:lastRow="0" w:firstColumn="0" w:lastColumn="0" w:oddVBand="0" w:evenVBand="0" w:oddHBand="1" w:evenHBand="0" w:firstRowFirstColumn="0" w:firstRowLastColumn="0" w:lastRowFirstColumn="0" w:lastRowLastColumn="0"/>
            </w:pPr>
            <w:r w:rsidRPr="00477D74">
              <w:rPr>
                <w:lang w:val="en-US"/>
              </w:rPr>
              <w:t xml:space="preserve">Import </w:t>
            </w:r>
            <w:r>
              <w:rPr>
                <w:lang w:val="en-US"/>
              </w:rPr>
              <w:t xml:space="preserve">permissions </w:t>
            </w:r>
            <w:r w:rsidRPr="00477D74">
              <w:rPr>
                <w:lang w:val="en-US"/>
              </w:rPr>
              <w:t>for all tables expect Level A to E</w:t>
            </w:r>
          </w:p>
        </w:tc>
      </w:tr>
      <w:tr w:rsidR="00477D74" w14:paraId="2284D343" w14:textId="77777777" w:rsidTr="00C152E1">
        <w:tc>
          <w:tcPr>
            <w:cnfStyle w:val="001000000000" w:firstRow="0" w:lastRow="0" w:firstColumn="1" w:lastColumn="0" w:oddVBand="0" w:evenVBand="0" w:oddHBand="0" w:evenHBand="0" w:firstRowFirstColumn="0" w:firstRowLastColumn="0" w:lastRowFirstColumn="0" w:lastRowLastColumn="0"/>
            <w:tcW w:w="3114" w:type="dxa"/>
          </w:tcPr>
          <w:p w14:paraId="5F47D43C" w14:textId="0D6AA23C" w:rsidR="00477D74" w:rsidRDefault="00477D74" w:rsidP="00477D74">
            <w:r>
              <w:rPr>
                <w:lang w:val="en-US"/>
              </w:rPr>
              <w:t>Scope Importer</w:t>
            </w:r>
          </w:p>
        </w:tc>
        <w:tc>
          <w:tcPr>
            <w:tcW w:w="7366" w:type="dxa"/>
          </w:tcPr>
          <w:p w14:paraId="7E350036" w14:textId="77777777" w:rsidR="00477D74" w:rsidRDefault="00477D74" w:rsidP="00477D74">
            <w:pPr>
              <w:cnfStyle w:val="000000000000" w:firstRow="0" w:lastRow="0" w:firstColumn="0" w:lastColumn="0" w:oddVBand="0" w:evenVBand="0" w:oddHBand="0" w:evenHBand="0" w:firstRowFirstColumn="0" w:firstRowLastColumn="0" w:lastRowFirstColumn="0" w:lastRowLastColumn="0"/>
              <w:rPr>
                <w:lang w:val="en-US"/>
              </w:rPr>
            </w:pPr>
            <w:r>
              <w:rPr>
                <w:lang w:val="en-US"/>
              </w:rPr>
              <w:t>Tag ITR, Punch Lists, Punch List Items, Tag PWL, Procedure, Procedure Step, Procedure Section, Primary Handovers, Secondary Handovers and Handovers:</w:t>
            </w:r>
          </w:p>
          <w:p w14:paraId="379677F5" w14:textId="525622FC" w:rsidR="00477D74" w:rsidRDefault="00477D74" w:rsidP="00477D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F708BF">
              <w:rPr>
                <w:lang w:val="en-US"/>
              </w:rPr>
              <w:t>Import</w:t>
            </w:r>
          </w:p>
        </w:tc>
      </w:tr>
    </w:tbl>
    <w:p w14:paraId="5BE754D3" w14:textId="4EDE8E0B" w:rsidR="00477D74" w:rsidRDefault="00477D74" w:rsidP="00477D74"/>
    <w:p w14:paraId="4AFC2951" w14:textId="2EBF3D7A" w:rsidR="00477D74" w:rsidRPr="00477D74" w:rsidRDefault="006055F1" w:rsidP="00477D74">
      <w:r>
        <w:t xml:space="preserve">The first option (Importer) looks like it might be overkill for what we need, as we only want to import the tables which are at Level E. However, </w:t>
      </w:r>
      <w:r w:rsidR="00CA1F02">
        <w:t>the second option (Scope Importer) matches perfectly. If we assign that to “Houston Research Facility”, we get exactly the result we want.</w:t>
      </w:r>
    </w:p>
    <w:p w14:paraId="496DFFBD" w14:textId="1BF8E0F6" w:rsidR="00CA1F02" w:rsidRDefault="00AE5E6A" w:rsidP="0037518D">
      <w:r>
        <w:rPr>
          <w:noProof/>
        </w:rPr>
        <w:drawing>
          <wp:inline distT="0" distB="0" distL="0" distR="0" wp14:anchorId="6551D202" wp14:editId="670EB8C7">
            <wp:extent cx="6661150" cy="265874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ub2 Level Permissions-3.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2658745"/>
                    </a:xfrm>
                    <a:prstGeom prst="rect">
                      <a:avLst/>
                    </a:prstGeom>
                  </pic:spPr>
                </pic:pic>
              </a:graphicData>
            </a:graphic>
          </wp:inline>
        </w:drawing>
      </w:r>
    </w:p>
    <w:p w14:paraId="35DAF50A" w14:textId="32E6FF6B" w:rsidR="00CA1F02" w:rsidRDefault="006055F1" w:rsidP="0037518D">
      <w:r>
        <w:t>Perfect!</w:t>
      </w:r>
    </w:p>
    <w:p w14:paraId="62E17CCB" w14:textId="766BF00B" w:rsidR="006055F1" w:rsidRPr="006055F1" w:rsidRDefault="006055F1" w:rsidP="0037518D">
      <w:r>
        <w:t xml:space="preserve">But could we achieve the </w:t>
      </w:r>
      <w:r>
        <w:rPr>
          <w:b/>
        </w:rPr>
        <w:t>same</w:t>
      </w:r>
      <w:r>
        <w:t xml:space="preserve"> result with the other Role as well? As it happens we can:</w:t>
      </w:r>
    </w:p>
    <w:p w14:paraId="00F913FB" w14:textId="79A63C9F" w:rsidR="0037518D" w:rsidRDefault="00AE5E6A" w:rsidP="0037518D">
      <w:r>
        <w:rPr>
          <w:noProof/>
        </w:rPr>
        <w:lastRenderedPageBreak/>
        <w:drawing>
          <wp:inline distT="0" distB="0" distL="0" distR="0" wp14:anchorId="3E3204ED" wp14:editId="601EF6E9">
            <wp:extent cx="6661150" cy="28549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ub2 Level Permissions-4.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2854960"/>
                    </a:xfrm>
                    <a:prstGeom prst="rect">
                      <a:avLst/>
                    </a:prstGeom>
                  </pic:spPr>
                </pic:pic>
              </a:graphicData>
            </a:graphic>
          </wp:inline>
        </w:drawing>
      </w:r>
    </w:p>
    <w:p w14:paraId="79708EA7" w14:textId="5420607F" w:rsidR="006055F1" w:rsidRDefault="006055F1" w:rsidP="0037518D">
      <w:r>
        <w:t xml:space="preserve">How does this work? Well, even though the “Importer” role specified access to import </w:t>
      </w:r>
      <w:r>
        <w:rPr>
          <w:b/>
        </w:rPr>
        <w:t>all</w:t>
      </w:r>
      <w:r>
        <w:t xml:space="preserve"> tables, what it really should say is “Provides import permission to tables belonging to the Level it is assigned to and to the tables belonging to any child levels, except for the tables representing the Levels themselves.” But that’s a bit wordy!</w:t>
      </w:r>
    </w:p>
    <w:p w14:paraId="1E187ABD" w14:textId="322C09F2" w:rsidR="006055F1" w:rsidRDefault="00E843EE" w:rsidP="0037518D">
      <w:r>
        <w:t>So,</w:t>
      </w:r>
      <w:r w:rsidR="006055F1">
        <w:t xml:space="preserve"> by assigning a powerful permission at a low level, we limit </w:t>
      </w:r>
      <w:r>
        <w:t>its</w:t>
      </w:r>
      <w:r w:rsidR="006055F1">
        <w:t xml:space="preserve"> power. As with data, permissions flow downwards. By assigning the ability to use any import, but allocating it to a Level E, what we actually get is that any Import within that Level E can be used. </w:t>
      </w:r>
      <w:r>
        <w:t>So,</w:t>
      </w:r>
      <w:r w:rsidR="006055F1">
        <w:t xml:space="preserve"> assigning it to those four Level E’s gives us what we want in a different way.</w:t>
      </w:r>
    </w:p>
    <w:p w14:paraId="10A9D027" w14:textId="77777777" w:rsidR="006055F1" w:rsidRPr="006055F1" w:rsidRDefault="006055F1" w:rsidP="0037518D"/>
    <w:p w14:paraId="208254AE" w14:textId="411EAF85" w:rsidR="00682FBF" w:rsidRDefault="00682FBF" w:rsidP="00CD62D1">
      <w:pPr>
        <w:pStyle w:val="Heading1"/>
      </w:pPr>
      <w:bookmarkStart w:id="23" w:name="_Toc517179326"/>
      <w:r>
        <w:t>Handovers</w:t>
      </w:r>
      <w:bookmarkEnd w:id="22"/>
      <w:bookmarkEnd w:id="23"/>
    </w:p>
    <w:p w14:paraId="42F75E18" w14:textId="77777777" w:rsidR="00682FBF" w:rsidRPr="009E3B7D" w:rsidRDefault="00682FBF" w:rsidP="00682FBF">
      <w:r w:rsidRPr="009E3B7D">
        <w:t xml:space="preserve">Handover Certificates, usually referred to simply as </w:t>
      </w:r>
      <w:r>
        <w:t>‘</w:t>
      </w:r>
      <w:r w:rsidRPr="009E3B7D">
        <w:t>Handovers</w:t>
      </w:r>
      <w:r>
        <w:t>’</w:t>
      </w:r>
      <w:r w:rsidRPr="009E3B7D">
        <w:t xml:space="preserve"> are used to guarantee Technical Integrity when responsibility is being transferred between Authorities.</w:t>
      </w:r>
    </w:p>
    <w:p w14:paraId="26E1921E" w14:textId="77777777" w:rsidR="00682FBF" w:rsidRPr="009E3B7D" w:rsidRDefault="00682FBF" w:rsidP="00682FBF">
      <w:r w:rsidRPr="009E3B7D">
        <w:t>Exactly what is being handed over, and when, varies between company, project and geographic location. Because of this, GoTechnology® applications have a flexible approach, with a variety of configurations which can be used on a “per-project” basis (</w:t>
      </w:r>
      <w:r w:rsidRPr="00451D7C">
        <w:t>Level D</w:t>
      </w:r>
      <w:r w:rsidRPr="009E3B7D">
        <w:t xml:space="preserve"> within </w:t>
      </w:r>
      <w:r w:rsidRPr="00801E98">
        <w:rPr>
          <w:rStyle w:val="hub2Char"/>
        </w:rPr>
        <w:t>hub2</w:t>
      </w:r>
      <w:r w:rsidRPr="009E3B7D">
        <w:t>) allowing each to have its own Handover configuration.</w:t>
      </w:r>
    </w:p>
    <w:p w14:paraId="36AF42BE" w14:textId="77777777" w:rsidR="00682FBF" w:rsidRPr="00451D7C" w:rsidRDefault="00682FBF" w:rsidP="00682FBF">
      <w:r w:rsidRPr="009E3B7D">
        <w:t>The key compon</w:t>
      </w:r>
      <w:r w:rsidRPr="00451D7C">
        <w:t>ents in each Handover are:</w:t>
      </w:r>
    </w:p>
    <w:p w14:paraId="7CA0558D" w14:textId="77777777" w:rsidR="00682FBF" w:rsidRPr="009E3B7D" w:rsidRDefault="00682FBF" w:rsidP="00654DA1">
      <w:pPr>
        <w:pStyle w:val="ListParagraph"/>
        <w:numPr>
          <w:ilvl w:val="0"/>
          <w:numId w:val="37"/>
        </w:numPr>
        <w:spacing w:before="200" w:after="0" w:line="240" w:lineRule="auto"/>
      </w:pPr>
      <w:r w:rsidRPr="009E3B7D">
        <w:t>Name</w:t>
      </w:r>
    </w:p>
    <w:p w14:paraId="2DFEFCF5" w14:textId="77777777" w:rsidR="00682FBF" w:rsidRPr="009E3B7D" w:rsidRDefault="00682FBF" w:rsidP="00654DA1">
      <w:pPr>
        <w:pStyle w:val="ListParagraph"/>
        <w:numPr>
          <w:ilvl w:val="0"/>
          <w:numId w:val="37"/>
        </w:numPr>
        <w:spacing w:before="200" w:after="0" w:line="240" w:lineRule="auto"/>
      </w:pPr>
      <w:r w:rsidRPr="009E3B7D">
        <w:t>Grouping</w:t>
      </w:r>
    </w:p>
    <w:p w14:paraId="2A3B0ADD" w14:textId="77777777" w:rsidR="00682FBF" w:rsidRPr="009E3B7D" w:rsidRDefault="00682FBF" w:rsidP="00654DA1">
      <w:pPr>
        <w:pStyle w:val="ListParagraph"/>
        <w:numPr>
          <w:ilvl w:val="0"/>
          <w:numId w:val="37"/>
        </w:numPr>
        <w:spacing w:before="200" w:after="0" w:line="240" w:lineRule="auto"/>
      </w:pPr>
      <w:r w:rsidRPr="009E3B7D">
        <w:t>Gating</w:t>
      </w:r>
    </w:p>
    <w:p w14:paraId="361C7B2E" w14:textId="77777777" w:rsidR="00682FBF" w:rsidRPr="009E3B7D" w:rsidRDefault="00682FBF" w:rsidP="00682FBF">
      <w:pPr>
        <w:pStyle w:val="ListParagraph"/>
        <w:spacing w:after="0" w:line="240" w:lineRule="auto"/>
      </w:pPr>
    </w:p>
    <w:p w14:paraId="7DAE64B4" w14:textId="77777777" w:rsidR="00682FBF" w:rsidRPr="009E3B7D" w:rsidRDefault="00682FBF" w:rsidP="00682FBF">
      <w:pPr>
        <w:spacing w:after="0" w:line="240" w:lineRule="auto"/>
      </w:pPr>
      <w:r w:rsidRPr="009E3B7D">
        <w:t>While the name is self-explanatory, the Grouping and Gating require further explanation.</w:t>
      </w:r>
    </w:p>
    <w:p w14:paraId="265A5B28" w14:textId="77777777" w:rsidR="00682FBF" w:rsidRPr="009E3B7D" w:rsidRDefault="00682FBF" w:rsidP="00682FBF">
      <w:pPr>
        <w:spacing w:after="0" w:line="240" w:lineRule="auto"/>
      </w:pPr>
    </w:p>
    <w:p w14:paraId="7367DA7B" w14:textId="77777777" w:rsidR="00682FBF" w:rsidRPr="009E3B7D" w:rsidRDefault="00682FBF" w:rsidP="00682FBF">
      <w:pPr>
        <w:pStyle w:val="Heading3"/>
      </w:pPr>
      <w:bookmarkStart w:id="24" w:name="_Toc403998262"/>
      <w:bookmarkStart w:id="25" w:name="_Toc473020768"/>
      <w:bookmarkStart w:id="26" w:name="_Toc481570111"/>
      <w:bookmarkStart w:id="27" w:name="_Toc481590431"/>
      <w:bookmarkStart w:id="28" w:name="_Toc481593993"/>
      <w:bookmarkStart w:id="29" w:name="_Toc481595329"/>
      <w:bookmarkStart w:id="30" w:name="_Toc481669133"/>
      <w:bookmarkStart w:id="31" w:name="_Toc481673399"/>
      <w:bookmarkStart w:id="32" w:name="_Toc485810906"/>
      <w:bookmarkStart w:id="33" w:name="_Toc503452418"/>
      <w:r w:rsidRPr="009E3B7D">
        <w:t>Grouping</w:t>
      </w:r>
      <w:bookmarkEnd w:id="24"/>
      <w:bookmarkEnd w:id="25"/>
      <w:bookmarkEnd w:id="26"/>
      <w:bookmarkEnd w:id="27"/>
      <w:bookmarkEnd w:id="28"/>
      <w:bookmarkEnd w:id="29"/>
      <w:bookmarkEnd w:id="30"/>
      <w:bookmarkEnd w:id="31"/>
      <w:bookmarkEnd w:id="32"/>
      <w:bookmarkEnd w:id="33"/>
    </w:p>
    <w:p w14:paraId="72358F6D" w14:textId="77777777" w:rsidR="00682FBF" w:rsidRPr="009E3B7D" w:rsidRDefault="00682FBF" w:rsidP="00682FBF">
      <w:r w:rsidRPr="009E3B7D">
        <w:t xml:space="preserve">The Handover Grouping controls the “what” of the Handover, as in “What is it that I am handing over?” Perhaps the most commonly used Handover Groupings are System and Subsystem (e.g. when </w:t>
      </w:r>
      <w:r>
        <w:t xml:space="preserve">a </w:t>
      </w:r>
      <w:r w:rsidRPr="009E3B7D">
        <w:t>Subsystem Handover</w:t>
      </w:r>
      <w:r>
        <w:t xml:space="preserve"> is completed</w:t>
      </w:r>
      <w:r w:rsidRPr="009E3B7D">
        <w:t xml:space="preserve"> </w:t>
      </w:r>
      <w:r>
        <w:lastRenderedPageBreak/>
        <w:t>it represents a statement that responsibility for that Subsystem can be transferred onwards</w:t>
      </w:r>
      <w:r w:rsidRPr="009E3B7D">
        <w:t xml:space="preserve">) but there are other categories too.  The following groupings are available in </w:t>
      </w:r>
      <w:r w:rsidRPr="00801E98">
        <w:rPr>
          <w:rStyle w:val="hub2Char"/>
        </w:rPr>
        <w:t>hub2</w:t>
      </w:r>
    </w:p>
    <w:p w14:paraId="0BCC346C" w14:textId="77777777" w:rsidR="00682FBF" w:rsidRDefault="00682FBF" w:rsidP="00682FBF">
      <w:pPr>
        <w:pStyle w:val="ListParagraph"/>
        <w:numPr>
          <w:ilvl w:val="0"/>
          <w:numId w:val="34"/>
        </w:numPr>
      </w:pPr>
      <w:r>
        <w:t>Certification Grouping</w:t>
      </w:r>
    </w:p>
    <w:p w14:paraId="3403D566" w14:textId="77777777" w:rsidR="00682FBF" w:rsidRPr="009E3B7D" w:rsidRDefault="00682FBF" w:rsidP="00682FBF">
      <w:pPr>
        <w:pStyle w:val="ListParagraph"/>
        <w:numPr>
          <w:ilvl w:val="0"/>
          <w:numId w:val="34"/>
        </w:numPr>
      </w:pPr>
      <w:r w:rsidRPr="009E3B7D">
        <w:t>System</w:t>
      </w:r>
    </w:p>
    <w:p w14:paraId="121E6C72" w14:textId="77777777" w:rsidR="00682FBF" w:rsidRPr="009E3B7D" w:rsidRDefault="00682FBF" w:rsidP="00682FBF">
      <w:pPr>
        <w:pStyle w:val="ListParagraph"/>
        <w:numPr>
          <w:ilvl w:val="0"/>
          <w:numId w:val="34"/>
        </w:numPr>
      </w:pPr>
      <w:r w:rsidRPr="009E3B7D">
        <w:t>Subsystem</w:t>
      </w:r>
    </w:p>
    <w:p w14:paraId="34330258" w14:textId="77777777" w:rsidR="00682FBF" w:rsidRPr="009E3B7D" w:rsidRDefault="00682FBF" w:rsidP="00682FBF">
      <w:pPr>
        <w:pStyle w:val="ListParagraph"/>
        <w:numPr>
          <w:ilvl w:val="0"/>
          <w:numId w:val="34"/>
        </w:numPr>
      </w:pPr>
      <w:r w:rsidRPr="009E3B7D">
        <w:t>Primary Handover</w:t>
      </w:r>
    </w:p>
    <w:p w14:paraId="23EDB4E6" w14:textId="77777777" w:rsidR="00682FBF" w:rsidRPr="009E3B7D" w:rsidRDefault="00682FBF" w:rsidP="00682FBF">
      <w:pPr>
        <w:pStyle w:val="ListParagraph"/>
        <w:numPr>
          <w:ilvl w:val="0"/>
          <w:numId w:val="34"/>
        </w:numPr>
      </w:pPr>
      <w:r w:rsidRPr="009E3B7D">
        <w:t>Secondary Handover</w:t>
      </w:r>
    </w:p>
    <w:p w14:paraId="7141A79B" w14:textId="77777777" w:rsidR="00682FBF" w:rsidRPr="009E3B7D" w:rsidRDefault="00682FBF" w:rsidP="00682FBF">
      <w:pPr>
        <w:pStyle w:val="ListParagraph"/>
        <w:numPr>
          <w:ilvl w:val="0"/>
          <w:numId w:val="34"/>
        </w:numPr>
      </w:pPr>
      <w:r w:rsidRPr="009E3B7D">
        <w:t>System / Discipline</w:t>
      </w:r>
    </w:p>
    <w:p w14:paraId="7EC7CD28" w14:textId="77777777" w:rsidR="00682FBF" w:rsidRDefault="00682FBF" w:rsidP="00682FBF">
      <w:pPr>
        <w:pStyle w:val="ListParagraph"/>
        <w:numPr>
          <w:ilvl w:val="0"/>
          <w:numId w:val="34"/>
        </w:numPr>
      </w:pPr>
      <w:r w:rsidRPr="009E3B7D">
        <w:t>Subsystem / Discipline</w:t>
      </w:r>
    </w:p>
    <w:p w14:paraId="52166E71" w14:textId="77777777" w:rsidR="00682FBF" w:rsidRDefault="00682FBF" w:rsidP="00682FBF">
      <w:pPr>
        <w:pStyle w:val="ListParagraph"/>
        <w:numPr>
          <w:ilvl w:val="0"/>
          <w:numId w:val="34"/>
        </w:numPr>
      </w:pPr>
      <w:r>
        <w:t>Area</w:t>
      </w:r>
    </w:p>
    <w:p w14:paraId="4197C915" w14:textId="77777777" w:rsidR="00682FBF" w:rsidRPr="009E3B7D" w:rsidRDefault="00682FBF" w:rsidP="00682FBF">
      <w:pPr>
        <w:pStyle w:val="ListParagraph"/>
        <w:numPr>
          <w:ilvl w:val="0"/>
          <w:numId w:val="34"/>
        </w:numPr>
      </w:pPr>
      <w:r>
        <w:t>Module</w:t>
      </w:r>
    </w:p>
    <w:p w14:paraId="7709F0E9" w14:textId="77777777" w:rsidR="00682FBF" w:rsidRPr="009E3B7D" w:rsidRDefault="00682FBF" w:rsidP="00682FBF">
      <w:pPr>
        <w:pStyle w:val="ListParagraph"/>
        <w:numPr>
          <w:ilvl w:val="0"/>
          <w:numId w:val="34"/>
        </w:numPr>
      </w:pPr>
      <w:r w:rsidRPr="009E3B7D">
        <w:t>Level E</w:t>
      </w:r>
    </w:p>
    <w:p w14:paraId="536C0305" w14:textId="77777777" w:rsidR="00682FBF" w:rsidRPr="009E3B7D" w:rsidRDefault="00682FBF" w:rsidP="00682FBF">
      <w:pPr>
        <w:pStyle w:val="Heading3"/>
      </w:pPr>
      <w:bookmarkStart w:id="34" w:name="_Toc403998263"/>
      <w:bookmarkStart w:id="35" w:name="_Toc473020769"/>
      <w:bookmarkStart w:id="36" w:name="_Toc481570112"/>
      <w:bookmarkStart w:id="37" w:name="_Toc481590432"/>
      <w:bookmarkStart w:id="38" w:name="_Toc481593994"/>
      <w:bookmarkStart w:id="39" w:name="_Toc481595330"/>
      <w:bookmarkStart w:id="40" w:name="_Toc481669134"/>
      <w:bookmarkStart w:id="41" w:name="_Toc481673400"/>
      <w:bookmarkStart w:id="42" w:name="_Toc485810907"/>
      <w:bookmarkStart w:id="43" w:name="_Toc503452419"/>
      <w:r w:rsidRPr="009E3B7D">
        <w:t>Gating</w:t>
      </w:r>
      <w:bookmarkEnd w:id="34"/>
      <w:bookmarkEnd w:id="35"/>
      <w:bookmarkEnd w:id="36"/>
      <w:bookmarkEnd w:id="37"/>
      <w:bookmarkEnd w:id="38"/>
      <w:bookmarkEnd w:id="39"/>
      <w:bookmarkEnd w:id="40"/>
      <w:bookmarkEnd w:id="41"/>
      <w:bookmarkEnd w:id="42"/>
      <w:bookmarkEnd w:id="43"/>
    </w:p>
    <w:p w14:paraId="71BCB1B4" w14:textId="77777777" w:rsidR="00682FBF" w:rsidRPr="00451D7C" w:rsidRDefault="00682FBF" w:rsidP="00451D7C">
      <w:r w:rsidRPr="00451D7C">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51D7C" w:rsidRDefault="00682FBF" w:rsidP="00451D7C">
      <w:r w:rsidRPr="00451D7C">
        <w:t>Both questions are answered with a single field: The Handover Gate Number.</w:t>
      </w:r>
    </w:p>
    <w:p w14:paraId="0E991341" w14:textId="77777777" w:rsidR="00682FBF" w:rsidRPr="00451D7C" w:rsidRDefault="00682FBF" w:rsidP="00451D7C">
      <w:r w:rsidRPr="00451D7C">
        <w:t>This field acts as both a link between the Handover and the ITR Classes as well as means of ordering the Handover within the project.</w:t>
      </w:r>
    </w:p>
    <w:p w14:paraId="218451CC" w14:textId="77777777" w:rsidR="00682FBF" w:rsidRDefault="00682FBF" w:rsidP="00682FBF">
      <w:pPr>
        <w:pStyle w:val="Heading4"/>
      </w:pPr>
      <w:bookmarkStart w:id="44" w:name="_Toc485810908"/>
      <w:bookmarkStart w:id="45" w:name="_Toc503452420"/>
      <w:r>
        <w:t>Example: How Gating affects ordering.</w:t>
      </w:r>
      <w:bookmarkEnd w:id="44"/>
      <w:bookmarkEnd w:id="45"/>
    </w:p>
    <w:p w14:paraId="6C42C6E3" w14:textId="77777777" w:rsidR="00682FBF" w:rsidRPr="00451D7C" w:rsidRDefault="00682FBF" w:rsidP="00451D7C">
      <w:r w:rsidRPr="00451D7C">
        <w:t>As an example of how this works, consider a scenario where there are three Handovers (please note these are intended as examples only):</w:t>
      </w:r>
    </w:p>
    <w:tbl>
      <w:tblPr>
        <w:tblStyle w:val="GridTable4-Accent61"/>
        <w:tblW w:w="0" w:type="auto"/>
        <w:jc w:val="center"/>
        <w:tblLook w:val="04A0" w:firstRow="1" w:lastRow="0" w:firstColumn="1" w:lastColumn="0" w:noHBand="0" w:noVBand="1"/>
      </w:tblPr>
      <w:tblGrid>
        <w:gridCol w:w="1221"/>
        <w:gridCol w:w="928"/>
      </w:tblGrid>
      <w:tr w:rsidR="00682FBF" w14:paraId="466DAF5A" w14:textId="77777777" w:rsidTr="00C152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Default="00682FBF" w:rsidP="006444D9">
            <w:pPr>
              <w:jc w:val="center"/>
            </w:pPr>
            <w:r>
              <w:t>Handover</w:t>
            </w:r>
          </w:p>
        </w:tc>
        <w:tc>
          <w:tcPr>
            <w:tcW w:w="928" w:type="dxa"/>
          </w:tcPr>
          <w:p w14:paraId="7C7F9B17" w14:textId="77777777" w:rsidR="00682FBF" w:rsidRDefault="00682FBF" w:rsidP="006444D9">
            <w:pPr>
              <w:jc w:val="center"/>
              <w:cnfStyle w:val="100000000000" w:firstRow="1" w:lastRow="0" w:firstColumn="0" w:lastColumn="0" w:oddVBand="0" w:evenVBand="0" w:oddHBand="0" w:evenHBand="0" w:firstRowFirstColumn="0" w:firstRowLastColumn="0" w:lastRowFirstColumn="0" w:lastRowLastColumn="0"/>
            </w:pPr>
            <w:r>
              <w:t>Gating</w:t>
            </w:r>
          </w:p>
        </w:tc>
      </w:tr>
      <w:tr w:rsidR="00682FBF" w14:paraId="10F69A46" w14:textId="77777777" w:rsidTr="00C15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Default="00682FBF" w:rsidP="006444D9">
            <w:pPr>
              <w:jc w:val="center"/>
            </w:pPr>
            <w:r>
              <w:t>HOC</w:t>
            </w:r>
          </w:p>
        </w:tc>
        <w:tc>
          <w:tcPr>
            <w:tcW w:w="928" w:type="dxa"/>
          </w:tcPr>
          <w:p w14:paraId="31C295B9"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3</w:t>
            </w:r>
          </w:p>
        </w:tc>
      </w:tr>
      <w:tr w:rsidR="00682FBF" w14:paraId="6F005A15" w14:textId="77777777" w:rsidTr="00C152E1">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Default="00682FBF" w:rsidP="006444D9">
            <w:pPr>
              <w:jc w:val="center"/>
            </w:pPr>
            <w:r>
              <w:t>MCDAC</w:t>
            </w:r>
          </w:p>
        </w:tc>
        <w:tc>
          <w:tcPr>
            <w:tcW w:w="928" w:type="dxa"/>
          </w:tcPr>
          <w:p w14:paraId="2CCA7BE9"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1</w:t>
            </w:r>
          </w:p>
        </w:tc>
      </w:tr>
      <w:tr w:rsidR="00682FBF" w14:paraId="7C91083A" w14:textId="77777777" w:rsidTr="00C15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Default="00682FBF" w:rsidP="006444D9">
            <w:pPr>
              <w:jc w:val="center"/>
            </w:pPr>
            <w:r>
              <w:t>PCDAC</w:t>
            </w:r>
          </w:p>
        </w:tc>
        <w:tc>
          <w:tcPr>
            <w:tcW w:w="928" w:type="dxa"/>
          </w:tcPr>
          <w:p w14:paraId="60B78C5F"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2</w:t>
            </w:r>
          </w:p>
        </w:tc>
      </w:tr>
    </w:tbl>
    <w:p w14:paraId="02060FC4" w14:textId="77777777" w:rsidR="00682FBF" w:rsidRPr="00F843FF" w:rsidRDefault="00682FBF" w:rsidP="00682FBF"/>
    <w:p w14:paraId="3D97824F" w14:textId="77777777" w:rsidR="00682FBF" w:rsidRPr="00451D7C" w:rsidRDefault="00682FBF" w:rsidP="00451D7C">
      <w:r>
        <w:t xml:space="preserve">The Handovers are listed above alphabetically; however, in terms of the order within the Process, the MCDAC comes </w:t>
      </w:r>
      <w:r w:rsidRPr="00451D7C">
        <w:t>first, followed by the PCDAC and finally the HOC.</w:t>
      </w:r>
    </w:p>
    <w:p w14:paraId="786EDBB4" w14:textId="77777777" w:rsidR="00682FBF" w:rsidRPr="00451D7C" w:rsidRDefault="00682FBF" w:rsidP="00451D7C">
      <w:r w:rsidRPr="00451D7C">
        <w:t>We can expand this further with an additional Handover:</w:t>
      </w:r>
    </w:p>
    <w:tbl>
      <w:tblPr>
        <w:tblStyle w:val="GridTable4-Accent61"/>
        <w:tblW w:w="0" w:type="auto"/>
        <w:jc w:val="center"/>
        <w:tblLook w:val="04A0" w:firstRow="1" w:lastRow="0" w:firstColumn="1" w:lastColumn="0" w:noHBand="0" w:noVBand="1"/>
      </w:tblPr>
      <w:tblGrid>
        <w:gridCol w:w="1221"/>
        <w:gridCol w:w="928"/>
      </w:tblGrid>
      <w:tr w:rsidR="00682FBF" w14:paraId="50BF7474" w14:textId="77777777" w:rsidTr="005746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Default="00682FBF" w:rsidP="006444D9">
            <w:pPr>
              <w:jc w:val="center"/>
            </w:pPr>
            <w:r>
              <w:t>Handover</w:t>
            </w:r>
          </w:p>
        </w:tc>
        <w:tc>
          <w:tcPr>
            <w:tcW w:w="928" w:type="dxa"/>
          </w:tcPr>
          <w:p w14:paraId="3005273F" w14:textId="77777777" w:rsidR="00682FBF" w:rsidRDefault="00682FBF" w:rsidP="006444D9">
            <w:pPr>
              <w:jc w:val="center"/>
              <w:cnfStyle w:val="100000000000" w:firstRow="1" w:lastRow="0" w:firstColumn="0" w:lastColumn="0" w:oddVBand="0" w:evenVBand="0" w:oddHBand="0" w:evenHBand="0" w:firstRowFirstColumn="0" w:firstRowLastColumn="0" w:lastRowFirstColumn="0" w:lastRowLastColumn="0"/>
            </w:pPr>
            <w:r>
              <w:t>Gating</w:t>
            </w:r>
          </w:p>
        </w:tc>
      </w:tr>
      <w:tr w:rsidR="00682FBF" w14:paraId="062084C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Default="00682FBF" w:rsidP="006444D9">
            <w:pPr>
              <w:jc w:val="center"/>
            </w:pPr>
            <w:r>
              <w:t>CCC</w:t>
            </w:r>
          </w:p>
        </w:tc>
        <w:tc>
          <w:tcPr>
            <w:tcW w:w="928" w:type="dxa"/>
          </w:tcPr>
          <w:p w14:paraId="3B2B45C6"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1</w:t>
            </w:r>
          </w:p>
        </w:tc>
      </w:tr>
      <w:tr w:rsidR="00682FBF" w14:paraId="536DE4C8"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Default="00682FBF" w:rsidP="006444D9">
            <w:pPr>
              <w:jc w:val="center"/>
            </w:pPr>
            <w:r>
              <w:t>HOC</w:t>
            </w:r>
          </w:p>
        </w:tc>
        <w:tc>
          <w:tcPr>
            <w:tcW w:w="928" w:type="dxa"/>
          </w:tcPr>
          <w:p w14:paraId="28B218CB"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3</w:t>
            </w:r>
          </w:p>
        </w:tc>
      </w:tr>
      <w:tr w:rsidR="00682FBF" w14:paraId="2C66AC6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Default="00682FBF" w:rsidP="006444D9">
            <w:pPr>
              <w:jc w:val="center"/>
            </w:pPr>
            <w:r>
              <w:t>MCDAC</w:t>
            </w:r>
          </w:p>
        </w:tc>
        <w:tc>
          <w:tcPr>
            <w:tcW w:w="928" w:type="dxa"/>
          </w:tcPr>
          <w:p w14:paraId="17477BD7"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1</w:t>
            </w:r>
          </w:p>
        </w:tc>
      </w:tr>
      <w:tr w:rsidR="00682FBF" w14:paraId="52B438D8"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Default="00682FBF" w:rsidP="006444D9">
            <w:pPr>
              <w:jc w:val="center"/>
            </w:pPr>
            <w:r>
              <w:t>PCDAC</w:t>
            </w:r>
          </w:p>
        </w:tc>
        <w:tc>
          <w:tcPr>
            <w:tcW w:w="928" w:type="dxa"/>
          </w:tcPr>
          <w:p w14:paraId="36255ED7"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2</w:t>
            </w:r>
          </w:p>
        </w:tc>
      </w:tr>
    </w:tbl>
    <w:p w14:paraId="66F58F08" w14:textId="77777777" w:rsidR="00682FBF" w:rsidRDefault="00682FBF" w:rsidP="00682FBF">
      <w:r>
        <w:lastRenderedPageBreak/>
        <w:t>Now we can see that both the CCC and the MCDAC are to be completed first, followed by the PCDAC and HOC.</w:t>
      </w:r>
    </w:p>
    <w:p w14:paraId="757D1A91" w14:textId="77777777" w:rsidR="00682FBF" w:rsidRDefault="00682FBF" w:rsidP="00682FBF">
      <w:pPr>
        <w:pStyle w:val="Heading4"/>
      </w:pPr>
      <w:bookmarkStart w:id="46" w:name="_Toc485810909"/>
      <w:bookmarkStart w:id="47" w:name="_Toc503452421"/>
      <w:r>
        <w:t>Example: How Gating affects scoping.</w:t>
      </w:r>
      <w:bookmarkEnd w:id="46"/>
      <w:bookmarkEnd w:id="47"/>
    </w:p>
    <w:p w14:paraId="5B7125C2" w14:textId="77777777" w:rsidR="00682FBF" w:rsidRPr="00451D7C" w:rsidRDefault="00682FBF" w:rsidP="00451D7C">
      <w:r w:rsidRPr="00451D7C">
        <w:t>If we retain our previous set of four Handovers and introduce a table listing our ITRs and ITR Classes we can see how Gating affects scoping too.</w:t>
      </w:r>
    </w:p>
    <w:tbl>
      <w:tblPr>
        <w:tblStyle w:val="GridTable4-Accent61"/>
        <w:tblW w:w="0" w:type="auto"/>
        <w:jc w:val="center"/>
        <w:tblLook w:val="04A0" w:firstRow="1" w:lastRow="0" w:firstColumn="1" w:lastColumn="0" w:noHBand="0" w:noVBand="1"/>
      </w:tblPr>
      <w:tblGrid>
        <w:gridCol w:w="1103"/>
        <w:gridCol w:w="914"/>
      </w:tblGrid>
      <w:tr w:rsidR="00682FBF" w14:paraId="5A9420BB" w14:textId="77777777" w:rsidTr="005746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Default="00682FBF" w:rsidP="006444D9">
            <w:pPr>
              <w:jc w:val="center"/>
            </w:pPr>
            <w:r>
              <w:t>ITR Class</w:t>
            </w:r>
          </w:p>
        </w:tc>
        <w:tc>
          <w:tcPr>
            <w:tcW w:w="914" w:type="dxa"/>
          </w:tcPr>
          <w:p w14:paraId="24909AEC" w14:textId="77777777" w:rsidR="00682FBF" w:rsidRDefault="00682FBF" w:rsidP="006444D9">
            <w:pPr>
              <w:jc w:val="center"/>
              <w:cnfStyle w:val="100000000000" w:firstRow="1" w:lastRow="0" w:firstColumn="0" w:lastColumn="0" w:oddVBand="0" w:evenVBand="0" w:oddHBand="0" w:evenHBand="0" w:firstRowFirstColumn="0" w:firstRowLastColumn="0" w:lastRowFirstColumn="0" w:lastRowLastColumn="0"/>
            </w:pPr>
            <w:r>
              <w:t>Gating</w:t>
            </w:r>
          </w:p>
        </w:tc>
      </w:tr>
      <w:tr w:rsidR="00682FBF" w14:paraId="7E88EB9E"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Default="00682FBF" w:rsidP="006444D9">
            <w:pPr>
              <w:jc w:val="center"/>
            </w:pPr>
            <w:r>
              <w:t>COM</w:t>
            </w:r>
          </w:p>
        </w:tc>
        <w:tc>
          <w:tcPr>
            <w:tcW w:w="914" w:type="dxa"/>
          </w:tcPr>
          <w:p w14:paraId="6612E931"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3</w:t>
            </w:r>
          </w:p>
        </w:tc>
      </w:tr>
      <w:tr w:rsidR="00682FBF" w14:paraId="6B330551"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Default="00682FBF" w:rsidP="006444D9">
            <w:pPr>
              <w:jc w:val="center"/>
            </w:pPr>
            <w:r>
              <w:t>MC</w:t>
            </w:r>
          </w:p>
        </w:tc>
        <w:tc>
          <w:tcPr>
            <w:tcW w:w="914" w:type="dxa"/>
          </w:tcPr>
          <w:p w14:paraId="2B1BF92D"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1</w:t>
            </w:r>
          </w:p>
        </w:tc>
      </w:tr>
      <w:tr w:rsidR="00682FBF" w14:paraId="14BFF81F"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Default="00682FBF" w:rsidP="006444D9">
            <w:pPr>
              <w:jc w:val="center"/>
            </w:pPr>
            <w:r>
              <w:t>PC</w:t>
            </w:r>
          </w:p>
        </w:tc>
        <w:tc>
          <w:tcPr>
            <w:tcW w:w="914" w:type="dxa"/>
          </w:tcPr>
          <w:p w14:paraId="3D94E91E"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2</w:t>
            </w:r>
          </w:p>
        </w:tc>
      </w:tr>
    </w:tbl>
    <w:p w14:paraId="239E7709" w14:textId="77777777" w:rsidR="00682FBF" w:rsidRPr="00451D7C" w:rsidRDefault="00682FBF" w:rsidP="00451D7C"/>
    <w:p w14:paraId="11494979" w14:textId="77777777" w:rsidR="00682FBF" w:rsidRPr="00451D7C" w:rsidRDefault="00682FBF" w:rsidP="00451D7C">
      <w:r w:rsidRPr="00451D7C">
        <w:t>Now we know that our CCC and MCDAC cover all ITRs in the MC ITR Class, our PCDAC covers all in the PC class and our CCC in the COM class.</w:t>
      </w:r>
    </w:p>
    <w:p w14:paraId="43945916" w14:textId="77777777" w:rsidR="00682FBF" w:rsidRDefault="00682FBF" w:rsidP="00682FBF">
      <w:pPr>
        <w:pStyle w:val="Heading3"/>
      </w:pPr>
      <w:r>
        <w:t xml:space="preserve"> </w:t>
      </w:r>
      <w:bookmarkStart w:id="48" w:name="_Toc503452422"/>
      <w:r>
        <w:t>Walk Downs</w:t>
      </w:r>
      <w:bookmarkEnd w:id="48"/>
    </w:p>
    <w:p w14:paraId="2D2A6853" w14:textId="77777777" w:rsidR="00682FBF" w:rsidRPr="00451D7C" w:rsidRDefault="00682FBF" w:rsidP="00451D7C">
      <w:r w:rsidRPr="00451D7C">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51D7C" w:rsidRDefault="00682FBF" w:rsidP="00451D7C">
      <w:r w:rsidRPr="00451D7C">
        <w:t>There may be multiple Walk Downs held but all have the same general purpose: To identify any unrecorded defects and to verify that defects which have previously been identified have been actioned appropriately.</w:t>
      </w:r>
    </w:p>
    <w:p w14:paraId="10D9141F" w14:textId="77777777" w:rsidR="00682FBF" w:rsidRPr="00682FBF" w:rsidRDefault="00682FBF" w:rsidP="00682FBF"/>
    <w:p w14:paraId="72E5A7AD" w14:textId="77777777" w:rsidR="008A6A7D" w:rsidRDefault="008A6A7D" w:rsidP="00CD62D1">
      <w:pPr>
        <w:pStyle w:val="Heading1"/>
      </w:pPr>
      <w:bookmarkStart w:id="49" w:name="_Ref513214589"/>
      <w:bookmarkStart w:id="50" w:name="_Toc517179327"/>
      <w:r>
        <w:t>Preservation</w:t>
      </w:r>
      <w:bookmarkEnd w:id="49"/>
      <w:bookmarkEnd w:id="50"/>
    </w:p>
    <w:p w14:paraId="6F5E7D73" w14:textId="77777777" w:rsidR="008A6A7D" w:rsidRDefault="008A6A7D" w:rsidP="008A6A7D">
      <w:r w:rsidRPr="009E3B7D">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Default="008A6A7D" w:rsidP="008A6A7D"/>
    <w:p w14:paraId="6469B0F8" w14:textId="77777777" w:rsidR="008A6A7D" w:rsidRPr="009E3B7D" w:rsidRDefault="008A6A7D" w:rsidP="008A6A7D">
      <w:pPr>
        <w:pStyle w:val="Heading3"/>
        <w:numPr>
          <w:ilvl w:val="2"/>
          <w:numId w:val="8"/>
        </w:numPr>
      </w:pPr>
      <w:bookmarkStart w:id="51" w:name="_Toc481570195"/>
      <w:bookmarkStart w:id="52" w:name="_Toc481590515"/>
      <w:bookmarkStart w:id="53" w:name="_Toc481594077"/>
      <w:bookmarkStart w:id="54" w:name="_Toc481595413"/>
      <w:bookmarkStart w:id="55" w:name="_Toc481669198"/>
      <w:bookmarkStart w:id="56" w:name="_Toc481673480"/>
      <w:bookmarkStart w:id="57" w:name="_Toc485811055"/>
      <w:bookmarkStart w:id="58" w:name="_Toc503452612"/>
      <w:r>
        <w:t>Preservation Work List (PWL)</w:t>
      </w:r>
      <w:bookmarkEnd w:id="51"/>
      <w:bookmarkEnd w:id="52"/>
      <w:bookmarkEnd w:id="53"/>
      <w:bookmarkEnd w:id="54"/>
      <w:bookmarkEnd w:id="55"/>
      <w:bookmarkEnd w:id="56"/>
      <w:bookmarkEnd w:id="57"/>
      <w:bookmarkEnd w:id="58"/>
    </w:p>
    <w:p w14:paraId="45B703BE" w14:textId="6495B723" w:rsidR="008A6A7D" w:rsidRPr="00451D7C" w:rsidRDefault="008A6A7D" w:rsidP="00451D7C">
      <w:r w:rsidRPr="00451D7C">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51D7C">
        <w:t>goal</w:t>
      </w:r>
      <w:r w:rsidRPr="00451D7C">
        <w:t xml:space="preserve"> is to start, or restart, the facility).</w:t>
      </w:r>
    </w:p>
    <w:p w14:paraId="19176E36" w14:textId="77777777" w:rsidR="008A6A7D" w:rsidRDefault="008A6A7D" w:rsidP="008A6A7D"/>
    <w:p w14:paraId="32EBCD75" w14:textId="77777777" w:rsidR="008A6A7D" w:rsidRDefault="008A6A7D" w:rsidP="008A6A7D">
      <w:pPr>
        <w:pStyle w:val="Heading3"/>
        <w:numPr>
          <w:ilvl w:val="2"/>
          <w:numId w:val="8"/>
        </w:numPr>
      </w:pPr>
      <w:bookmarkStart w:id="59" w:name="_Toc485811056"/>
      <w:bookmarkStart w:id="60" w:name="_Toc503452613"/>
      <w:bookmarkStart w:id="61" w:name="_Toc481570196"/>
      <w:bookmarkStart w:id="62" w:name="_Toc481590516"/>
      <w:bookmarkStart w:id="63" w:name="_Toc481594078"/>
      <w:bookmarkStart w:id="64" w:name="_Toc481595414"/>
      <w:bookmarkStart w:id="65" w:name="_Toc481669199"/>
      <w:bookmarkStart w:id="66" w:name="_Toc481673481"/>
      <w:r>
        <w:t>Tag Preservation Work List (Tag PWL)</w:t>
      </w:r>
      <w:bookmarkEnd w:id="59"/>
      <w:bookmarkEnd w:id="60"/>
    </w:p>
    <w:p w14:paraId="1B35D20E" w14:textId="77777777" w:rsidR="008A6A7D" w:rsidRPr="00451D7C" w:rsidRDefault="008A6A7D" w:rsidP="00451D7C">
      <w:r w:rsidRPr="00451D7C">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51D7C" w:rsidRDefault="008A6A7D" w:rsidP="00451D7C">
      <w:r w:rsidRPr="00451D7C">
        <w:lastRenderedPageBreak/>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Default="008A6A7D" w:rsidP="008A6A7D">
      <w:pPr>
        <w:pStyle w:val="Heading3"/>
        <w:numPr>
          <w:ilvl w:val="2"/>
          <w:numId w:val="8"/>
        </w:numPr>
      </w:pPr>
      <w:bookmarkStart w:id="67" w:name="_Toc485811057"/>
      <w:bookmarkStart w:id="68" w:name="_Toc503452614"/>
      <w:r>
        <w:t>Frequency</w:t>
      </w:r>
      <w:bookmarkEnd w:id="61"/>
      <w:bookmarkEnd w:id="62"/>
      <w:bookmarkEnd w:id="63"/>
      <w:bookmarkEnd w:id="64"/>
      <w:bookmarkEnd w:id="65"/>
      <w:bookmarkEnd w:id="66"/>
      <w:bookmarkEnd w:id="67"/>
      <w:bookmarkEnd w:id="68"/>
    </w:p>
    <w:p w14:paraId="42286B40" w14:textId="77777777" w:rsidR="008A6A7D" w:rsidRPr="00451D7C" w:rsidRDefault="008A6A7D" w:rsidP="00451D7C">
      <w:r w:rsidRPr="00451D7C">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51D7C" w:rsidRDefault="008A6A7D" w:rsidP="00451D7C">
      <w:r w:rsidRPr="00451D7C">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572393" w:rsidRDefault="008A6A7D" w:rsidP="008A6A7D"/>
    <w:p w14:paraId="104430E5" w14:textId="77777777" w:rsidR="008A6A7D" w:rsidRDefault="008A6A7D" w:rsidP="008A6A7D">
      <w:pPr>
        <w:pStyle w:val="Heading3"/>
        <w:numPr>
          <w:ilvl w:val="2"/>
          <w:numId w:val="8"/>
        </w:numPr>
      </w:pPr>
      <w:bookmarkStart w:id="69" w:name="_Toc481570197"/>
      <w:bookmarkStart w:id="70" w:name="_Toc481590517"/>
      <w:bookmarkStart w:id="71" w:name="_Toc481594079"/>
      <w:bookmarkStart w:id="72" w:name="_Toc481595415"/>
      <w:bookmarkStart w:id="73" w:name="_Toc481669200"/>
      <w:bookmarkStart w:id="74" w:name="_Toc481673482"/>
      <w:bookmarkStart w:id="75" w:name="_Toc485811058"/>
      <w:bookmarkStart w:id="76" w:name="_Toc503452615"/>
      <w:r>
        <w:t>Due Date and Sign-Off Date</w:t>
      </w:r>
      <w:bookmarkEnd w:id="69"/>
      <w:bookmarkEnd w:id="70"/>
      <w:bookmarkEnd w:id="71"/>
      <w:bookmarkEnd w:id="72"/>
      <w:bookmarkEnd w:id="73"/>
      <w:bookmarkEnd w:id="74"/>
      <w:bookmarkEnd w:id="75"/>
      <w:bookmarkEnd w:id="76"/>
    </w:p>
    <w:p w14:paraId="23146888" w14:textId="77777777" w:rsidR="008A6A7D" w:rsidRPr="00451D7C" w:rsidRDefault="008A6A7D" w:rsidP="00451D7C">
      <w:r w:rsidRPr="00451D7C">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Default="008A6A7D" w:rsidP="008A6A7D"/>
    <w:p w14:paraId="150C63DA" w14:textId="77777777" w:rsidR="008A6A7D" w:rsidRDefault="008A6A7D" w:rsidP="008A6A7D">
      <w:pPr>
        <w:pStyle w:val="Heading3"/>
        <w:numPr>
          <w:ilvl w:val="2"/>
          <w:numId w:val="8"/>
        </w:numPr>
      </w:pPr>
      <w:bookmarkStart w:id="77" w:name="_Toc481570198"/>
      <w:bookmarkStart w:id="78" w:name="_Toc481590518"/>
      <w:bookmarkStart w:id="79" w:name="_Toc481594080"/>
      <w:bookmarkStart w:id="80" w:name="_Toc481595416"/>
      <w:bookmarkStart w:id="81" w:name="_Toc481669201"/>
      <w:bookmarkStart w:id="82" w:name="_Toc481673483"/>
      <w:bookmarkStart w:id="83" w:name="_Toc485811059"/>
      <w:bookmarkStart w:id="84" w:name="_Toc503452616"/>
      <w:r>
        <w:t>Preservation Window</w:t>
      </w:r>
      <w:bookmarkEnd w:id="77"/>
      <w:bookmarkEnd w:id="78"/>
      <w:bookmarkEnd w:id="79"/>
      <w:bookmarkEnd w:id="80"/>
      <w:bookmarkEnd w:id="81"/>
      <w:bookmarkEnd w:id="82"/>
      <w:bookmarkEnd w:id="83"/>
      <w:bookmarkEnd w:id="84"/>
    </w:p>
    <w:p w14:paraId="175F5A18" w14:textId="77777777" w:rsidR="008A6A7D" w:rsidRPr="00451D7C" w:rsidRDefault="008A6A7D" w:rsidP="00451D7C">
      <w:r w:rsidRPr="00451D7C">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51D7C" w:rsidRDefault="008A6A7D" w:rsidP="00451D7C">
      <w:r w:rsidRPr="00451D7C">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Default="008A6A7D" w:rsidP="008A6A7D"/>
    <w:p w14:paraId="3552C3EC" w14:textId="77777777" w:rsidR="008A6A7D" w:rsidRDefault="008A6A7D" w:rsidP="008A6A7D">
      <w:pPr>
        <w:pStyle w:val="Heading4"/>
        <w:numPr>
          <w:ilvl w:val="3"/>
          <w:numId w:val="8"/>
        </w:numPr>
      </w:pPr>
      <w:bookmarkStart w:id="85" w:name="_Toc481570199"/>
      <w:bookmarkStart w:id="86" w:name="_Toc481590519"/>
      <w:bookmarkStart w:id="87" w:name="_Toc481594081"/>
      <w:bookmarkStart w:id="88" w:name="_Toc481595417"/>
      <w:bookmarkStart w:id="89" w:name="_Toc481673484"/>
      <w:bookmarkStart w:id="90" w:name="_Toc485811060"/>
      <w:bookmarkStart w:id="91" w:name="_Toc503452617"/>
      <w:r>
        <w:t>Examples</w:t>
      </w:r>
      <w:bookmarkEnd w:id="85"/>
      <w:bookmarkEnd w:id="86"/>
      <w:bookmarkEnd w:id="87"/>
      <w:bookmarkEnd w:id="88"/>
      <w:bookmarkEnd w:id="89"/>
      <w:bookmarkEnd w:id="90"/>
      <w:bookmarkEnd w:id="91"/>
    </w:p>
    <w:p w14:paraId="433316E4" w14:textId="77777777" w:rsidR="008A6A7D" w:rsidRPr="00572393" w:rsidRDefault="008A6A7D" w:rsidP="008A6A7D">
      <w:pPr>
        <w:pStyle w:val="Heading5"/>
        <w:numPr>
          <w:ilvl w:val="4"/>
          <w:numId w:val="8"/>
        </w:numPr>
      </w:pPr>
      <w:bookmarkStart w:id="92" w:name="_Toc481570200"/>
      <w:bookmarkStart w:id="93" w:name="_Toc481590520"/>
      <w:bookmarkStart w:id="94" w:name="_Toc481594082"/>
      <w:bookmarkStart w:id="95" w:name="_Toc481595418"/>
      <w:bookmarkStart w:id="96" w:name="_Toc481673485"/>
      <w:bookmarkStart w:id="97" w:name="_Toc485811061"/>
      <w:bookmarkStart w:id="98" w:name="_Toc503452618"/>
      <w:r>
        <w:t>Due Date: 14 February 2017</w:t>
      </w:r>
      <w:bookmarkEnd w:id="92"/>
      <w:bookmarkEnd w:id="93"/>
      <w:bookmarkEnd w:id="94"/>
      <w:bookmarkEnd w:id="95"/>
      <w:bookmarkEnd w:id="96"/>
      <w:bookmarkEnd w:id="97"/>
      <w:bookmarkEnd w:id="98"/>
    </w:p>
    <w:tbl>
      <w:tblPr>
        <w:tblStyle w:val="GridTable4-Accent61"/>
        <w:tblW w:w="8825" w:type="dxa"/>
        <w:jc w:val="center"/>
        <w:tblLook w:val="04A0" w:firstRow="1" w:lastRow="0" w:firstColumn="1" w:lastColumn="0" w:noHBand="0" w:noVBand="1"/>
      </w:tblPr>
      <w:tblGrid>
        <w:gridCol w:w="1889"/>
        <w:gridCol w:w="1225"/>
        <w:gridCol w:w="1113"/>
        <w:gridCol w:w="4598"/>
      </w:tblGrid>
      <w:tr w:rsidR="008A6A7D" w14:paraId="4B7DBBAB" w14:textId="77777777" w:rsidTr="005746F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Default="008A6A7D" w:rsidP="006444D9">
            <w:pPr>
              <w:jc w:val="center"/>
            </w:pPr>
            <w:r>
              <w:t>Due Date</w:t>
            </w:r>
          </w:p>
        </w:tc>
        <w:tc>
          <w:tcPr>
            <w:tcW w:w="2338" w:type="dxa"/>
            <w:gridSpan w:val="2"/>
          </w:tcPr>
          <w:p w14:paraId="59E26F27"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Preservation Window</w:t>
            </w:r>
          </w:p>
        </w:tc>
        <w:tc>
          <w:tcPr>
            <w:tcW w:w="4598" w:type="dxa"/>
            <w:vMerge w:val="restart"/>
          </w:tcPr>
          <w:p w14:paraId="5ECF22FA"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Acceptable Sign-Off Values</w:t>
            </w:r>
          </w:p>
        </w:tc>
      </w:tr>
      <w:tr w:rsidR="008A6A7D" w14:paraId="24926360" w14:textId="77777777" w:rsidTr="00D652D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Default="008A6A7D" w:rsidP="006444D9"/>
        </w:tc>
        <w:tc>
          <w:tcPr>
            <w:tcW w:w="1225" w:type="dxa"/>
            <w:shd w:val="clear" w:color="auto" w:fill="4D4D4D" w:themeFill="accent6"/>
          </w:tcPr>
          <w:p w14:paraId="4C0535BF" w14:textId="77777777" w:rsidR="008A6A7D" w:rsidRPr="00D652D2" w:rsidRDefault="008A6A7D" w:rsidP="006444D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652D2">
              <w:rPr>
                <w:b/>
                <w:bCs/>
                <w:color w:val="FFFFFF" w:themeColor="background1"/>
              </w:rPr>
              <w:t>Before</w:t>
            </w:r>
          </w:p>
        </w:tc>
        <w:tc>
          <w:tcPr>
            <w:tcW w:w="1113" w:type="dxa"/>
            <w:shd w:val="clear" w:color="auto" w:fill="4D4D4D" w:themeFill="accent6"/>
          </w:tcPr>
          <w:p w14:paraId="7EEBB6ED" w14:textId="77777777" w:rsidR="008A6A7D" w:rsidRPr="00D652D2" w:rsidRDefault="008A6A7D" w:rsidP="006444D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652D2">
              <w:rPr>
                <w:b/>
                <w:bCs/>
                <w:color w:val="FFFFFF" w:themeColor="background1"/>
              </w:rPr>
              <w:t>After</w:t>
            </w:r>
          </w:p>
        </w:tc>
        <w:tc>
          <w:tcPr>
            <w:tcW w:w="4598" w:type="dxa"/>
            <w:vMerge/>
          </w:tcPr>
          <w:p w14:paraId="33D59A6F" w14:textId="77777777" w:rsidR="008A6A7D" w:rsidRDefault="008A6A7D" w:rsidP="006444D9">
            <w:pPr>
              <w:jc w:val="center"/>
              <w:cnfStyle w:val="000000100000" w:firstRow="0" w:lastRow="0" w:firstColumn="0" w:lastColumn="0" w:oddVBand="0" w:evenVBand="0" w:oddHBand="1" w:evenHBand="0" w:firstRowFirstColumn="0" w:firstRowLastColumn="0" w:lastRowFirstColumn="0" w:lastRowLastColumn="0"/>
            </w:pPr>
          </w:p>
        </w:tc>
      </w:tr>
      <w:tr w:rsidR="008A6A7D" w14:paraId="12D9275D"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Default="008A6A7D" w:rsidP="006444D9">
            <w:r>
              <w:t>14 February 2017</w:t>
            </w:r>
          </w:p>
        </w:tc>
        <w:tc>
          <w:tcPr>
            <w:tcW w:w="1225" w:type="dxa"/>
          </w:tcPr>
          <w:p w14:paraId="23DC7D99"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1113" w:type="dxa"/>
          </w:tcPr>
          <w:p w14:paraId="5CCB1538"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4598" w:type="dxa"/>
          </w:tcPr>
          <w:p w14:paraId="75F9FFD9"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Any</w:t>
            </w:r>
          </w:p>
        </w:tc>
      </w:tr>
      <w:tr w:rsidR="008A6A7D" w14:paraId="4A93F5EB"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Default="008A6A7D" w:rsidP="006444D9">
            <w:r>
              <w:t>14 February 2017</w:t>
            </w:r>
          </w:p>
        </w:tc>
        <w:tc>
          <w:tcPr>
            <w:tcW w:w="1225" w:type="dxa"/>
          </w:tcPr>
          <w:p w14:paraId="2026A7AB"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p>
        </w:tc>
        <w:tc>
          <w:tcPr>
            <w:tcW w:w="1113" w:type="dxa"/>
          </w:tcPr>
          <w:p w14:paraId="05FB0DB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2</w:t>
            </w:r>
          </w:p>
        </w:tc>
        <w:tc>
          <w:tcPr>
            <w:tcW w:w="4598" w:type="dxa"/>
          </w:tcPr>
          <w:p w14:paraId="0B4AAB22"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 xml:space="preserve">Any date </w:t>
            </w:r>
            <w:r w:rsidRPr="0038695D">
              <w:rPr>
                <w:b/>
              </w:rPr>
              <w:t>before</w:t>
            </w:r>
            <w:r>
              <w:t xml:space="preserve"> 17 February 2017.</w:t>
            </w:r>
          </w:p>
        </w:tc>
      </w:tr>
      <w:tr w:rsidR="008A6A7D" w14:paraId="53F6B96C"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Default="008A6A7D" w:rsidP="006444D9">
            <w:r>
              <w:t>14 February 2017</w:t>
            </w:r>
          </w:p>
        </w:tc>
        <w:tc>
          <w:tcPr>
            <w:tcW w:w="1225" w:type="dxa"/>
          </w:tcPr>
          <w:p w14:paraId="3137A925"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2</w:t>
            </w:r>
          </w:p>
        </w:tc>
        <w:tc>
          <w:tcPr>
            <w:tcW w:w="1113" w:type="dxa"/>
          </w:tcPr>
          <w:p w14:paraId="3F60CFC0"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2</w:t>
            </w:r>
          </w:p>
        </w:tc>
        <w:tc>
          <w:tcPr>
            <w:tcW w:w="4598" w:type="dxa"/>
          </w:tcPr>
          <w:p w14:paraId="000ED464"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12 February 2017 to 16 February 2017.</w:t>
            </w:r>
          </w:p>
        </w:tc>
      </w:tr>
      <w:tr w:rsidR="008A6A7D" w14:paraId="5706519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Default="008A6A7D" w:rsidP="006444D9">
            <w:r>
              <w:t>14 February 2017</w:t>
            </w:r>
          </w:p>
        </w:tc>
        <w:tc>
          <w:tcPr>
            <w:tcW w:w="1225" w:type="dxa"/>
          </w:tcPr>
          <w:p w14:paraId="6099E30D"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5</w:t>
            </w:r>
          </w:p>
        </w:tc>
        <w:tc>
          <w:tcPr>
            <w:tcW w:w="1113" w:type="dxa"/>
          </w:tcPr>
          <w:p w14:paraId="0AA8564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2</w:t>
            </w:r>
          </w:p>
        </w:tc>
        <w:tc>
          <w:tcPr>
            <w:tcW w:w="4598" w:type="dxa"/>
          </w:tcPr>
          <w:p w14:paraId="77035CA6"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9 February 2017 to 16 February 2017.</w:t>
            </w:r>
          </w:p>
        </w:tc>
      </w:tr>
    </w:tbl>
    <w:p w14:paraId="39F79961" w14:textId="77777777" w:rsidR="008A6A7D" w:rsidRDefault="008A6A7D" w:rsidP="008A6A7D">
      <w:pPr>
        <w:pStyle w:val="Heading5"/>
        <w:numPr>
          <w:ilvl w:val="4"/>
          <w:numId w:val="8"/>
        </w:numPr>
      </w:pPr>
      <w:bookmarkStart w:id="99" w:name="_Toc481570201"/>
      <w:bookmarkStart w:id="100" w:name="_Toc481590521"/>
      <w:bookmarkStart w:id="101" w:name="_Toc481594083"/>
      <w:bookmarkStart w:id="102" w:name="_Toc481595419"/>
      <w:bookmarkStart w:id="103" w:name="_Toc481673486"/>
      <w:bookmarkStart w:id="104" w:name="_Toc485811062"/>
      <w:bookmarkStart w:id="105" w:name="_Toc503452619"/>
      <w:r>
        <w:t>Due Date: 20 March 2049</w:t>
      </w:r>
      <w:bookmarkEnd w:id="99"/>
      <w:bookmarkEnd w:id="100"/>
      <w:bookmarkEnd w:id="101"/>
      <w:bookmarkEnd w:id="102"/>
      <w:bookmarkEnd w:id="103"/>
      <w:bookmarkEnd w:id="104"/>
      <w:bookmarkEnd w:id="105"/>
    </w:p>
    <w:tbl>
      <w:tblPr>
        <w:tblStyle w:val="GridTable4-Accent61"/>
        <w:tblW w:w="8788" w:type="dxa"/>
        <w:jc w:val="center"/>
        <w:tblLook w:val="04A0" w:firstRow="1" w:lastRow="0" w:firstColumn="1" w:lastColumn="0" w:noHBand="0" w:noVBand="1"/>
      </w:tblPr>
      <w:tblGrid>
        <w:gridCol w:w="1843"/>
        <w:gridCol w:w="1275"/>
        <w:gridCol w:w="1134"/>
        <w:gridCol w:w="4536"/>
      </w:tblGrid>
      <w:tr w:rsidR="008A6A7D" w14:paraId="1B0D6E6E" w14:textId="77777777" w:rsidTr="005746F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Default="008A6A7D" w:rsidP="006444D9">
            <w:pPr>
              <w:jc w:val="center"/>
            </w:pPr>
            <w:r>
              <w:t>Due Date</w:t>
            </w:r>
          </w:p>
        </w:tc>
        <w:tc>
          <w:tcPr>
            <w:tcW w:w="2409" w:type="dxa"/>
            <w:gridSpan w:val="2"/>
          </w:tcPr>
          <w:p w14:paraId="7C86981F"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Preservation Window</w:t>
            </w:r>
          </w:p>
        </w:tc>
        <w:tc>
          <w:tcPr>
            <w:tcW w:w="4536" w:type="dxa"/>
            <w:vMerge w:val="restart"/>
          </w:tcPr>
          <w:p w14:paraId="5286DE5D"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Acceptable Sign-Off Values</w:t>
            </w:r>
          </w:p>
        </w:tc>
      </w:tr>
      <w:tr w:rsidR="008A6A7D" w14:paraId="2D681E86" w14:textId="77777777" w:rsidTr="00D652D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Default="008A6A7D" w:rsidP="006444D9"/>
        </w:tc>
        <w:tc>
          <w:tcPr>
            <w:tcW w:w="1275" w:type="dxa"/>
            <w:shd w:val="clear" w:color="auto" w:fill="4D4D4D" w:themeFill="accent6"/>
          </w:tcPr>
          <w:p w14:paraId="02C3B341" w14:textId="77777777" w:rsidR="008A6A7D" w:rsidRPr="0038695D" w:rsidRDefault="008A6A7D" w:rsidP="006444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38695D">
              <w:rPr>
                <w:b/>
                <w:color w:val="FFFFFF" w:themeColor="background1"/>
              </w:rPr>
              <w:t>Before</w:t>
            </w:r>
          </w:p>
        </w:tc>
        <w:tc>
          <w:tcPr>
            <w:tcW w:w="1134" w:type="dxa"/>
            <w:shd w:val="clear" w:color="auto" w:fill="4D4D4D" w:themeFill="accent6"/>
          </w:tcPr>
          <w:p w14:paraId="28C0668F" w14:textId="77777777" w:rsidR="008A6A7D" w:rsidRPr="0038695D" w:rsidRDefault="008A6A7D" w:rsidP="006444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38695D">
              <w:rPr>
                <w:b/>
                <w:color w:val="FFFFFF" w:themeColor="background1"/>
              </w:rPr>
              <w:t>After</w:t>
            </w:r>
          </w:p>
        </w:tc>
        <w:tc>
          <w:tcPr>
            <w:tcW w:w="4536" w:type="dxa"/>
            <w:vMerge/>
          </w:tcPr>
          <w:p w14:paraId="782B3A4A" w14:textId="77777777" w:rsidR="008A6A7D" w:rsidRDefault="008A6A7D" w:rsidP="006444D9">
            <w:pPr>
              <w:jc w:val="center"/>
              <w:cnfStyle w:val="000000100000" w:firstRow="0" w:lastRow="0" w:firstColumn="0" w:lastColumn="0" w:oddVBand="0" w:evenVBand="0" w:oddHBand="1" w:evenHBand="0" w:firstRowFirstColumn="0" w:firstRowLastColumn="0" w:lastRowFirstColumn="0" w:lastRowLastColumn="0"/>
            </w:pPr>
          </w:p>
        </w:tc>
      </w:tr>
      <w:tr w:rsidR="008A6A7D" w14:paraId="14D8FB4E"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Default="008A6A7D" w:rsidP="006444D9">
            <w:r>
              <w:t>20 March 2049</w:t>
            </w:r>
          </w:p>
        </w:tc>
        <w:tc>
          <w:tcPr>
            <w:tcW w:w="1275" w:type="dxa"/>
          </w:tcPr>
          <w:p w14:paraId="3B997A4E"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1134" w:type="dxa"/>
          </w:tcPr>
          <w:p w14:paraId="09F5E03A"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4536" w:type="dxa"/>
          </w:tcPr>
          <w:p w14:paraId="38A7B509"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Any</w:t>
            </w:r>
          </w:p>
        </w:tc>
      </w:tr>
      <w:tr w:rsidR="008A6A7D" w14:paraId="2ADB9A05"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Default="008A6A7D" w:rsidP="006444D9">
            <w:r>
              <w:t>20 March 2049</w:t>
            </w:r>
          </w:p>
        </w:tc>
        <w:tc>
          <w:tcPr>
            <w:tcW w:w="1275" w:type="dxa"/>
          </w:tcPr>
          <w:p w14:paraId="67B0985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p>
        </w:tc>
        <w:tc>
          <w:tcPr>
            <w:tcW w:w="1134" w:type="dxa"/>
          </w:tcPr>
          <w:p w14:paraId="7CD1F39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2</w:t>
            </w:r>
          </w:p>
        </w:tc>
        <w:tc>
          <w:tcPr>
            <w:tcW w:w="4536" w:type="dxa"/>
          </w:tcPr>
          <w:p w14:paraId="1D7BA0FC" w14:textId="77777777" w:rsidR="008A6A7D" w:rsidRPr="00572393" w:rsidRDefault="008A6A7D" w:rsidP="006444D9">
            <w:pPr>
              <w:cnfStyle w:val="000000100000" w:firstRow="0" w:lastRow="0" w:firstColumn="0" w:lastColumn="0" w:oddVBand="0" w:evenVBand="0" w:oddHBand="1" w:evenHBand="0" w:firstRowFirstColumn="0" w:firstRowLastColumn="0" w:lastRowFirstColumn="0" w:lastRowLastColumn="0"/>
            </w:pPr>
            <w:r>
              <w:t xml:space="preserve">Any date </w:t>
            </w:r>
            <w:r w:rsidRPr="0038695D">
              <w:rPr>
                <w:b/>
              </w:rPr>
              <w:t>before</w:t>
            </w:r>
            <w:r>
              <w:rPr>
                <w:b/>
              </w:rPr>
              <w:t xml:space="preserve"> </w:t>
            </w:r>
            <w:r>
              <w:t>19 March 2049.</w:t>
            </w:r>
          </w:p>
        </w:tc>
      </w:tr>
      <w:tr w:rsidR="008A6A7D" w14:paraId="499DA1D1"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Default="008A6A7D" w:rsidP="006444D9">
            <w:r>
              <w:lastRenderedPageBreak/>
              <w:t>20 March 2049</w:t>
            </w:r>
          </w:p>
        </w:tc>
        <w:tc>
          <w:tcPr>
            <w:tcW w:w="1275" w:type="dxa"/>
          </w:tcPr>
          <w:p w14:paraId="21381A37"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3</w:t>
            </w:r>
          </w:p>
        </w:tc>
        <w:tc>
          <w:tcPr>
            <w:tcW w:w="1134" w:type="dxa"/>
          </w:tcPr>
          <w:p w14:paraId="005266D5"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4</w:t>
            </w:r>
          </w:p>
        </w:tc>
        <w:tc>
          <w:tcPr>
            <w:tcW w:w="4536" w:type="dxa"/>
          </w:tcPr>
          <w:p w14:paraId="743FAB5A"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17 March 2049 to 24 March 2049</w:t>
            </w:r>
          </w:p>
        </w:tc>
      </w:tr>
      <w:tr w:rsidR="008A6A7D" w14:paraId="6F465D63"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Default="008A6A7D" w:rsidP="006444D9">
            <w:r>
              <w:t>20 March 2049</w:t>
            </w:r>
          </w:p>
        </w:tc>
        <w:tc>
          <w:tcPr>
            <w:tcW w:w="1275" w:type="dxa"/>
          </w:tcPr>
          <w:p w14:paraId="572956FE"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31</w:t>
            </w:r>
          </w:p>
        </w:tc>
        <w:tc>
          <w:tcPr>
            <w:tcW w:w="1134" w:type="dxa"/>
          </w:tcPr>
          <w:p w14:paraId="67FB221E"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16</w:t>
            </w:r>
          </w:p>
        </w:tc>
        <w:tc>
          <w:tcPr>
            <w:tcW w:w="4536" w:type="dxa"/>
          </w:tcPr>
          <w:p w14:paraId="2858BC8E"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17 February 2049 to 5 April 2049</w:t>
            </w:r>
          </w:p>
        </w:tc>
      </w:tr>
    </w:tbl>
    <w:p w14:paraId="6632BAC1" w14:textId="77777777" w:rsidR="00451D7C" w:rsidRDefault="00451D7C" w:rsidP="00451D7C">
      <w:pPr>
        <w:pStyle w:val="Heading3"/>
        <w:numPr>
          <w:ilvl w:val="0"/>
          <w:numId w:val="0"/>
        </w:numPr>
        <w:ind w:left="567" w:hanging="567"/>
      </w:pPr>
    </w:p>
    <w:p w14:paraId="3523A764" w14:textId="200B2262" w:rsidR="00451D7C" w:rsidRDefault="00451D7C" w:rsidP="00451D7C">
      <w:pPr>
        <w:pStyle w:val="Heading3"/>
        <w:numPr>
          <w:ilvl w:val="2"/>
          <w:numId w:val="8"/>
        </w:numPr>
      </w:pPr>
      <w:r>
        <w:t>Preservation Progress Method</w:t>
      </w:r>
    </w:p>
    <w:p w14:paraId="56ADC089" w14:textId="0B436FC6" w:rsidR="00451D7C" w:rsidRDefault="00451D7C" w:rsidP="00451D7C">
      <w:r w:rsidRPr="009E3B7D">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p w14:paraId="62C026C7" w14:textId="77777777" w:rsidR="00451D7C" w:rsidRPr="009E3B7D" w:rsidRDefault="00451D7C" w:rsidP="00451D7C"/>
    <w:tbl>
      <w:tblPr>
        <w:tblStyle w:val="GridTable4-Accent61"/>
        <w:tblW w:w="0" w:type="auto"/>
        <w:tblLook w:val="04A0" w:firstRow="1" w:lastRow="0" w:firstColumn="1" w:lastColumn="0" w:noHBand="0" w:noVBand="1"/>
      </w:tblPr>
      <w:tblGrid>
        <w:gridCol w:w="2410"/>
        <w:gridCol w:w="1860"/>
        <w:gridCol w:w="2852"/>
        <w:gridCol w:w="3358"/>
      </w:tblGrid>
      <w:tr w:rsidR="00451D7C" w:rsidRPr="009E3B7D" w14:paraId="5B3AE715" w14:textId="77777777" w:rsidTr="00C152E1">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9E3B7D" w:rsidRDefault="00451D7C" w:rsidP="00451D7C">
            <w:r w:rsidRPr="009E3B7D">
              <w:t>Preservation Progress Method</w:t>
            </w:r>
          </w:p>
        </w:tc>
        <w:tc>
          <w:tcPr>
            <w:tcW w:w="1860" w:type="dxa"/>
          </w:tcPr>
          <w:p w14:paraId="0FDDA6D1" w14:textId="77777777" w:rsidR="00451D7C" w:rsidRPr="009E3B7D" w:rsidRDefault="00451D7C" w:rsidP="00451D7C">
            <w:pPr>
              <w:cnfStyle w:val="100000000000" w:firstRow="1" w:lastRow="0" w:firstColumn="0" w:lastColumn="0" w:oddVBand="0" w:evenVBand="0" w:oddHBand="0" w:evenHBand="0" w:firstRowFirstColumn="0" w:firstRowLastColumn="0" w:lastRowFirstColumn="0" w:lastRowLastColumn="0"/>
            </w:pPr>
            <w:r w:rsidRPr="009E3B7D">
              <w:t>Due Date</w:t>
            </w:r>
          </w:p>
        </w:tc>
        <w:tc>
          <w:tcPr>
            <w:tcW w:w="2852" w:type="dxa"/>
          </w:tcPr>
          <w:p w14:paraId="455561A4" w14:textId="77777777" w:rsidR="00451D7C" w:rsidRPr="009E3B7D" w:rsidRDefault="00451D7C" w:rsidP="00451D7C">
            <w:pPr>
              <w:cnfStyle w:val="100000000000" w:firstRow="1" w:lastRow="0" w:firstColumn="0" w:lastColumn="0" w:oddVBand="0" w:evenVBand="0" w:oddHBand="0" w:evenHBand="0" w:firstRowFirstColumn="0" w:firstRowLastColumn="0" w:lastRowFirstColumn="0" w:lastRowLastColumn="0"/>
            </w:pPr>
            <w:r w:rsidRPr="009E3B7D">
              <w:t>Sign Off Date</w:t>
            </w:r>
          </w:p>
        </w:tc>
        <w:tc>
          <w:tcPr>
            <w:tcW w:w="3358" w:type="dxa"/>
          </w:tcPr>
          <w:p w14:paraId="778F9B04" w14:textId="77777777" w:rsidR="00451D7C" w:rsidRPr="009E3B7D" w:rsidRDefault="00451D7C" w:rsidP="00451D7C">
            <w:pPr>
              <w:cnfStyle w:val="100000000000" w:firstRow="1" w:lastRow="0" w:firstColumn="0" w:lastColumn="0" w:oddVBand="0" w:evenVBand="0" w:oddHBand="0" w:evenHBand="0" w:firstRowFirstColumn="0" w:firstRowLastColumn="0" w:lastRowFirstColumn="0" w:lastRowLastColumn="0"/>
            </w:pPr>
            <w:r w:rsidRPr="009E3B7D">
              <w:t>Advanced Due Date (Frequency of 5 Days)</w:t>
            </w:r>
          </w:p>
        </w:tc>
      </w:tr>
      <w:tr w:rsidR="00451D7C" w:rsidRPr="009E3B7D" w14:paraId="595BBE05" w14:textId="77777777" w:rsidTr="00C15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9E3B7D" w:rsidRDefault="00451D7C" w:rsidP="00451D7C">
            <w:pPr>
              <w:rPr>
                <w:b w:val="0"/>
              </w:rPr>
            </w:pPr>
            <w:r w:rsidRPr="009E3B7D">
              <w:t>Due Date</w:t>
            </w:r>
          </w:p>
        </w:tc>
        <w:tc>
          <w:tcPr>
            <w:tcW w:w="1860" w:type="dxa"/>
          </w:tcPr>
          <w:p w14:paraId="467050D1" w14:textId="77777777" w:rsidR="00451D7C" w:rsidRPr="009E3B7D" w:rsidRDefault="00451D7C" w:rsidP="00451D7C">
            <w:pPr>
              <w:cnfStyle w:val="000000100000" w:firstRow="0" w:lastRow="0" w:firstColumn="0" w:lastColumn="0" w:oddVBand="0" w:evenVBand="0" w:oddHBand="1" w:evenHBand="0" w:firstRowFirstColumn="0" w:firstRowLastColumn="0" w:lastRowFirstColumn="0" w:lastRowLastColumn="0"/>
            </w:pPr>
            <w:r w:rsidRPr="009E3B7D">
              <w:t>15/01/2016</w:t>
            </w:r>
          </w:p>
        </w:tc>
        <w:tc>
          <w:tcPr>
            <w:tcW w:w="2852" w:type="dxa"/>
          </w:tcPr>
          <w:p w14:paraId="5DD9468E" w14:textId="77777777" w:rsidR="00451D7C" w:rsidRPr="009E3B7D" w:rsidRDefault="00451D7C" w:rsidP="00451D7C">
            <w:pPr>
              <w:cnfStyle w:val="000000100000" w:firstRow="0" w:lastRow="0" w:firstColumn="0" w:lastColumn="0" w:oddVBand="0" w:evenVBand="0" w:oddHBand="1" w:evenHBand="0" w:firstRowFirstColumn="0" w:firstRowLastColumn="0" w:lastRowFirstColumn="0" w:lastRowLastColumn="0"/>
            </w:pPr>
            <w:r w:rsidRPr="009E3B7D">
              <w:t>18/01/2016</w:t>
            </w:r>
          </w:p>
        </w:tc>
        <w:tc>
          <w:tcPr>
            <w:tcW w:w="3358" w:type="dxa"/>
          </w:tcPr>
          <w:p w14:paraId="73748D40" w14:textId="77777777" w:rsidR="00451D7C" w:rsidRPr="009E3B7D" w:rsidRDefault="00451D7C" w:rsidP="00451D7C">
            <w:pPr>
              <w:cnfStyle w:val="000000100000" w:firstRow="0" w:lastRow="0" w:firstColumn="0" w:lastColumn="0" w:oddVBand="0" w:evenVBand="0" w:oddHBand="1" w:evenHBand="0" w:firstRowFirstColumn="0" w:firstRowLastColumn="0" w:lastRowFirstColumn="0" w:lastRowLastColumn="0"/>
            </w:pPr>
            <w:r w:rsidRPr="009E3B7D">
              <w:t>20/01/2016</w:t>
            </w:r>
          </w:p>
        </w:tc>
      </w:tr>
      <w:tr w:rsidR="00451D7C" w:rsidRPr="009E3B7D" w14:paraId="1BA5ACC8" w14:textId="77777777" w:rsidTr="00C152E1">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9E3B7D" w:rsidRDefault="00451D7C" w:rsidP="00451D7C">
            <w:pPr>
              <w:rPr>
                <w:b w:val="0"/>
              </w:rPr>
            </w:pPr>
            <w:r w:rsidRPr="009E3B7D">
              <w:t>Sign Off Date</w:t>
            </w:r>
          </w:p>
        </w:tc>
        <w:tc>
          <w:tcPr>
            <w:tcW w:w="1860" w:type="dxa"/>
          </w:tcPr>
          <w:p w14:paraId="1AB5FAB9" w14:textId="77777777" w:rsidR="00451D7C" w:rsidRPr="009E3B7D" w:rsidRDefault="00451D7C" w:rsidP="00451D7C">
            <w:pPr>
              <w:cnfStyle w:val="000000000000" w:firstRow="0" w:lastRow="0" w:firstColumn="0" w:lastColumn="0" w:oddVBand="0" w:evenVBand="0" w:oddHBand="0" w:evenHBand="0" w:firstRowFirstColumn="0" w:firstRowLastColumn="0" w:lastRowFirstColumn="0" w:lastRowLastColumn="0"/>
            </w:pPr>
            <w:r w:rsidRPr="009E3B7D">
              <w:t>15/01/2016</w:t>
            </w:r>
          </w:p>
        </w:tc>
        <w:tc>
          <w:tcPr>
            <w:tcW w:w="2852" w:type="dxa"/>
          </w:tcPr>
          <w:p w14:paraId="526045E0" w14:textId="77777777" w:rsidR="00451D7C" w:rsidRPr="009E3B7D" w:rsidRDefault="00451D7C" w:rsidP="00451D7C">
            <w:pPr>
              <w:cnfStyle w:val="000000000000" w:firstRow="0" w:lastRow="0" w:firstColumn="0" w:lastColumn="0" w:oddVBand="0" w:evenVBand="0" w:oddHBand="0" w:evenHBand="0" w:firstRowFirstColumn="0" w:firstRowLastColumn="0" w:lastRowFirstColumn="0" w:lastRowLastColumn="0"/>
            </w:pPr>
            <w:r w:rsidRPr="009E3B7D">
              <w:t>18/01/2016</w:t>
            </w:r>
          </w:p>
        </w:tc>
        <w:tc>
          <w:tcPr>
            <w:tcW w:w="3358" w:type="dxa"/>
          </w:tcPr>
          <w:p w14:paraId="526584D4" w14:textId="77777777" w:rsidR="00451D7C" w:rsidRPr="009E3B7D" w:rsidRDefault="00451D7C" w:rsidP="00451D7C">
            <w:pPr>
              <w:cnfStyle w:val="000000000000" w:firstRow="0" w:lastRow="0" w:firstColumn="0" w:lastColumn="0" w:oddVBand="0" w:evenVBand="0" w:oddHBand="0" w:evenHBand="0" w:firstRowFirstColumn="0" w:firstRowLastColumn="0" w:lastRowFirstColumn="0" w:lastRowLastColumn="0"/>
            </w:pPr>
            <w:r w:rsidRPr="009E3B7D">
              <w:t>23/01/2016</w:t>
            </w:r>
          </w:p>
        </w:tc>
      </w:tr>
    </w:tbl>
    <w:p w14:paraId="11A10925" w14:textId="77777777" w:rsidR="008A6A7D" w:rsidRPr="008A6A7D" w:rsidRDefault="008A6A7D" w:rsidP="008A6A7D"/>
    <w:p w14:paraId="69E87D52" w14:textId="6BBD1BBE" w:rsidR="00CD62D1" w:rsidRDefault="00CD62D1" w:rsidP="00CD62D1">
      <w:pPr>
        <w:pStyle w:val="Heading1"/>
      </w:pPr>
      <w:bookmarkStart w:id="106" w:name="_Toc517179328"/>
      <w:r>
        <w:t>Imports &amp; Exports</w:t>
      </w:r>
      <w:bookmarkEnd w:id="106"/>
    </w:p>
    <w:p w14:paraId="170A486F" w14:textId="1A26E6B2" w:rsidR="00283408" w:rsidRDefault="00283408" w:rsidP="00AD3FB1">
      <w:pPr>
        <w:pStyle w:val="Heading2"/>
      </w:pPr>
      <w:r>
        <w:t>Recommendations</w:t>
      </w:r>
    </w:p>
    <w:p w14:paraId="616CF16F" w14:textId="409740CC" w:rsidR="00283408" w:rsidRPr="00283408" w:rsidRDefault="00283408" w:rsidP="00283408">
      <w:r>
        <w:t>It’s recommended that Imports are kept at 20,000 rows or less per file for performance reasons.</w:t>
      </w:r>
    </w:p>
    <w:p w14:paraId="171CAB6D" w14:textId="5E845DAB" w:rsidR="00CD62D1" w:rsidRDefault="005A71CE" w:rsidP="00AD3FB1">
      <w:pPr>
        <w:pStyle w:val="Heading2"/>
      </w:pPr>
      <w:r>
        <w:t>Import Ordering</w:t>
      </w:r>
    </w:p>
    <w:p w14:paraId="773EA06A" w14:textId="2D7FFDE2" w:rsidR="00283408" w:rsidRPr="00283408" w:rsidRDefault="00283408" w:rsidP="00283408">
      <w:r>
        <w:t>The recommended order to perform Imports is listed below:</w:t>
      </w:r>
    </w:p>
    <w:p w14:paraId="62F6593B" w14:textId="49CB32FF" w:rsidR="00AD3FB1" w:rsidRPr="00AD3FB1" w:rsidRDefault="00AD3FB1" w:rsidP="00AD3FB1">
      <w:pPr>
        <w:pStyle w:val="Heading3"/>
      </w:pPr>
      <w:r>
        <w:t>List</w:t>
      </w:r>
    </w:p>
    <w:p w14:paraId="6F58EC67" w14:textId="13EA8388" w:rsidR="00FB737E" w:rsidRDefault="00FB737E" w:rsidP="00FB737E">
      <w:pPr>
        <w:pStyle w:val="ListParagraph"/>
        <w:numPr>
          <w:ilvl w:val="0"/>
          <w:numId w:val="39"/>
        </w:numPr>
      </w:pPr>
      <w:r>
        <w:t>Primary Handover (if applicable)</w:t>
      </w:r>
    </w:p>
    <w:p w14:paraId="41721119" w14:textId="16AD490C" w:rsidR="00FB737E" w:rsidRDefault="00FB737E" w:rsidP="00FB737E">
      <w:pPr>
        <w:pStyle w:val="ListParagraph"/>
        <w:numPr>
          <w:ilvl w:val="0"/>
          <w:numId w:val="39"/>
        </w:numPr>
      </w:pPr>
      <w:r>
        <w:t>Secondary Handover (if applicable)</w:t>
      </w:r>
    </w:p>
    <w:p w14:paraId="5006B24A" w14:textId="77777777" w:rsidR="00FB737E" w:rsidRDefault="00FB737E" w:rsidP="00FB737E">
      <w:pPr>
        <w:pStyle w:val="ListParagraph"/>
        <w:numPr>
          <w:ilvl w:val="0"/>
          <w:numId w:val="39"/>
        </w:numPr>
      </w:pPr>
      <w:r>
        <w:t>Location</w:t>
      </w:r>
    </w:p>
    <w:p w14:paraId="2BF2A24B" w14:textId="77777777" w:rsidR="00FB737E" w:rsidRDefault="00FB737E" w:rsidP="00FB737E">
      <w:pPr>
        <w:pStyle w:val="ListParagraph"/>
        <w:numPr>
          <w:ilvl w:val="0"/>
          <w:numId w:val="39"/>
        </w:numPr>
      </w:pPr>
      <w:r>
        <w:t>Module</w:t>
      </w:r>
    </w:p>
    <w:p w14:paraId="1648CFD2" w14:textId="77777777" w:rsidR="00FB737E" w:rsidRDefault="00FB737E" w:rsidP="00FB737E">
      <w:pPr>
        <w:pStyle w:val="ListParagraph"/>
        <w:numPr>
          <w:ilvl w:val="0"/>
          <w:numId w:val="39"/>
        </w:numPr>
      </w:pPr>
      <w:r>
        <w:t>Area</w:t>
      </w:r>
    </w:p>
    <w:p w14:paraId="02596417" w14:textId="77777777" w:rsidR="00FB737E" w:rsidRDefault="00FB737E" w:rsidP="00FB737E">
      <w:pPr>
        <w:pStyle w:val="ListParagraph"/>
        <w:numPr>
          <w:ilvl w:val="0"/>
          <w:numId w:val="39"/>
        </w:numPr>
      </w:pPr>
      <w:r>
        <w:t>Priority</w:t>
      </w:r>
    </w:p>
    <w:p w14:paraId="3A616DB2" w14:textId="2FD24115" w:rsidR="00FB737E" w:rsidRDefault="00FB737E" w:rsidP="00FB737E">
      <w:pPr>
        <w:pStyle w:val="ListParagraph"/>
        <w:numPr>
          <w:ilvl w:val="0"/>
          <w:numId w:val="39"/>
        </w:numPr>
      </w:pPr>
      <w:r>
        <w:t>System Group</w:t>
      </w:r>
    </w:p>
    <w:p w14:paraId="46BA0701" w14:textId="77777777" w:rsidR="00FB737E" w:rsidRDefault="00FB737E" w:rsidP="00FB737E">
      <w:pPr>
        <w:pStyle w:val="ListParagraph"/>
        <w:numPr>
          <w:ilvl w:val="0"/>
          <w:numId w:val="39"/>
        </w:numPr>
      </w:pPr>
      <w:r>
        <w:t>System</w:t>
      </w:r>
    </w:p>
    <w:p w14:paraId="69AB8AD3" w14:textId="4B666A18" w:rsidR="00FB737E" w:rsidRDefault="00FB737E" w:rsidP="00FB737E">
      <w:pPr>
        <w:pStyle w:val="ListParagraph"/>
        <w:numPr>
          <w:ilvl w:val="0"/>
          <w:numId w:val="39"/>
        </w:numPr>
      </w:pPr>
      <w:r>
        <w:t>Subsystem</w:t>
      </w:r>
    </w:p>
    <w:p w14:paraId="74F9BC35" w14:textId="77777777" w:rsidR="00FB737E" w:rsidRDefault="00FB737E" w:rsidP="00FB737E">
      <w:pPr>
        <w:pStyle w:val="ListParagraph"/>
        <w:numPr>
          <w:ilvl w:val="0"/>
          <w:numId w:val="39"/>
        </w:numPr>
      </w:pPr>
      <w:r>
        <w:t>Loop</w:t>
      </w:r>
    </w:p>
    <w:p w14:paraId="2BB62B40" w14:textId="77777777" w:rsidR="00FB737E" w:rsidRDefault="00FB737E" w:rsidP="00FB737E">
      <w:pPr>
        <w:pStyle w:val="ListParagraph"/>
        <w:numPr>
          <w:ilvl w:val="0"/>
          <w:numId w:val="39"/>
        </w:numPr>
      </w:pPr>
      <w:r>
        <w:t>Activity</w:t>
      </w:r>
    </w:p>
    <w:p w14:paraId="06A6029B" w14:textId="3300F1A3" w:rsidR="00FB737E" w:rsidRDefault="00FB737E" w:rsidP="00FB737E">
      <w:pPr>
        <w:pStyle w:val="ListParagraph"/>
        <w:numPr>
          <w:ilvl w:val="0"/>
          <w:numId w:val="39"/>
        </w:numPr>
      </w:pPr>
      <w:r>
        <w:lastRenderedPageBreak/>
        <w:t>Authorised Person</w:t>
      </w:r>
    </w:p>
    <w:p w14:paraId="29BEAB4F" w14:textId="0EDEA023" w:rsidR="00FB737E" w:rsidRDefault="00FB737E" w:rsidP="00FB737E">
      <w:pPr>
        <w:pStyle w:val="ListParagraph"/>
        <w:numPr>
          <w:ilvl w:val="0"/>
          <w:numId w:val="39"/>
        </w:numPr>
      </w:pPr>
      <w:r>
        <w:t>Unit of Measure</w:t>
      </w:r>
    </w:p>
    <w:p w14:paraId="12BEB59E" w14:textId="6560B10D" w:rsidR="00FB737E" w:rsidRPr="00FB737E" w:rsidRDefault="00FB737E" w:rsidP="00FB737E">
      <w:pPr>
        <w:pStyle w:val="ListParagraph"/>
        <w:numPr>
          <w:ilvl w:val="0"/>
          <w:numId w:val="39"/>
        </w:numPr>
        <w:rPr>
          <w:lang w:val="fr-FR"/>
        </w:rPr>
      </w:pPr>
      <w:r w:rsidRPr="00FB737E">
        <w:rPr>
          <w:lang w:val="fr-FR"/>
        </w:rPr>
        <w:t>Test</w:t>
      </w:r>
      <w:r>
        <w:rPr>
          <w:lang w:val="fr-FR"/>
        </w:rPr>
        <w:t xml:space="preserve"> </w:t>
      </w:r>
      <w:r w:rsidRPr="00FB737E">
        <w:rPr>
          <w:lang w:val="fr-FR"/>
        </w:rPr>
        <w:t>Pack</w:t>
      </w:r>
      <w:r>
        <w:rPr>
          <w:lang w:val="fr-FR"/>
        </w:rPr>
        <w:t xml:space="preserve"> </w:t>
      </w:r>
      <w:r w:rsidRPr="00FB737E">
        <w:rPr>
          <w:lang w:val="fr-FR"/>
        </w:rPr>
        <w:t>Type</w:t>
      </w:r>
    </w:p>
    <w:p w14:paraId="394A1F8D" w14:textId="77777777" w:rsidR="00FB737E" w:rsidRPr="00FB737E" w:rsidRDefault="00FB737E" w:rsidP="00FB737E">
      <w:pPr>
        <w:pStyle w:val="ListParagraph"/>
        <w:numPr>
          <w:ilvl w:val="0"/>
          <w:numId w:val="39"/>
        </w:numPr>
        <w:rPr>
          <w:lang w:val="fr-FR"/>
        </w:rPr>
      </w:pPr>
      <w:r w:rsidRPr="00FB737E">
        <w:rPr>
          <w:lang w:val="fr-FR"/>
        </w:rPr>
        <w:t>Discipline</w:t>
      </w:r>
    </w:p>
    <w:p w14:paraId="64792ED6" w14:textId="77777777" w:rsidR="00FB737E" w:rsidRPr="00FB737E" w:rsidRDefault="00FB737E" w:rsidP="00FB737E">
      <w:pPr>
        <w:pStyle w:val="ListParagraph"/>
        <w:numPr>
          <w:ilvl w:val="0"/>
          <w:numId w:val="39"/>
        </w:numPr>
        <w:rPr>
          <w:lang w:val="fr-FR"/>
        </w:rPr>
      </w:pPr>
      <w:r w:rsidRPr="00FB737E">
        <w:rPr>
          <w:lang w:val="fr-FR"/>
        </w:rPr>
        <w:t>DrawingType</w:t>
      </w:r>
    </w:p>
    <w:p w14:paraId="1806C1E1" w14:textId="0162ECB4" w:rsidR="00FB737E" w:rsidRPr="00FB737E" w:rsidRDefault="00FB737E" w:rsidP="00FB737E">
      <w:pPr>
        <w:pStyle w:val="ListParagraph"/>
        <w:numPr>
          <w:ilvl w:val="0"/>
          <w:numId w:val="39"/>
        </w:numPr>
        <w:rPr>
          <w:lang w:val="fr-FR"/>
        </w:rPr>
      </w:pPr>
      <w:r w:rsidRPr="00FB737E">
        <w:rPr>
          <w:lang w:val="fr-FR"/>
        </w:rPr>
        <w:t>Drawing</w:t>
      </w:r>
      <w:r>
        <w:rPr>
          <w:lang w:val="fr-FR"/>
        </w:rPr>
        <w:t>s</w:t>
      </w:r>
    </w:p>
    <w:p w14:paraId="56488B0F" w14:textId="74B37FF5" w:rsidR="00FB737E" w:rsidRDefault="00FB737E" w:rsidP="00FB737E">
      <w:pPr>
        <w:pStyle w:val="ListParagraph"/>
        <w:numPr>
          <w:ilvl w:val="0"/>
          <w:numId w:val="39"/>
        </w:numPr>
      </w:pPr>
      <w:r>
        <w:t>Certification Grouping</w:t>
      </w:r>
    </w:p>
    <w:p w14:paraId="380BB2BD" w14:textId="2540C754" w:rsidR="00FB737E" w:rsidRDefault="00FB737E" w:rsidP="00FB737E">
      <w:pPr>
        <w:pStyle w:val="ListParagraph"/>
        <w:numPr>
          <w:ilvl w:val="0"/>
          <w:numId w:val="39"/>
        </w:numPr>
      </w:pPr>
      <w:r>
        <w:t>ITR Class</w:t>
      </w:r>
    </w:p>
    <w:p w14:paraId="33D4D2E7" w14:textId="77777777" w:rsidR="00FB737E" w:rsidRDefault="00FB737E" w:rsidP="00FB737E">
      <w:pPr>
        <w:pStyle w:val="ListParagraph"/>
        <w:numPr>
          <w:ilvl w:val="0"/>
          <w:numId w:val="39"/>
        </w:numPr>
      </w:pPr>
      <w:r>
        <w:t>ITR</w:t>
      </w:r>
    </w:p>
    <w:p w14:paraId="06ABC462" w14:textId="3670A402" w:rsidR="00FB737E" w:rsidRDefault="00FB737E" w:rsidP="00FB737E">
      <w:pPr>
        <w:pStyle w:val="ListParagraph"/>
        <w:numPr>
          <w:ilvl w:val="0"/>
          <w:numId w:val="39"/>
        </w:numPr>
      </w:pPr>
      <w:r>
        <w:t>Q Pack (if applicable)</w:t>
      </w:r>
    </w:p>
    <w:p w14:paraId="06999CA0" w14:textId="77338FDA" w:rsidR="00FB737E" w:rsidRDefault="00FB737E" w:rsidP="00FB737E">
      <w:pPr>
        <w:pStyle w:val="ListParagraph"/>
        <w:numPr>
          <w:ilvl w:val="0"/>
          <w:numId w:val="39"/>
        </w:numPr>
      </w:pPr>
      <w:r>
        <w:t>Equipment Status</w:t>
      </w:r>
    </w:p>
    <w:p w14:paraId="4E1A625E" w14:textId="24EE5B70" w:rsidR="00FB737E" w:rsidRDefault="00FB737E" w:rsidP="00FB737E">
      <w:pPr>
        <w:pStyle w:val="ListParagraph"/>
        <w:numPr>
          <w:ilvl w:val="0"/>
          <w:numId w:val="39"/>
        </w:numPr>
      </w:pPr>
      <w:r>
        <w:t>Equipment Type</w:t>
      </w:r>
    </w:p>
    <w:p w14:paraId="653C8B7C" w14:textId="5DB2BF46" w:rsidR="00FB737E" w:rsidRDefault="00FB737E" w:rsidP="00FB737E">
      <w:pPr>
        <w:pStyle w:val="ListParagraph"/>
        <w:numPr>
          <w:ilvl w:val="0"/>
          <w:numId w:val="39"/>
        </w:numPr>
      </w:pPr>
      <w:r>
        <w:t>Equipment Type to ITR</w:t>
      </w:r>
    </w:p>
    <w:p w14:paraId="5EBFFDFE" w14:textId="1022866C" w:rsidR="00FB737E" w:rsidRDefault="00FB737E" w:rsidP="00FB737E">
      <w:pPr>
        <w:pStyle w:val="ListParagraph"/>
        <w:numPr>
          <w:ilvl w:val="0"/>
          <w:numId w:val="39"/>
        </w:numPr>
      </w:pPr>
      <w:r>
        <w:t>Parent Tag</w:t>
      </w:r>
    </w:p>
    <w:p w14:paraId="067FF356" w14:textId="578E2C99" w:rsidR="00FB737E" w:rsidRDefault="00FB737E" w:rsidP="00FB737E">
      <w:pPr>
        <w:pStyle w:val="ListParagraph"/>
        <w:numPr>
          <w:ilvl w:val="0"/>
          <w:numId w:val="39"/>
        </w:numPr>
      </w:pPr>
      <w:r>
        <w:t>Tag ITR Completion Status</w:t>
      </w:r>
    </w:p>
    <w:p w14:paraId="75A6D998" w14:textId="615B71AF" w:rsidR="00FB737E" w:rsidRDefault="00FB737E" w:rsidP="00FB737E">
      <w:pPr>
        <w:pStyle w:val="ListParagraph"/>
        <w:numPr>
          <w:ilvl w:val="0"/>
          <w:numId w:val="39"/>
        </w:numPr>
      </w:pPr>
      <w:r>
        <w:t>Tagged Item</w:t>
      </w:r>
    </w:p>
    <w:p w14:paraId="1CF694A2" w14:textId="77777777" w:rsidR="00FB737E" w:rsidRDefault="00FB737E" w:rsidP="00FB737E">
      <w:pPr>
        <w:pStyle w:val="ListParagraph"/>
        <w:numPr>
          <w:ilvl w:val="0"/>
          <w:numId w:val="39"/>
        </w:numPr>
      </w:pPr>
      <w:r>
        <w:t>Tag</w:t>
      </w:r>
    </w:p>
    <w:p w14:paraId="3AB0BA6F" w14:textId="0C253E8A" w:rsidR="00FB737E" w:rsidRDefault="00FB737E" w:rsidP="00FB737E">
      <w:pPr>
        <w:pStyle w:val="ListParagraph"/>
        <w:numPr>
          <w:ilvl w:val="0"/>
          <w:numId w:val="39"/>
        </w:numPr>
      </w:pPr>
      <w:r>
        <w:t>Tag ITR</w:t>
      </w:r>
    </w:p>
    <w:p w14:paraId="28ECF4EA" w14:textId="33918A26" w:rsidR="00FB737E" w:rsidRDefault="00FB737E" w:rsidP="00FB737E">
      <w:pPr>
        <w:pStyle w:val="ListParagraph"/>
        <w:numPr>
          <w:ilvl w:val="0"/>
          <w:numId w:val="39"/>
        </w:numPr>
      </w:pPr>
      <w:r>
        <w:t>Tag Q-Pack</w:t>
      </w:r>
    </w:p>
    <w:p w14:paraId="257C7E84" w14:textId="1B73F090" w:rsidR="00FB737E" w:rsidRDefault="00FB737E" w:rsidP="00FB737E">
      <w:pPr>
        <w:pStyle w:val="ListParagraph"/>
        <w:numPr>
          <w:ilvl w:val="0"/>
          <w:numId w:val="39"/>
        </w:numPr>
      </w:pPr>
      <w:r>
        <w:t>Tag Subsystem</w:t>
      </w:r>
    </w:p>
    <w:p w14:paraId="340E48B3" w14:textId="49E08115" w:rsidR="00FB737E" w:rsidRDefault="00FB737E" w:rsidP="00FB737E">
      <w:pPr>
        <w:pStyle w:val="ListParagraph"/>
        <w:numPr>
          <w:ilvl w:val="0"/>
          <w:numId w:val="39"/>
        </w:numPr>
      </w:pPr>
      <w:r>
        <w:t>Test Pack</w:t>
      </w:r>
    </w:p>
    <w:p w14:paraId="2307BE17" w14:textId="300B3820" w:rsidR="00FB737E" w:rsidRDefault="00FB737E" w:rsidP="00FB737E">
      <w:pPr>
        <w:pStyle w:val="ListParagraph"/>
        <w:numPr>
          <w:ilvl w:val="0"/>
          <w:numId w:val="39"/>
        </w:numPr>
      </w:pPr>
      <w:r>
        <w:t>Work Pack</w:t>
      </w:r>
    </w:p>
    <w:p w14:paraId="7B1441A2" w14:textId="77777777" w:rsidR="00FB737E" w:rsidRDefault="00FB737E" w:rsidP="00FB737E">
      <w:pPr>
        <w:pStyle w:val="ListParagraph"/>
        <w:numPr>
          <w:ilvl w:val="0"/>
          <w:numId w:val="39"/>
        </w:numPr>
      </w:pPr>
      <w:r>
        <w:t>Procedure</w:t>
      </w:r>
    </w:p>
    <w:p w14:paraId="5326D66B" w14:textId="3974E09E" w:rsidR="00FB737E" w:rsidRDefault="00FB737E" w:rsidP="00FB737E">
      <w:pPr>
        <w:pStyle w:val="ListParagraph"/>
        <w:numPr>
          <w:ilvl w:val="0"/>
          <w:numId w:val="39"/>
        </w:numPr>
      </w:pPr>
      <w:r>
        <w:t>Procedure System</w:t>
      </w:r>
    </w:p>
    <w:p w14:paraId="13FC965F" w14:textId="53D9E1B1" w:rsidR="00FB737E" w:rsidRDefault="00FB737E" w:rsidP="00FB737E">
      <w:pPr>
        <w:pStyle w:val="ListParagraph"/>
        <w:numPr>
          <w:ilvl w:val="0"/>
          <w:numId w:val="39"/>
        </w:numPr>
      </w:pPr>
      <w:r>
        <w:t>Procedure Section</w:t>
      </w:r>
    </w:p>
    <w:p w14:paraId="5C2189A2" w14:textId="68B42A66" w:rsidR="00FB737E" w:rsidRDefault="00FB737E" w:rsidP="00FB737E">
      <w:pPr>
        <w:pStyle w:val="ListParagraph"/>
        <w:numPr>
          <w:ilvl w:val="0"/>
          <w:numId w:val="39"/>
        </w:numPr>
      </w:pPr>
      <w:r>
        <w:t>Procedure Skeleton</w:t>
      </w:r>
    </w:p>
    <w:p w14:paraId="0DAA04DD" w14:textId="354E38CA" w:rsidR="00FB737E" w:rsidRDefault="00FB737E" w:rsidP="00FB737E">
      <w:pPr>
        <w:pStyle w:val="ListParagraph"/>
        <w:numPr>
          <w:ilvl w:val="0"/>
          <w:numId w:val="39"/>
        </w:numPr>
      </w:pPr>
      <w:r>
        <w:t>Procedure Skeleton Section</w:t>
      </w:r>
    </w:p>
    <w:p w14:paraId="4E89532C" w14:textId="3ECE7D67" w:rsidR="00FB737E" w:rsidRDefault="00FB737E" w:rsidP="00FB737E">
      <w:pPr>
        <w:pStyle w:val="ListParagraph"/>
        <w:numPr>
          <w:ilvl w:val="0"/>
          <w:numId w:val="39"/>
        </w:numPr>
      </w:pPr>
      <w:r>
        <w:t>Procedure Skeleton Step</w:t>
      </w:r>
    </w:p>
    <w:p w14:paraId="0548A45E" w14:textId="12ADA1C7" w:rsidR="00FB737E" w:rsidRDefault="00FB737E" w:rsidP="00FB737E">
      <w:pPr>
        <w:pStyle w:val="ListParagraph"/>
        <w:numPr>
          <w:ilvl w:val="0"/>
          <w:numId w:val="39"/>
        </w:numPr>
      </w:pPr>
      <w:r>
        <w:t>Procedure Step</w:t>
      </w:r>
    </w:p>
    <w:p w14:paraId="4ED65468" w14:textId="15A65A49" w:rsidR="00FB737E" w:rsidRDefault="00FB737E" w:rsidP="00FB737E">
      <w:pPr>
        <w:pStyle w:val="ListParagraph"/>
        <w:numPr>
          <w:ilvl w:val="0"/>
          <w:numId w:val="39"/>
        </w:numPr>
      </w:pPr>
      <w:r>
        <w:t>Punch List Item Category</w:t>
      </w:r>
    </w:p>
    <w:p w14:paraId="0F7104B5" w14:textId="29E24F67" w:rsidR="00FB737E" w:rsidRDefault="00FB737E" w:rsidP="00FB737E">
      <w:pPr>
        <w:pStyle w:val="ListParagraph"/>
        <w:numPr>
          <w:ilvl w:val="0"/>
          <w:numId w:val="39"/>
        </w:numPr>
      </w:pPr>
      <w:r>
        <w:t>Punch List</w:t>
      </w:r>
    </w:p>
    <w:p w14:paraId="7DCE4EF2" w14:textId="0E13EEB7" w:rsidR="00FB737E" w:rsidRDefault="00FB737E" w:rsidP="00FB737E">
      <w:pPr>
        <w:pStyle w:val="ListParagraph"/>
        <w:numPr>
          <w:ilvl w:val="0"/>
          <w:numId w:val="39"/>
        </w:numPr>
      </w:pPr>
      <w:r>
        <w:t>Punch List Item</w:t>
      </w:r>
    </w:p>
    <w:p w14:paraId="6EB786C8" w14:textId="2DB98FBD" w:rsidR="00FB737E" w:rsidRDefault="00FB737E" w:rsidP="00FB737E">
      <w:pPr>
        <w:pStyle w:val="ListParagraph"/>
        <w:numPr>
          <w:ilvl w:val="0"/>
          <w:numId w:val="39"/>
        </w:numPr>
      </w:pPr>
      <w:r>
        <w:t>Job Card</w:t>
      </w:r>
    </w:p>
    <w:p w14:paraId="11BAA404" w14:textId="7FB70AD9" w:rsidR="00FB737E" w:rsidRDefault="00FB737E" w:rsidP="00FB737E">
      <w:pPr>
        <w:pStyle w:val="ListParagraph"/>
        <w:numPr>
          <w:ilvl w:val="0"/>
          <w:numId w:val="39"/>
        </w:numPr>
      </w:pPr>
      <w:r>
        <w:t>Handovers (multiple)</w:t>
      </w:r>
    </w:p>
    <w:p w14:paraId="7A4523A1" w14:textId="1D0683A8" w:rsidR="00FB737E" w:rsidRDefault="00FB737E" w:rsidP="00FB737E">
      <w:pPr>
        <w:pStyle w:val="ListParagraph"/>
        <w:numPr>
          <w:ilvl w:val="0"/>
          <w:numId w:val="39"/>
        </w:numPr>
      </w:pPr>
      <w:r>
        <w:t>Preservation Completion Status</w:t>
      </w:r>
    </w:p>
    <w:p w14:paraId="4974E015" w14:textId="4AE253B6" w:rsidR="00FB737E" w:rsidRDefault="00FB737E" w:rsidP="00FB737E">
      <w:pPr>
        <w:pStyle w:val="ListParagraph"/>
        <w:numPr>
          <w:ilvl w:val="0"/>
          <w:numId w:val="39"/>
        </w:numPr>
      </w:pPr>
      <w:r>
        <w:t>PWL</w:t>
      </w:r>
    </w:p>
    <w:p w14:paraId="67B24CB9" w14:textId="73EEBCEB" w:rsidR="00152CC4" w:rsidRDefault="00152CC4" w:rsidP="00FB737E">
      <w:pPr>
        <w:pStyle w:val="ListParagraph"/>
        <w:numPr>
          <w:ilvl w:val="0"/>
          <w:numId w:val="39"/>
        </w:numPr>
      </w:pPr>
      <w:r>
        <w:t>Equipment Type to PWL</w:t>
      </w:r>
    </w:p>
    <w:p w14:paraId="23C56491" w14:textId="1DF5744A" w:rsidR="00FB737E" w:rsidRDefault="00FB737E" w:rsidP="00FB737E">
      <w:pPr>
        <w:pStyle w:val="ListParagraph"/>
        <w:numPr>
          <w:ilvl w:val="0"/>
          <w:numId w:val="39"/>
        </w:numPr>
      </w:pPr>
      <w:r>
        <w:t>Tag PWL</w:t>
      </w:r>
    </w:p>
    <w:p w14:paraId="66AFC778" w14:textId="77777777" w:rsidR="00FB737E" w:rsidRDefault="00FB737E" w:rsidP="00FB737E">
      <w:pPr>
        <w:pStyle w:val="ListParagraph"/>
        <w:numPr>
          <w:ilvl w:val="0"/>
          <w:numId w:val="39"/>
        </w:numPr>
      </w:pPr>
      <w:r>
        <w:t>Line</w:t>
      </w:r>
    </w:p>
    <w:p w14:paraId="00843AA9" w14:textId="77777777" w:rsidR="00FB737E" w:rsidRDefault="00FB737E" w:rsidP="00FB737E">
      <w:pPr>
        <w:pStyle w:val="ListParagraph"/>
        <w:numPr>
          <w:ilvl w:val="0"/>
          <w:numId w:val="39"/>
        </w:numPr>
      </w:pPr>
      <w:r>
        <w:t>Spool</w:t>
      </w:r>
    </w:p>
    <w:p w14:paraId="6BCB26BB" w14:textId="6C7AED75" w:rsidR="00FB737E" w:rsidRDefault="00FB737E" w:rsidP="00FB737E">
      <w:pPr>
        <w:pStyle w:val="ListParagraph"/>
        <w:numPr>
          <w:ilvl w:val="0"/>
          <w:numId w:val="39"/>
        </w:numPr>
      </w:pPr>
      <w:r>
        <w:t>Mechanical Joint</w:t>
      </w:r>
    </w:p>
    <w:p w14:paraId="6B99BCC2" w14:textId="77777777" w:rsidR="00FB737E" w:rsidRDefault="00FB737E" w:rsidP="00FB737E">
      <w:pPr>
        <w:pStyle w:val="ListParagraph"/>
        <w:numPr>
          <w:ilvl w:val="0"/>
          <w:numId w:val="39"/>
        </w:numPr>
      </w:pPr>
      <w:r>
        <w:t>Cable</w:t>
      </w:r>
    </w:p>
    <w:p w14:paraId="03EB485B" w14:textId="42F492A5" w:rsidR="00FB737E" w:rsidRDefault="00FB737E" w:rsidP="00FB737E">
      <w:pPr>
        <w:pStyle w:val="ListParagraph"/>
        <w:numPr>
          <w:ilvl w:val="0"/>
          <w:numId w:val="39"/>
        </w:numPr>
      </w:pPr>
      <w:r>
        <w:t>MOC Type</w:t>
      </w:r>
    </w:p>
    <w:p w14:paraId="7443717E" w14:textId="77777777" w:rsidR="00FB737E" w:rsidRDefault="00FB737E" w:rsidP="00FB737E">
      <w:pPr>
        <w:pStyle w:val="ListParagraph"/>
        <w:numPr>
          <w:ilvl w:val="0"/>
          <w:numId w:val="39"/>
        </w:numPr>
      </w:pPr>
      <w:r>
        <w:t>MOC</w:t>
      </w:r>
    </w:p>
    <w:p w14:paraId="5A65F5F1" w14:textId="3BAAA892" w:rsidR="00FB737E" w:rsidRDefault="00FB737E" w:rsidP="00FB737E">
      <w:pPr>
        <w:pStyle w:val="ListParagraph"/>
        <w:numPr>
          <w:ilvl w:val="0"/>
          <w:numId w:val="39"/>
        </w:numPr>
      </w:pPr>
      <w:r>
        <w:t>MOC Discipline</w:t>
      </w:r>
    </w:p>
    <w:p w14:paraId="14991278" w14:textId="56D9BEB1" w:rsidR="00FB737E" w:rsidRDefault="00FB737E" w:rsidP="00FB737E">
      <w:pPr>
        <w:pStyle w:val="ListParagraph"/>
        <w:numPr>
          <w:ilvl w:val="0"/>
          <w:numId w:val="39"/>
        </w:numPr>
      </w:pPr>
      <w:r>
        <w:lastRenderedPageBreak/>
        <w:t>MOC Primary Handover</w:t>
      </w:r>
    </w:p>
    <w:p w14:paraId="4F6638FE" w14:textId="7A756D08" w:rsidR="00FB737E" w:rsidRDefault="00FB737E" w:rsidP="00FB737E">
      <w:pPr>
        <w:pStyle w:val="ListParagraph"/>
        <w:numPr>
          <w:ilvl w:val="0"/>
          <w:numId w:val="39"/>
        </w:numPr>
      </w:pPr>
      <w:r>
        <w:t>MOC Secondary Handover</w:t>
      </w:r>
    </w:p>
    <w:p w14:paraId="1FA55958" w14:textId="128BADB5" w:rsidR="00FB737E" w:rsidRDefault="00FB737E" w:rsidP="00FB737E">
      <w:pPr>
        <w:pStyle w:val="ListParagraph"/>
        <w:numPr>
          <w:ilvl w:val="0"/>
          <w:numId w:val="39"/>
        </w:numPr>
      </w:pPr>
      <w:r>
        <w:t>MOC System</w:t>
      </w:r>
    </w:p>
    <w:p w14:paraId="25613C1E" w14:textId="3294613B" w:rsidR="00FB737E" w:rsidRDefault="00FB737E" w:rsidP="00FB737E">
      <w:pPr>
        <w:pStyle w:val="ListParagraph"/>
        <w:numPr>
          <w:ilvl w:val="0"/>
          <w:numId w:val="39"/>
        </w:numPr>
      </w:pPr>
      <w:r>
        <w:t>MOC Subsystem</w:t>
      </w:r>
    </w:p>
    <w:p w14:paraId="1E4C18C0" w14:textId="25A489B1" w:rsidR="00FB737E" w:rsidRDefault="00FB737E" w:rsidP="00FB737E">
      <w:pPr>
        <w:pStyle w:val="ListParagraph"/>
        <w:numPr>
          <w:ilvl w:val="0"/>
          <w:numId w:val="39"/>
        </w:numPr>
      </w:pPr>
      <w:r>
        <w:t>MOC Tag</w:t>
      </w:r>
    </w:p>
    <w:p w14:paraId="685E4D06" w14:textId="07AE56AF" w:rsidR="00FB737E" w:rsidRDefault="00FB737E" w:rsidP="00FB737E">
      <w:pPr>
        <w:pStyle w:val="ListParagraph"/>
        <w:numPr>
          <w:ilvl w:val="0"/>
          <w:numId w:val="39"/>
        </w:numPr>
      </w:pPr>
      <w:r>
        <w:t>MOC Work Pack</w:t>
      </w:r>
    </w:p>
    <w:p w14:paraId="0603838B" w14:textId="0C9A8CAE" w:rsidR="005E2AE8" w:rsidRPr="005E2AE8" w:rsidRDefault="009E4FE5" w:rsidP="005E2AE8">
      <w:pPr>
        <w:pStyle w:val="Heading1"/>
      </w:pPr>
      <w:r>
        <w:t xml:space="preserve"> </w:t>
      </w:r>
      <w:bookmarkStart w:id="107" w:name="_Toc517179329"/>
      <w:r w:rsidR="005E2AE8">
        <w:t>Glossary / Listing</w:t>
      </w:r>
      <w:bookmarkEnd w:id="107"/>
    </w:p>
    <w:tbl>
      <w:tblPr>
        <w:tblStyle w:val="GridTable4-Accent61"/>
        <w:tblW w:w="10593" w:type="dxa"/>
        <w:tblLook w:val="04A0" w:firstRow="1" w:lastRow="0" w:firstColumn="1" w:lastColumn="0" w:noHBand="0" w:noVBand="1"/>
      </w:tblPr>
      <w:tblGrid>
        <w:gridCol w:w="1396"/>
        <w:gridCol w:w="7159"/>
        <w:gridCol w:w="1349"/>
        <w:gridCol w:w="689"/>
      </w:tblGrid>
      <w:tr w:rsidR="005E2AE8" w:rsidRPr="00451D7C" w14:paraId="6C28C37A" w14:textId="77777777" w:rsidTr="00406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C7B3487" w14:textId="77777777" w:rsidR="005E2AE8" w:rsidRPr="00451D7C" w:rsidRDefault="005E2AE8" w:rsidP="005746FF">
            <w:pPr>
              <w:jc w:val="center"/>
            </w:pPr>
            <w:r w:rsidRPr="00451D7C">
              <w:t>Name</w:t>
            </w:r>
          </w:p>
        </w:tc>
        <w:tc>
          <w:tcPr>
            <w:tcW w:w="7159" w:type="dxa"/>
            <w:vAlign w:val="center"/>
          </w:tcPr>
          <w:p w14:paraId="6D9ADF8E" w14:textId="77777777" w:rsidR="005E2AE8" w:rsidRPr="00451D7C" w:rsidRDefault="005E2AE8" w:rsidP="005746FF">
            <w:pPr>
              <w:jc w:val="center"/>
              <w:cnfStyle w:val="100000000000" w:firstRow="1" w:lastRow="0" w:firstColumn="0" w:lastColumn="0" w:oddVBand="0" w:evenVBand="0" w:oddHBand="0" w:evenHBand="0" w:firstRowFirstColumn="0" w:firstRowLastColumn="0" w:lastRowFirstColumn="0" w:lastRowLastColumn="0"/>
            </w:pPr>
            <w:r w:rsidRPr="00451D7C">
              <w:t>Description</w:t>
            </w:r>
          </w:p>
        </w:tc>
        <w:tc>
          <w:tcPr>
            <w:tcW w:w="1349" w:type="dxa"/>
            <w:vAlign w:val="center"/>
          </w:tcPr>
          <w:p w14:paraId="697F337C" w14:textId="6B6F1990" w:rsidR="005E2AE8" w:rsidRPr="00451D7C" w:rsidRDefault="005746FF" w:rsidP="005746FF">
            <w:pPr>
              <w:jc w:val="center"/>
              <w:cnfStyle w:val="100000000000" w:firstRow="1" w:lastRow="0" w:firstColumn="0" w:lastColumn="0" w:oddVBand="0" w:evenVBand="0" w:oddHBand="0" w:evenHBand="0" w:firstRowFirstColumn="0" w:firstRowLastColumn="0" w:lastRowFirstColumn="0" w:lastRowLastColumn="0"/>
            </w:pPr>
            <w:r>
              <w:t>Menu L</w:t>
            </w:r>
            <w:r w:rsidR="005E2AE8" w:rsidRPr="00451D7C">
              <w:t>ocation</w:t>
            </w:r>
          </w:p>
        </w:tc>
        <w:tc>
          <w:tcPr>
            <w:tcW w:w="689" w:type="dxa"/>
            <w:vAlign w:val="center"/>
          </w:tcPr>
          <w:p w14:paraId="4FE70146" w14:textId="77777777" w:rsidR="005E2AE8" w:rsidRPr="00451D7C" w:rsidRDefault="005E2AE8" w:rsidP="005746FF">
            <w:pPr>
              <w:jc w:val="center"/>
              <w:cnfStyle w:val="100000000000" w:firstRow="1" w:lastRow="0" w:firstColumn="0" w:lastColumn="0" w:oddVBand="0" w:evenVBand="0" w:oddHBand="0" w:evenHBand="0" w:firstRowFirstColumn="0" w:firstRowLastColumn="0" w:lastRowFirstColumn="0" w:lastRowLastColumn="0"/>
            </w:pPr>
            <w:r w:rsidRPr="00451D7C">
              <w:t>Level</w:t>
            </w:r>
          </w:p>
        </w:tc>
      </w:tr>
      <w:tr w:rsidR="005E2AE8" w:rsidRPr="00451D7C" w14:paraId="67E097D6"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2E0127B" w14:textId="77777777" w:rsidR="005E2AE8" w:rsidRPr="00451D7C" w:rsidRDefault="005E2AE8" w:rsidP="00D733CF">
            <w:pPr>
              <w:jc w:val="center"/>
            </w:pPr>
            <w:r w:rsidRPr="00451D7C">
              <w:t>Activity</w:t>
            </w:r>
          </w:p>
        </w:tc>
        <w:tc>
          <w:tcPr>
            <w:tcW w:w="7159" w:type="dxa"/>
            <w:vAlign w:val="center"/>
          </w:tcPr>
          <w:p w14:paraId="1931FFEF" w14:textId="3E35E649"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Activity within hub2 represents Level 3 in the recommended Work Breakdown Structure and as such exists as the “parent” of Job Cards and as a “child” of Level E.</w:t>
            </w:r>
          </w:p>
          <w:p w14:paraId="2E34220E" w14:textId="34D06240"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term “Activity” is often used interchangeably with Work Pack or Work Package, however hub2 treats them as separate but equivalent.</w:t>
            </w:r>
          </w:p>
          <w:p w14:paraId="210B4FB3" w14:textId="39560206"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Activity is intended to represent the Planning Component and as such represents a period of time utilised, rather than a physical document.</w:t>
            </w:r>
          </w:p>
          <w:p w14:paraId="49FD4CF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157F39EA"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Reference Table</w:t>
            </w:r>
          </w:p>
        </w:tc>
        <w:tc>
          <w:tcPr>
            <w:tcW w:w="689" w:type="dxa"/>
          </w:tcPr>
          <w:p w14:paraId="4CDD7BB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7A0329F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DE3F4" w14:textId="77777777" w:rsidR="005E2AE8" w:rsidRPr="00451D7C" w:rsidRDefault="005E2AE8" w:rsidP="00D733CF">
            <w:pPr>
              <w:jc w:val="center"/>
            </w:pPr>
            <w:r w:rsidRPr="00451D7C">
              <w:t>Area</w:t>
            </w:r>
          </w:p>
        </w:tc>
        <w:tc>
          <w:tcPr>
            <w:tcW w:w="7159" w:type="dxa"/>
            <w:vAlign w:val="center"/>
          </w:tcPr>
          <w:p w14:paraId="318EE11B"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bookmarkStart w:id="108" w:name="_Hlk512869487"/>
            <w:r w:rsidRPr="00451D7C">
              <w:t>Physical space, usually used in conjunction with Module representing part of a floor, an entire floor or even a whole building or structure</w:t>
            </w:r>
            <w:bookmarkEnd w:id="108"/>
            <w:r w:rsidRPr="00451D7C">
              <w:t>, within a larger Asset or Facility.</w:t>
            </w:r>
          </w:p>
        </w:tc>
        <w:tc>
          <w:tcPr>
            <w:tcW w:w="1349" w:type="dxa"/>
          </w:tcPr>
          <w:p w14:paraId="515E9E00"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Reference Table</w:t>
            </w:r>
          </w:p>
        </w:tc>
        <w:tc>
          <w:tcPr>
            <w:tcW w:w="689" w:type="dxa"/>
          </w:tcPr>
          <w:p w14:paraId="35E053FF"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7CB17E3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66EAC45" w14:textId="77777777" w:rsidR="005E2AE8" w:rsidRPr="00451D7C" w:rsidRDefault="005E2AE8" w:rsidP="00D733CF">
            <w:pPr>
              <w:jc w:val="center"/>
            </w:pPr>
            <w:r w:rsidRPr="00451D7C">
              <w:t>As Built Drawings</w:t>
            </w:r>
          </w:p>
        </w:tc>
        <w:tc>
          <w:tcPr>
            <w:tcW w:w="7159" w:type="dxa"/>
            <w:vAlign w:val="center"/>
          </w:tcPr>
          <w:p w14:paraId="3ED3B97E"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As Built Drawings reflect what was constructed, rather than what was originally drawn; they are usually required when circumstances on site required a deviation and are issued when Construction is complete.</w:t>
            </w:r>
          </w:p>
        </w:tc>
        <w:tc>
          <w:tcPr>
            <w:tcW w:w="1349" w:type="dxa"/>
          </w:tcPr>
          <w:p w14:paraId="5B7FFC3A" w14:textId="0D7B08A0"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Documents</w:t>
            </w:r>
          </w:p>
        </w:tc>
        <w:tc>
          <w:tcPr>
            <w:tcW w:w="689" w:type="dxa"/>
          </w:tcPr>
          <w:p w14:paraId="57FC14A9"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3FFF204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0432618" w14:textId="77777777" w:rsidR="005E2AE8" w:rsidRPr="00451D7C" w:rsidRDefault="005E2AE8" w:rsidP="00D733CF">
            <w:pPr>
              <w:jc w:val="center"/>
            </w:pPr>
            <w:r w:rsidRPr="00451D7C">
              <w:t>Attachment</w:t>
            </w:r>
          </w:p>
        </w:tc>
        <w:tc>
          <w:tcPr>
            <w:tcW w:w="7159" w:type="dxa"/>
            <w:vAlign w:val="center"/>
          </w:tcPr>
          <w:p w14:paraId="6B195024"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An association between a file and a database entry.</w:t>
            </w:r>
          </w:p>
        </w:tc>
        <w:tc>
          <w:tcPr>
            <w:tcW w:w="1349" w:type="dxa"/>
          </w:tcPr>
          <w:p w14:paraId="452464B9" w14:textId="1845DD8F"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Documents</w:t>
            </w:r>
          </w:p>
        </w:tc>
        <w:tc>
          <w:tcPr>
            <w:tcW w:w="689" w:type="dxa"/>
          </w:tcPr>
          <w:p w14:paraId="2038D990"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38E23F3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9875CFA" w14:textId="77777777" w:rsidR="005E2AE8" w:rsidRPr="00451D7C" w:rsidRDefault="005E2AE8" w:rsidP="00D733CF">
            <w:pPr>
              <w:jc w:val="center"/>
            </w:pPr>
            <w:r w:rsidRPr="00451D7C">
              <w:t>Authorised Person</w:t>
            </w:r>
          </w:p>
        </w:tc>
        <w:tc>
          <w:tcPr>
            <w:tcW w:w="7159" w:type="dxa"/>
            <w:vAlign w:val="center"/>
          </w:tcPr>
          <w:p w14:paraId="1906BA57"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An entry in the Authorised Person reference table represents an individual who is authorised to perform certain activities on a work scope. Within hub2 Authorised Person is used to record information regarding the sign-off of a certification such as an ITR or PWL. Each one can be linked to a user in qedID through the Hub User ID field.</w:t>
            </w:r>
          </w:p>
          <w:p w14:paraId="32275514"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29F79FF5" w14:textId="70F895CD"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1BC03C9E"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65A59C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AA09F5C" w14:textId="77777777" w:rsidR="005E2AE8" w:rsidRPr="00451D7C" w:rsidRDefault="005E2AE8" w:rsidP="00D733CF">
            <w:pPr>
              <w:jc w:val="center"/>
            </w:pPr>
            <w:r w:rsidRPr="00451D7C">
              <w:t>Cable</w:t>
            </w:r>
          </w:p>
        </w:tc>
        <w:tc>
          <w:tcPr>
            <w:tcW w:w="7159" w:type="dxa"/>
            <w:vAlign w:val="center"/>
          </w:tcPr>
          <w:p w14:paraId="5F0E7FF6"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In simple terms Cables are collections of one or more lengths of electrically conductive materials that are contained within protective and non-conductive coatings. The coatings are commonly known as ‘Sheaths’. Each conductive-material-and-Sheath combination is known as a Core.</w:t>
            </w:r>
          </w:p>
          <w:p w14:paraId="4A4FDDA7"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lastRenderedPageBreak/>
              <w:t>It is possible that a cable may contain only a single Core, however it is more likely that it will comprise multiple Cores contained within an additional overall Sheath.</w:t>
            </w:r>
          </w:p>
          <w:p w14:paraId="74F72EF9"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9D20875" w14:textId="0FD3F424"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lastRenderedPageBreak/>
              <w:t>Tagged Items</w:t>
            </w:r>
          </w:p>
        </w:tc>
        <w:tc>
          <w:tcPr>
            <w:tcW w:w="689" w:type="dxa"/>
          </w:tcPr>
          <w:p w14:paraId="199B500A"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238F274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33453A9" w14:textId="14578D4F" w:rsidR="005D7913" w:rsidRPr="00451D7C" w:rsidRDefault="005E2AE8" w:rsidP="00D733CF">
            <w:pPr>
              <w:jc w:val="center"/>
            </w:pPr>
            <w:r w:rsidRPr="00451D7C">
              <w:t>Certification Groupin</w:t>
            </w:r>
            <w:r w:rsidR="005D7913" w:rsidRPr="00451D7C">
              <w:t>g</w:t>
            </w:r>
          </w:p>
        </w:tc>
        <w:tc>
          <w:tcPr>
            <w:tcW w:w="7159" w:type="dxa"/>
            <w:vAlign w:val="center"/>
          </w:tcPr>
          <w:p w14:paraId="097A3ECF"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means by which a collection of ITRs can be associated by Discipline, Subsystem and Level E, the Certification Grouping is an aliased entity (meaning the labels shown on page can be renamed from “Certification Grouping” to something else) that can be used to fill the role of a ‘Discipline Mechanical Completion (DMC)’ field, while allowing project specific naming of that field.</w:t>
            </w:r>
          </w:p>
          <w:p w14:paraId="31C83876"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692AC63F" w14:textId="21B47370"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2904431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50F3DDF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5E342D6" w14:textId="77777777" w:rsidR="005E2AE8" w:rsidRPr="00451D7C" w:rsidRDefault="005E2AE8" w:rsidP="00D733CF">
            <w:pPr>
              <w:jc w:val="center"/>
            </w:pPr>
            <w:r w:rsidRPr="00451D7C">
              <w:t>Discipline</w:t>
            </w:r>
          </w:p>
        </w:tc>
        <w:tc>
          <w:tcPr>
            <w:tcW w:w="7159" w:type="dxa"/>
            <w:vAlign w:val="center"/>
          </w:tcPr>
          <w:p w14:paraId="3A87D65F"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Perhaps the easiest way to begin to describe a Discipline is to provide some examples of it: Electrical, Mechanical, Safety, Fire &amp; Gas. These represent not only schools of knowledge to which an individual might specialize in, or assume responsibility for, but also categories of equipment or certification.</w:t>
            </w:r>
          </w:p>
          <w:p w14:paraId="0837D10F"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Within hub2 the Discipline will be recorded against items such as tagged equipment (Tags), Punch List Items and Inspection and Test Records (ITRs). This can then be used to filter and subdivide information, as well as to assign permissions and responsibilities to authorised individuals, with the full details of these functions being detailed in the relevant sections.</w:t>
            </w:r>
          </w:p>
          <w:p w14:paraId="605BD80E"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3E7C8659" w14:textId="52E38668"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4A3AE870"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B</w:t>
            </w:r>
          </w:p>
        </w:tc>
      </w:tr>
      <w:tr w:rsidR="005E2AE8" w:rsidRPr="00451D7C" w14:paraId="68BA6559"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6962471" w14:textId="77777777" w:rsidR="005E2AE8" w:rsidRPr="00451D7C" w:rsidRDefault="005E2AE8" w:rsidP="00D733CF">
            <w:pPr>
              <w:jc w:val="center"/>
            </w:pPr>
            <w:r w:rsidRPr="00451D7C">
              <w:t>Drawings</w:t>
            </w:r>
          </w:p>
        </w:tc>
        <w:tc>
          <w:tcPr>
            <w:tcW w:w="7159" w:type="dxa"/>
            <w:vAlign w:val="center"/>
          </w:tcPr>
          <w:p w14:paraId="3900DE3D" w14:textId="339872AD"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Drawings can cover a range of different types of illustration, including Isometrics, Process and Instrumentation Diagrams and General Arrangement Drawings amongst others. They serve to communicate information visually in a variety of ways, with the type of drawing used determined both by convention and what is most effective for serving the purpose required.</w:t>
            </w:r>
          </w:p>
          <w:p w14:paraId="715AA62B"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3DA5C1EC" w14:textId="5A7816FE"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1B0D4FC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3FB63F63"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1CF024A" w14:textId="77777777" w:rsidR="005E2AE8" w:rsidRPr="00451D7C" w:rsidRDefault="005E2AE8" w:rsidP="00D733CF">
            <w:pPr>
              <w:jc w:val="center"/>
            </w:pPr>
            <w:r w:rsidRPr="00451D7C">
              <w:t>Equipment Type &amp; Status</w:t>
            </w:r>
          </w:p>
        </w:tc>
        <w:tc>
          <w:tcPr>
            <w:tcW w:w="7159" w:type="dxa"/>
            <w:vAlign w:val="center"/>
          </w:tcPr>
          <w:p w14:paraId="0D97AD7F"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Equipment Type provides a way of categorizing Tags based on the type of equipment. This can be useful in determining what type of ITR should be assigned, something that is covered in more detail in the Auto Allocation of Data section.</w:t>
            </w:r>
          </w:p>
          <w:p w14:paraId="0EE7A819"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Equipment Status represents a further subdivision of this, and is an optional attribute to enable greater granularity.</w:t>
            </w:r>
          </w:p>
        </w:tc>
        <w:tc>
          <w:tcPr>
            <w:tcW w:w="1349" w:type="dxa"/>
          </w:tcPr>
          <w:p w14:paraId="68287B15" w14:textId="0C38B1C4"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7406B0B7"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1F02169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A89D0" w14:textId="77777777" w:rsidR="005E2AE8" w:rsidRPr="00451D7C" w:rsidRDefault="005E2AE8" w:rsidP="00D733CF">
            <w:pPr>
              <w:jc w:val="center"/>
            </w:pPr>
            <w:r w:rsidRPr="00451D7C">
              <w:t>Equipment Type to ITR / PWL</w:t>
            </w:r>
          </w:p>
        </w:tc>
        <w:tc>
          <w:tcPr>
            <w:tcW w:w="7159" w:type="dxa"/>
            <w:vAlign w:val="center"/>
          </w:tcPr>
          <w:p w14:paraId="2275CA07"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Allows ITRs and PWLs to be automatically assigned to a Tag based on its Equipment Type.</w:t>
            </w:r>
          </w:p>
        </w:tc>
        <w:tc>
          <w:tcPr>
            <w:tcW w:w="1349" w:type="dxa"/>
          </w:tcPr>
          <w:p w14:paraId="1BD443BD" w14:textId="6EB1CB85"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3937714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2D31529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9C8F2" w14:textId="77777777" w:rsidR="005E2AE8" w:rsidRPr="00451D7C" w:rsidRDefault="005E2AE8" w:rsidP="00D733CF">
            <w:pPr>
              <w:jc w:val="center"/>
            </w:pPr>
            <w:r w:rsidRPr="00451D7C">
              <w:t>Handover</w:t>
            </w:r>
          </w:p>
        </w:tc>
        <w:tc>
          <w:tcPr>
            <w:tcW w:w="7159" w:type="dxa"/>
            <w:vAlign w:val="center"/>
          </w:tcPr>
          <w:p w14:paraId="140EABD5"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Handover Certificates, usually referred to simply as ‘Handovers’ are used to guarantee Technical Integrity when responsibility is being transferred between Authorities.</w:t>
            </w:r>
          </w:p>
          <w:p w14:paraId="38827566" w14:textId="5B7DE4FE" w:rsidR="00791E6D" w:rsidRPr="00451D7C" w:rsidRDefault="005E2AE8" w:rsidP="00791E6D">
            <w:pPr>
              <w:jc w:val="left"/>
              <w:cnfStyle w:val="000000000000" w:firstRow="0" w:lastRow="0" w:firstColumn="0" w:lastColumn="0" w:oddVBand="0" w:evenVBand="0" w:oddHBand="0" w:evenHBand="0" w:firstRowFirstColumn="0" w:firstRowLastColumn="0" w:lastRowFirstColumn="0" w:lastRowLastColumn="0"/>
            </w:pPr>
            <w:r w:rsidRPr="00451D7C">
              <w:lastRenderedPageBreak/>
              <w:t xml:space="preserve">They’re explained in more detail in </w:t>
            </w:r>
            <w:r w:rsidR="00791E6D">
              <w:t>the Handovers section.</w:t>
            </w:r>
          </w:p>
          <w:p w14:paraId="11E2BB89" w14:textId="4105475E"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241303D" w14:textId="45001AC1"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lastRenderedPageBreak/>
              <w:t>Handovers</w:t>
            </w:r>
          </w:p>
        </w:tc>
        <w:tc>
          <w:tcPr>
            <w:tcW w:w="689" w:type="dxa"/>
          </w:tcPr>
          <w:p w14:paraId="59E47A36"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42EB3C2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3A570D" w14:textId="77777777" w:rsidR="005E2AE8" w:rsidRPr="00451D7C" w:rsidRDefault="005E2AE8" w:rsidP="00D733CF">
            <w:pPr>
              <w:jc w:val="center"/>
            </w:pPr>
            <w:r w:rsidRPr="00451D7C">
              <w:t>ITR</w:t>
            </w:r>
          </w:p>
        </w:tc>
        <w:tc>
          <w:tcPr>
            <w:tcW w:w="7159" w:type="dxa"/>
            <w:vAlign w:val="center"/>
          </w:tcPr>
          <w:p w14:paraId="512A72A6"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Inspection and Test Records (ITRs) are records (traditionally paper-based checklists, but increasingly available digitally) used to certify that tagged equipment has been properly built and tested in line with agreed processes and procedures by approved and competent personnel.</w:t>
            </w:r>
          </w:p>
          <w:p w14:paraId="647D3DD8"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ITRs (also referred to as check sheets, tally sheets and certificates) include a list of tasks, measurements and activities that should be completed to verify the status of the equipment concerned.</w:t>
            </w:r>
          </w:p>
          <w:p w14:paraId="33BA64C1"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While the design, content, naming and terminology of ITRs will vary between different companies, locations and projects their ultimate purpose is the same: To ensure the safety of equipment being certified.</w:t>
            </w:r>
          </w:p>
          <w:p w14:paraId="10B81F6D"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029A4DE0" w14:textId="5848C3C5"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74AA437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1C376BE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5702BD7" w14:textId="77777777" w:rsidR="005E2AE8" w:rsidRPr="00451D7C" w:rsidRDefault="005E2AE8" w:rsidP="00D733CF">
            <w:pPr>
              <w:jc w:val="center"/>
            </w:pPr>
            <w:r w:rsidRPr="00451D7C">
              <w:t>Job Card</w:t>
            </w:r>
          </w:p>
        </w:tc>
        <w:tc>
          <w:tcPr>
            <w:tcW w:w="7159" w:type="dxa"/>
            <w:vAlign w:val="center"/>
          </w:tcPr>
          <w:p w14:paraId="4B4EB85D"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Job Cards (also known as Job Packs) represent a further subdivision of Work Packs and detail jobs to be undertaken at a facility. They exist to authorise and instruct the workers to perform the listed task and contain task guidelines, safety information and other relevant documentation such as inspection procedures and drawings.</w:t>
            </w:r>
          </w:p>
          <w:p w14:paraId="260398C9"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7309180E" w14:textId="05F39EE5"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3EECC467"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237FC00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15323CA8" w14:textId="77777777" w:rsidR="005E2AE8" w:rsidRPr="00451D7C" w:rsidRDefault="005E2AE8" w:rsidP="00D733CF">
            <w:pPr>
              <w:jc w:val="center"/>
            </w:pPr>
            <w:r w:rsidRPr="00451D7C">
              <w:t>Line</w:t>
            </w:r>
          </w:p>
        </w:tc>
        <w:tc>
          <w:tcPr>
            <w:tcW w:w="7159" w:type="dxa"/>
            <w:vAlign w:val="center"/>
          </w:tcPr>
          <w:p w14:paraId="434DA90F"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Line is defined as a section of pipe. Lines can be connected via spools; a short section of pipe with fittings that allow one pipe line to connect to another. Like spools, lines can also be part of a test pack.</w:t>
            </w:r>
          </w:p>
          <w:p w14:paraId="155B8EDA"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7483F1F9" w14:textId="29696BF6"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Tagged Item</w:t>
            </w:r>
          </w:p>
        </w:tc>
        <w:tc>
          <w:tcPr>
            <w:tcW w:w="689" w:type="dxa"/>
          </w:tcPr>
          <w:p w14:paraId="04E6C0D1"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BAA4462"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6F5DB66" w14:textId="77777777" w:rsidR="005E2AE8" w:rsidRPr="00451D7C" w:rsidRDefault="005E2AE8" w:rsidP="00D733CF">
            <w:pPr>
              <w:jc w:val="center"/>
            </w:pPr>
            <w:r w:rsidRPr="00451D7C">
              <w:t>Location</w:t>
            </w:r>
          </w:p>
        </w:tc>
        <w:tc>
          <w:tcPr>
            <w:tcW w:w="7159" w:type="dxa"/>
            <w:vAlign w:val="center"/>
          </w:tcPr>
          <w:p w14:paraId="50EECD9E"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Location represents a physical space. This can be used to record the position (either currently, previously or subsequently) of an object or activity.</w:t>
            </w:r>
          </w:p>
          <w:p w14:paraId="74530016"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2F373618" w14:textId="362029CA"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7422F1FC"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57DE6EB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E0E5CE9" w14:textId="77777777" w:rsidR="005E2AE8" w:rsidRPr="00451D7C" w:rsidRDefault="005E2AE8" w:rsidP="00D733CF">
            <w:pPr>
              <w:jc w:val="center"/>
            </w:pPr>
            <w:r w:rsidRPr="00451D7C">
              <w:t>Loop</w:t>
            </w:r>
          </w:p>
        </w:tc>
        <w:tc>
          <w:tcPr>
            <w:tcW w:w="7159" w:type="dxa"/>
            <w:vAlign w:val="center"/>
          </w:tcPr>
          <w:p w14:paraId="180F337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Loop is an electrical circuit consisting of any number of electronic components. Loops can be associated with Tags or Cables but not any other tag-like object.</w:t>
            </w:r>
          </w:p>
          <w:p w14:paraId="1A36D18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4411B5DC" w14:textId="2E1D879F"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767A9621"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BF00CD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B495C23" w14:textId="77777777" w:rsidR="005E2AE8" w:rsidRPr="00451D7C" w:rsidRDefault="005E2AE8" w:rsidP="00D733CF">
            <w:pPr>
              <w:jc w:val="center"/>
            </w:pPr>
            <w:r w:rsidRPr="00451D7C">
              <w:t>Mechanical Joint</w:t>
            </w:r>
          </w:p>
        </w:tc>
        <w:tc>
          <w:tcPr>
            <w:tcW w:w="7159" w:type="dxa"/>
            <w:vAlign w:val="center"/>
          </w:tcPr>
          <w:p w14:paraId="18606A68" w14:textId="7A743029"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 connection established between two sections of pipe, using nuts and bolts. Factors such as the material used are critical in establishing the required tool and amount of force used to adjust the nuts on joints, to ensure that no leak can occur, and that the nuts and bolts are not under undue stress. Failure of a mechanical joint could cause the fluid inside to leak. If this were a hydrocarbon (oil) then the results could have serious consequences.</w:t>
            </w:r>
          </w:p>
          <w:p w14:paraId="45DEDA64"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116D1A87" w14:textId="6DDA5679"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Tagged Items</w:t>
            </w:r>
          </w:p>
        </w:tc>
        <w:tc>
          <w:tcPr>
            <w:tcW w:w="689" w:type="dxa"/>
          </w:tcPr>
          <w:p w14:paraId="219F6B9C"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16DD642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329BE1E" w14:textId="77777777" w:rsidR="005E2AE8" w:rsidRPr="00451D7C" w:rsidRDefault="005E2AE8" w:rsidP="00D733CF">
            <w:pPr>
              <w:jc w:val="center"/>
            </w:pPr>
            <w:r w:rsidRPr="00451D7C">
              <w:lastRenderedPageBreak/>
              <w:t>MOC</w:t>
            </w:r>
          </w:p>
        </w:tc>
        <w:tc>
          <w:tcPr>
            <w:tcW w:w="7159" w:type="dxa"/>
            <w:vAlign w:val="center"/>
          </w:tcPr>
          <w:p w14:paraId="336F6449" w14:textId="56688283"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Management of Change is the process by which potential deviations from original scope/design are tracked.</w:t>
            </w:r>
          </w:p>
          <w:p w14:paraId="536700C3"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MOC section may record queries being raised by site personnel about deviations (e.g. if a piece of equipment is different than expected) or instructions from the site (e.g. expect the equipment to be different).</w:t>
            </w:r>
          </w:p>
          <w:p w14:paraId="3195142E"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It’s essential that any such information is recorded for reasons of safety and efficiency, as not properly bringing these issues to attention could have hazardous consequences.</w:t>
            </w:r>
          </w:p>
          <w:p w14:paraId="3F33EC4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45FCF34E" w14:textId="7F85981E"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Changes</w:t>
            </w:r>
          </w:p>
        </w:tc>
        <w:tc>
          <w:tcPr>
            <w:tcW w:w="689" w:type="dxa"/>
          </w:tcPr>
          <w:p w14:paraId="140ECD0F"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4225BD3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574238" w14:textId="77777777" w:rsidR="005E2AE8" w:rsidRPr="00451D7C" w:rsidRDefault="005E2AE8" w:rsidP="00D733CF">
            <w:pPr>
              <w:jc w:val="center"/>
            </w:pPr>
            <w:r w:rsidRPr="00451D7C">
              <w:t>MOC Type</w:t>
            </w:r>
          </w:p>
        </w:tc>
        <w:tc>
          <w:tcPr>
            <w:tcW w:w="7159" w:type="dxa"/>
            <w:vAlign w:val="center"/>
          </w:tcPr>
          <w:p w14:paraId="1C943E54"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7E27EA23" w14:textId="4329BFCB"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5C4E47CF"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p>
        </w:tc>
      </w:tr>
      <w:tr w:rsidR="005E2AE8" w:rsidRPr="00451D7C" w14:paraId="4628A06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CD8F233" w14:textId="77777777" w:rsidR="005E2AE8" w:rsidRPr="00451D7C" w:rsidRDefault="005E2AE8" w:rsidP="00D733CF">
            <w:pPr>
              <w:jc w:val="center"/>
            </w:pPr>
            <w:r w:rsidRPr="00451D7C">
              <w:t>Module</w:t>
            </w:r>
          </w:p>
        </w:tc>
        <w:tc>
          <w:tcPr>
            <w:tcW w:w="7159" w:type="dxa"/>
            <w:vAlign w:val="center"/>
          </w:tcPr>
          <w:p w14:paraId="69D054B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bookmarkStart w:id="109" w:name="_Hlk512870131"/>
            <w:r w:rsidRPr="00451D7C">
              <w:t>The use of Module can vary: It may be used in conjunction with Area to indicate a subdivision of the Area, such as a grouping of equipment or a room on a floor, or alternatively may be used to represent a vast physical component which is a major part of a facility or asset.</w:t>
            </w:r>
            <w:bookmarkEnd w:id="109"/>
          </w:p>
        </w:tc>
        <w:tc>
          <w:tcPr>
            <w:tcW w:w="1349" w:type="dxa"/>
          </w:tcPr>
          <w:p w14:paraId="784F91B3" w14:textId="33AFA331"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1F958554"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0F84AD2D"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1F9DCAA3" w14:textId="77777777" w:rsidR="005E2AE8" w:rsidRPr="00451D7C" w:rsidRDefault="005E2AE8" w:rsidP="00D733CF">
            <w:pPr>
              <w:jc w:val="center"/>
            </w:pPr>
            <w:r w:rsidRPr="00451D7C">
              <w:t>Parent Tag</w:t>
            </w:r>
          </w:p>
        </w:tc>
        <w:tc>
          <w:tcPr>
            <w:tcW w:w="7159" w:type="dxa"/>
            <w:vAlign w:val="center"/>
          </w:tcPr>
          <w:p w14:paraId="03738C6F" w14:textId="0263D1E8"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 Parent Tag is a grouping that can be used either to represent a collection of Tagged Items that are related or that, when taken together, constitute a larger functional object.</w:t>
            </w:r>
          </w:p>
          <w:p w14:paraId="02DF412A"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9D39CA2" w14:textId="74145D79"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562CCB6B"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14B82B0F"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FF46100" w14:textId="77777777" w:rsidR="005E2AE8" w:rsidRPr="00451D7C" w:rsidRDefault="005E2AE8" w:rsidP="00D733CF">
            <w:pPr>
              <w:jc w:val="center"/>
            </w:pPr>
            <w:r w:rsidRPr="00451D7C">
              <w:t>Phase</w:t>
            </w:r>
          </w:p>
        </w:tc>
        <w:tc>
          <w:tcPr>
            <w:tcW w:w="7159" w:type="dxa"/>
            <w:vAlign w:val="center"/>
          </w:tcPr>
          <w:p w14:paraId="0D3A2C0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Phases provide a means by which a Level C can be subdivided into distinct periods of time during which work will occur.</w:t>
            </w:r>
          </w:p>
          <w:p w14:paraId="0BB88355"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4093057B" w14:textId="4C52E085"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634622F6"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4026C601"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858A34E" w14:textId="77777777" w:rsidR="005E2AE8" w:rsidRPr="00451D7C" w:rsidRDefault="005E2AE8" w:rsidP="00D733CF">
            <w:pPr>
              <w:jc w:val="center"/>
            </w:pPr>
            <w:r w:rsidRPr="00451D7C">
              <w:t>Priority</w:t>
            </w:r>
          </w:p>
        </w:tc>
        <w:tc>
          <w:tcPr>
            <w:tcW w:w="7159" w:type="dxa"/>
            <w:vAlign w:val="center"/>
          </w:tcPr>
          <w:p w14:paraId="7B7DE4C3"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Priorities provide a means by which a Sub System or Secondary Handover can be grouped together into specific tasks that will occur during the same timeframe.</w:t>
            </w:r>
          </w:p>
          <w:p w14:paraId="27BE0FBE"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16EAC16" w14:textId="227C2802"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4DCCAD72"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5D853DF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2A86FB2B" w14:textId="77777777" w:rsidR="005E2AE8" w:rsidRPr="00451D7C" w:rsidRDefault="005E2AE8" w:rsidP="00D733CF">
            <w:pPr>
              <w:jc w:val="center"/>
            </w:pPr>
            <w:r w:rsidRPr="00451D7C">
              <w:t>Procedure</w:t>
            </w:r>
          </w:p>
        </w:tc>
        <w:tc>
          <w:tcPr>
            <w:tcW w:w="7159" w:type="dxa"/>
            <w:vAlign w:val="center"/>
          </w:tcPr>
          <w:p w14:paraId="175E5C31" w14:textId="1027A4FC" w:rsidR="005E2AE8" w:rsidRPr="00451D7C" w:rsidRDefault="00406B64" w:rsidP="00D733CF">
            <w:pPr>
              <w:jc w:val="left"/>
              <w:cnfStyle w:val="000000100000" w:firstRow="0" w:lastRow="0" w:firstColumn="0" w:lastColumn="0" w:oddVBand="0" w:evenVBand="0" w:oddHBand="1" w:evenHBand="0" w:firstRowFirstColumn="0" w:firstRowLastColumn="0" w:lastRowFirstColumn="0" w:lastRowLastColumn="0"/>
            </w:pPr>
            <w:r w:rsidRPr="00406B64">
              <w:t>A Procedure is a set of logically sequenced instructions for the way of executing a class of activity.  There can be many different types of Procedures with the main ones in hub2 being Commissioning Procedures which is a Procedure with a step by step description of activities required to commission an object.</w:t>
            </w:r>
          </w:p>
        </w:tc>
        <w:tc>
          <w:tcPr>
            <w:tcW w:w="1349" w:type="dxa"/>
          </w:tcPr>
          <w:p w14:paraId="1A0386CA" w14:textId="3B96CC72"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Procedures</w:t>
            </w:r>
          </w:p>
        </w:tc>
        <w:tc>
          <w:tcPr>
            <w:tcW w:w="689" w:type="dxa"/>
          </w:tcPr>
          <w:p w14:paraId="1456B5B3"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406B64" w:rsidRPr="00451D7C" w14:paraId="72F3A784"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FE98B35" w14:textId="2C39B8C8" w:rsidR="00406B64" w:rsidRPr="00451D7C" w:rsidRDefault="00406B64" w:rsidP="00406B64">
            <w:pPr>
              <w:jc w:val="center"/>
            </w:pPr>
            <w:r>
              <w:t>Procedure Section</w:t>
            </w:r>
          </w:p>
        </w:tc>
        <w:tc>
          <w:tcPr>
            <w:tcW w:w="7159" w:type="dxa"/>
            <w:vAlign w:val="center"/>
          </w:tcPr>
          <w:p w14:paraId="3D8E7F25" w14:textId="2A955AB5" w:rsidR="00406B64" w:rsidRPr="00451D7C" w:rsidRDefault="00406B64" w:rsidP="00406B64">
            <w:pPr>
              <w:jc w:val="left"/>
              <w:cnfStyle w:val="000000000000" w:firstRow="0" w:lastRow="0" w:firstColumn="0" w:lastColumn="0" w:oddVBand="0" w:evenVBand="0" w:oddHBand="0" w:evenHBand="0" w:firstRowFirstColumn="0" w:firstRowLastColumn="0" w:lastRowFirstColumn="0" w:lastRowLastColumn="0"/>
            </w:pPr>
            <w:r w:rsidRPr="00406B64">
              <w:t>As with many other types of document, including this one, Procedures are commonly sub-divided into separate sections, which in hub2 are represented via Procedure Sections entities.</w:t>
            </w:r>
          </w:p>
        </w:tc>
        <w:tc>
          <w:tcPr>
            <w:tcW w:w="1349" w:type="dxa"/>
          </w:tcPr>
          <w:p w14:paraId="1EB070E8" w14:textId="7C0DAEAE" w:rsidR="00406B64" w:rsidRPr="00451D7C" w:rsidRDefault="00406B64" w:rsidP="00406B64">
            <w:pPr>
              <w:cnfStyle w:val="000000000000" w:firstRow="0" w:lastRow="0" w:firstColumn="0" w:lastColumn="0" w:oddVBand="0" w:evenVBand="0" w:oddHBand="0" w:evenHBand="0" w:firstRowFirstColumn="0" w:firstRowLastColumn="0" w:lastRowFirstColumn="0" w:lastRowLastColumn="0"/>
            </w:pPr>
            <w:r w:rsidRPr="00451D7C">
              <w:t>Procedures</w:t>
            </w:r>
          </w:p>
        </w:tc>
        <w:tc>
          <w:tcPr>
            <w:tcW w:w="689" w:type="dxa"/>
          </w:tcPr>
          <w:p w14:paraId="71E82C2D" w14:textId="33F333D6" w:rsidR="00406B64" w:rsidRPr="00451D7C" w:rsidRDefault="00406B64" w:rsidP="00406B64">
            <w:pPr>
              <w:cnfStyle w:val="000000000000" w:firstRow="0" w:lastRow="0" w:firstColumn="0" w:lastColumn="0" w:oddVBand="0" w:evenVBand="0" w:oddHBand="0" w:evenHBand="0" w:firstRowFirstColumn="0" w:firstRowLastColumn="0" w:lastRowFirstColumn="0" w:lastRowLastColumn="0"/>
            </w:pPr>
            <w:r w:rsidRPr="00451D7C">
              <w:t>C</w:t>
            </w:r>
          </w:p>
        </w:tc>
      </w:tr>
      <w:tr w:rsidR="00406B64" w:rsidRPr="00451D7C" w14:paraId="2BD9839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248E2F8" w14:textId="36CB5D70" w:rsidR="00406B64" w:rsidRPr="00451D7C" w:rsidRDefault="00406B64" w:rsidP="00406B64">
            <w:pPr>
              <w:jc w:val="center"/>
            </w:pPr>
            <w:r>
              <w:t>Procedure Step</w:t>
            </w:r>
          </w:p>
        </w:tc>
        <w:tc>
          <w:tcPr>
            <w:tcW w:w="7159" w:type="dxa"/>
            <w:vAlign w:val="center"/>
          </w:tcPr>
          <w:p w14:paraId="313821C1" w14:textId="58157A0C" w:rsidR="00406B64" w:rsidRPr="00451D7C" w:rsidRDefault="00406B64" w:rsidP="00406B64">
            <w:pPr>
              <w:jc w:val="left"/>
              <w:cnfStyle w:val="000000100000" w:firstRow="0" w:lastRow="0" w:firstColumn="0" w:lastColumn="0" w:oddVBand="0" w:evenVBand="0" w:oddHBand="1" w:evenHBand="0" w:firstRowFirstColumn="0" w:firstRowLastColumn="0" w:lastRowFirstColumn="0" w:lastRowLastColumn="0"/>
            </w:pPr>
            <w:r w:rsidRPr="00406B64">
              <w:t>Procedure Steps represent the actual activities associated with a Commissioning Procedure. In this regard, they fill a similar role as a task on an ITR.</w:t>
            </w:r>
          </w:p>
        </w:tc>
        <w:tc>
          <w:tcPr>
            <w:tcW w:w="1349" w:type="dxa"/>
          </w:tcPr>
          <w:p w14:paraId="5173C4E6" w14:textId="4C3F72B6" w:rsidR="00406B64" w:rsidRPr="00451D7C" w:rsidRDefault="00406B64" w:rsidP="00406B64">
            <w:pPr>
              <w:cnfStyle w:val="000000100000" w:firstRow="0" w:lastRow="0" w:firstColumn="0" w:lastColumn="0" w:oddVBand="0" w:evenVBand="0" w:oddHBand="1" w:evenHBand="0" w:firstRowFirstColumn="0" w:firstRowLastColumn="0" w:lastRowFirstColumn="0" w:lastRowLastColumn="0"/>
            </w:pPr>
            <w:r w:rsidRPr="00451D7C">
              <w:t>Procedures</w:t>
            </w:r>
          </w:p>
        </w:tc>
        <w:tc>
          <w:tcPr>
            <w:tcW w:w="689" w:type="dxa"/>
          </w:tcPr>
          <w:p w14:paraId="615598F3" w14:textId="39208DB4" w:rsidR="00406B64" w:rsidRPr="00451D7C" w:rsidRDefault="00406B64" w:rsidP="00406B64">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4234B25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BA7E1F5" w14:textId="77777777" w:rsidR="005E2AE8" w:rsidRPr="00451D7C" w:rsidRDefault="005E2AE8" w:rsidP="00D733CF">
            <w:pPr>
              <w:jc w:val="center"/>
            </w:pPr>
            <w:r w:rsidRPr="00451D7C">
              <w:t>Punch List</w:t>
            </w:r>
          </w:p>
        </w:tc>
        <w:tc>
          <w:tcPr>
            <w:tcW w:w="7159" w:type="dxa"/>
            <w:vAlign w:val="center"/>
          </w:tcPr>
          <w:p w14:paraId="5294660B" w14:textId="04A98FF1" w:rsidR="005E2AE8" w:rsidRPr="00451D7C" w:rsidRDefault="00406B64" w:rsidP="00D733CF">
            <w:pPr>
              <w:jc w:val="left"/>
              <w:cnfStyle w:val="000000000000" w:firstRow="0" w:lastRow="0" w:firstColumn="0" w:lastColumn="0" w:oddVBand="0" w:evenVBand="0" w:oddHBand="0" w:evenHBand="0" w:firstRowFirstColumn="0" w:firstRowLastColumn="0" w:lastRowFirstColumn="0" w:lastRowLastColumn="0"/>
            </w:pPr>
            <w:r w:rsidRPr="00406B64">
              <w:t>A Punch List is a grouping of Punch List Items.</w:t>
            </w:r>
          </w:p>
        </w:tc>
        <w:tc>
          <w:tcPr>
            <w:tcW w:w="1349" w:type="dxa"/>
          </w:tcPr>
          <w:p w14:paraId="221B9F5F" w14:textId="65ED54B1"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Punch List</w:t>
            </w:r>
          </w:p>
        </w:tc>
        <w:tc>
          <w:tcPr>
            <w:tcW w:w="689" w:type="dxa"/>
          </w:tcPr>
          <w:p w14:paraId="18BDBE28"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629253D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AA98039" w14:textId="77777777" w:rsidR="005E2AE8" w:rsidRPr="00451D7C" w:rsidRDefault="005E2AE8" w:rsidP="00D733CF">
            <w:pPr>
              <w:jc w:val="center"/>
            </w:pPr>
            <w:r w:rsidRPr="00451D7C">
              <w:t>Punch List Item</w:t>
            </w:r>
          </w:p>
        </w:tc>
        <w:tc>
          <w:tcPr>
            <w:tcW w:w="7159" w:type="dxa"/>
            <w:vAlign w:val="center"/>
          </w:tcPr>
          <w:p w14:paraId="3092B957" w14:textId="77777777" w:rsidR="005E2AE8" w:rsidRDefault="00406B64" w:rsidP="00D733CF">
            <w:pPr>
              <w:jc w:val="left"/>
              <w:cnfStyle w:val="000000100000" w:firstRow="0" w:lastRow="0" w:firstColumn="0" w:lastColumn="0" w:oddVBand="0" w:evenVBand="0" w:oddHBand="1" w:evenHBand="0" w:firstRowFirstColumn="0" w:firstRowLastColumn="0" w:lastRowFirstColumn="0" w:lastRowLastColumn="0"/>
            </w:pPr>
            <w:r w:rsidRPr="00406B64">
              <w:t>Punch Lists Items are used to record items of outstanding work which should have been completed previously. This could include examples such as missing insulation or trace heating on pipework, painting not complete or paint touch-ups required, outstanding earthing of instruments or junction boxes, amongst many others. Each of these examples could be raised as a Punch List Item (PLI)</w:t>
            </w:r>
            <w:r>
              <w:t>.</w:t>
            </w:r>
          </w:p>
          <w:p w14:paraId="590A399F" w14:textId="77777777" w:rsidR="00406B64" w:rsidRDefault="00406B64" w:rsidP="00406B64">
            <w:pPr>
              <w:jc w:val="left"/>
              <w:cnfStyle w:val="000000100000" w:firstRow="0" w:lastRow="0" w:firstColumn="0" w:lastColumn="0" w:oddVBand="0" w:evenVBand="0" w:oddHBand="1" w:evenHBand="0" w:firstRowFirstColumn="0" w:firstRowLastColumn="0" w:lastRowFirstColumn="0" w:lastRowLastColumn="0"/>
            </w:pPr>
            <w:r>
              <w:t>Punch List Items are assigned a Punch List Category which is usually used to indicate the severity of the defect. A common, and simple, arrangement is to create two Punch List Item Categories, one with the Name “A” and one with the Name “B”. Category “A” is used for safety related defects, while “B” is used for others.</w:t>
            </w:r>
          </w:p>
          <w:p w14:paraId="78516166" w14:textId="77777777" w:rsidR="00406B64" w:rsidRDefault="00406B64" w:rsidP="00406B64">
            <w:pPr>
              <w:jc w:val="left"/>
              <w:cnfStyle w:val="000000100000" w:firstRow="0" w:lastRow="0" w:firstColumn="0" w:lastColumn="0" w:oddVBand="0" w:evenVBand="0" w:oddHBand="1" w:evenHBand="0" w:firstRowFirstColumn="0" w:firstRowLastColumn="0" w:lastRowFirstColumn="0" w:lastRowLastColumn="0"/>
            </w:pPr>
            <w:r>
              <w:t>The ability to define Punch List Item Categories is however completely at the discretion of the user and so may deviate completely from the above example, which is provided for general information only and does not constitute guidance on this subject.</w:t>
            </w:r>
          </w:p>
          <w:p w14:paraId="651281AF" w14:textId="77777777" w:rsidR="00406B64" w:rsidRDefault="00406B64" w:rsidP="00406B64">
            <w:pPr>
              <w:jc w:val="left"/>
              <w:cnfStyle w:val="000000100000" w:firstRow="0" w:lastRow="0" w:firstColumn="0" w:lastColumn="0" w:oddVBand="0" w:evenVBand="0" w:oddHBand="1" w:evenHBand="0" w:firstRowFirstColumn="0" w:firstRowLastColumn="0" w:lastRowFirstColumn="0" w:lastRowLastColumn="0"/>
            </w:pPr>
            <w:r>
              <w:t>Punch List Items also have a Scope. This Scope denotes what type of Entity the Punch List Item refers to, with the following values available:</w:t>
            </w:r>
          </w:p>
          <w:p w14:paraId="2854C990" w14:textId="77777777" w:rsidR="00406B64" w:rsidRPr="002B6927"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pPr>
            <w:r w:rsidRPr="002B6927">
              <w:t>Subsystem</w:t>
            </w:r>
          </w:p>
          <w:p w14:paraId="57C5545B" w14:textId="77777777" w:rsidR="00406B64" w:rsidRPr="002B6927"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pPr>
            <w:r w:rsidRPr="002B6927">
              <w:t>Tag</w:t>
            </w:r>
          </w:p>
          <w:p w14:paraId="4842117E" w14:textId="77777777" w:rsidR="00406B64" w:rsidRPr="002B6927"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pPr>
            <w:r w:rsidRPr="002B6927">
              <w:t>Tag ITR</w:t>
            </w:r>
          </w:p>
          <w:p w14:paraId="29A5FC9F" w14:textId="77777777" w:rsidR="00406B64" w:rsidRPr="002B6927" w:rsidRDefault="00406B64" w:rsidP="00406B64">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2B6927">
              <w:t>No Scope</w:t>
            </w:r>
          </w:p>
          <w:p w14:paraId="53A910C1" w14:textId="59DA758D" w:rsidR="00406B64" w:rsidRPr="00451D7C" w:rsidRDefault="00406B64" w:rsidP="00406B64">
            <w:pPr>
              <w:jc w:val="left"/>
              <w:cnfStyle w:val="000000100000" w:firstRow="0" w:lastRow="0" w:firstColumn="0" w:lastColumn="0" w:oddVBand="0" w:evenVBand="0" w:oddHBand="1" w:evenHBand="0" w:firstRowFirstColumn="0" w:firstRowLastColumn="0" w:lastRowFirstColumn="0" w:lastRowLastColumn="0"/>
            </w:pPr>
            <w:r>
              <w:t>When a PLI is considered complete by the person responsible for undertaking the work it is reported as ‘Cleared’. After this, if it is agreed by the responsible parties that the item is complete and requires no further action it is ‘Accepted’.</w:t>
            </w:r>
          </w:p>
        </w:tc>
        <w:tc>
          <w:tcPr>
            <w:tcW w:w="1349" w:type="dxa"/>
          </w:tcPr>
          <w:p w14:paraId="17F4944F" w14:textId="0533EF56"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Punch List</w:t>
            </w:r>
          </w:p>
        </w:tc>
        <w:tc>
          <w:tcPr>
            <w:tcW w:w="689" w:type="dxa"/>
          </w:tcPr>
          <w:p w14:paraId="1CEA4629"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02B750DA"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33B3353" w14:textId="77777777" w:rsidR="005E2AE8" w:rsidRPr="00451D7C" w:rsidRDefault="005E2AE8" w:rsidP="00D733CF">
            <w:pPr>
              <w:jc w:val="center"/>
            </w:pPr>
            <w:r w:rsidRPr="00451D7C">
              <w:t>PWL</w:t>
            </w:r>
          </w:p>
        </w:tc>
        <w:tc>
          <w:tcPr>
            <w:tcW w:w="7159" w:type="dxa"/>
            <w:vAlign w:val="center"/>
          </w:tcPr>
          <w:p w14:paraId="412CE5D2" w14:textId="41E800B9"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Preservation involves tasks related to ensuring unused equipment is kept in working condition. These tasks are often repeated on a regular schedule, to ensure the equipment is properly maintained and ready to use when required.</w:t>
            </w:r>
          </w:p>
          <w:p w14:paraId="72798E11" w14:textId="5F3013CE"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 xml:space="preserve">Preservation is described in more detail in </w:t>
            </w:r>
            <w:r w:rsidRPr="00451D7C">
              <w:fldChar w:fldCharType="begin"/>
            </w:r>
            <w:r w:rsidRPr="00451D7C">
              <w:instrText xml:space="preserve"> REF _Ref513214589 \r \h  \* MERGEFORMAT </w:instrText>
            </w:r>
            <w:r w:rsidRPr="00451D7C">
              <w:fldChar w:fldCharType="separate"/>
            </w:r>
            <w:r w:rsidR="002A2397">
              <w:t>6</w:t>
            </w:r>
            <w:r w:rsidRPr="00451D7C">
              <w:fldChar w:fldCharType="end"/>
            </w:r>
            <w:r w:rsidRPr="00451D7C">
              <w:t xml:space="preserve"> </w:t>
            </w:r>
            <w:r w:rsidRPr="00451D7C">
              <w:fldChar w:fldCharType="begin"/>
            </w:r>
            <w:r w:rsidRPr="00451D7C">
              <w:instrText xml:space="preserve"> REF _Ref513214589 \h  \* MERGEFORMAT </w:instrText>
            </w:r>
            <w:r w:rsidRPr="00451D7C">
              <w:fldChar w:fldCharType="separate"/>
            </w:r>
            <w:r w:rsidR="002A2397">
              <w:t>Preservation</w:t>
            </w:r>
            <w:r w:rsidRPr="00451D7C">
              <w:fldChar w:fldCharType="end"/>
            </w:r>
          </w:p>
        </w:tc>
        <w:tc>
          <w:tcPr>
            <w:tcW w:w="1349" w:type="dxa"/>
          </w:tcPr>
          <w:p w14:paraId="3C4C07C7" w14:textId="51F6EDBB"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4BD342D2"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7558BF7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57783" w14:textId="77777777" w:rsidR="005E2AE8" w:rsidRPr="00451D7C" w:rsidRDefault="005E2AE8" w:rsidP="00D733CF">
            <w:pPr>
              <w:jc w:val="center"/>
            </w:pPr>
            <w:r w:rsidRPr="00451D7C">
              <w:t>Spool</w:t>
            </w:r>
          </w:p>
        </w:tc>
        <w:tc>
          <w:tcPr>
            <w:tcW w:w="7159" w:type="dxa"/>
            <w:vAlign w:val="center"/>
          </w:tcPr>
          <w:p w14:paraId="5FE6BEE5" w14:textId="7C7088ED"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short</w:t>
            </w:r>
            <w:r w:rsidR="00E843EE" w:rsidRPr="00451D7C">
              <w:t>,</w:t>
            </w:r>
            <w:r w:rsidRPr="00451D7C">
              <w:t xml:space="preserve"> prefabricated section of pipe, with fittings, that allow one pipe line to connect to another (possibly of different size).</w:t>
            </w:r>
          </w:p>
          <w:p w14:paraId="32365406"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fittings can include items such as Flanges (a plate or ring at the end of a pipe), Elbows (used to change the direction of the pipe) and Tees (three pipe connectors in a T shape), amongst others</w:t>
            </w:r>
          </w:p>
        </w:tc>
        <w:tc>
          <w:tcPr>
            <w:tcW w:w="1349" w:type="dxa"/>
          </w:tcPr>
          <w:p w14:paraId="6942352E" w14:textId="2799B680"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Tagged Items</w:t>
            </w:r>
          </w:p>
        </w:tc>
        <w:tc>
          <w:tcPr>
            <w:tcW w:w="689" w:type="dxa"/>
          </w:tcPr>
          <w:p w14:paraId="2BFF1F19"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00439636"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68B56F8C" w14:textId="77777777" w:rsidR="005E2AE8" w:rsidRPr="00451D7C" w:rsidRDefault="005E2AE8" w:rsidP="00D733CF">
            <w:pPr>
              <w:jc w:val="center"/>
            </w:pPr>
            <w:r w:rsidRPr="00451D7C">
              <w:t>Subsystem</w:t>
            </w:r>
          </w:p>
        </w:tc>
        <w:tc>
          <w:tcPr>
            <w:tcW w:w="7159" w:type="dxa"/>
            <w:vAlign w:val="center"/>
          </w:tcPr>
          <w:p w14:paraId="138546DF" w14:textId="0441F67F"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 Subsystem is a functional object that represents a collection of items that serve a common purpose. As with Systems, the items themselves do not have to be physically connected.</w:t>
            </w:r>
          </w:p>
          <w:p w14:paraId="7AFC99E5"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7A8F1EF" w14:textId="4EFB110F"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37562E86"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41F3F2A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BE64CB1" w14:textId="77777777" w:rsidR="005E2AE8" w:rsidRPr="00451D7C" w:rsidRDefault="005E2AE8" w:rsidP="00D733CF">
            <w:pPr>
              <w:jc w:val="center"/>
            </w:pPr>
            <w:r w:rsidRPr="00451D7C">
              <w:t>System</w:t>
            </w:r>
          </w:p>
        </w:tc>
        <w:tc>
          <w:tcPr>
            <w:tcW w:w="7159" w:type="dxa"/>
            <w:vAlign w:val="center"/>
          </w:tcPr>
          <w:p w14:paraId="0D18E930" w14:textId="719A0621"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System is a functional object that itself is a collection of functional objects (Subsystems) that form a network to provide a type of service, or serve a common purpose. It’s worth noting that the objects within a System do not have to be physically connected</w:t>
            </w:r>
            <w:r w:rsidRPr="00451D7C">
              <w:footnoteReference w:id="1"/>
            </w:r>
            <w:r w:rsidRPr="00451D7C">
              <w:t>.</w:t>
            </w:r>
          </w:p>
          <w:p w14:paraId="0FB691D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6A0659F8" w14:textId="10CA4E02"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10B67004"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7A0B455"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B139DA" w14:textId="77777777" w:rsidR="005E2AE8" w:rsidRPr="00451D7C" w:rsidRDefault="005E2AE8" w:rsidP="00D733CF">
            <w:pPr>
              <w:jc w:val="center"/>
            </w:pPr>
            <w:r w:rsidRPr="00451D7C">
              <w:t>Tag</w:t>
            </w:r>
          </w:p>
        </w:tc>
        <w:tc>
          <w:tcPr>
            <w:tcW w:w="7159" w:type="dxa"/>
            <w:vAlign w:val="center"/>
          </w:tcPr>
          <w:p w14:paraId="18052EB9" w14:textId="3CEA0F55"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In hub2 a Tag is a type of tagged-item that represents functionality provided by physical equipment within a facility, with the nomenclature arising from the equipment tag assigned (and usually physically attached) to the equipment for identification purposes. While this does mean that, taken literally, the tag is the label itself, it is usually used to refer to the function of the equipment.</w:t>
            </w:r>
          </w:p>
          <w:p w14:paraId="19DE3079" w14:textId="7A5B06B8"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It should be noted that if a piece of equipment, or part of a piece of equipment, is replaced this does not constitute a different tag. Therefore, if Tag ‘A’ was a compressor with the Serial Number ‘0001’ and it down and was replaced with compressor with serial number ‘0002’, it would still be Tag ‘A’.</w:t>
            </w:r>
          </w:p>
          <w:p w14:paraId="7BF64D72"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33061729" w14:textId="70226D4C"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Tagged Items</w:t>
            </w:r>
          </w:p>
        </w:tc>
        <w:tc>
          <w:tcPr>
            <w:tcW w:w="689" w:type="dxa"/>
          </w:tcPr>
          <w:p w14:paraId="0BB34668"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0603B5E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B3315B1" w14:textId="77777777" w:rsidR="005E2AE8" w:rsidRPr="00451D7C" w:rsidRDefault="005E2AE8" w:rsidP="00D733CF">
            <w:pPr>
              <w:jc w:val="center"/>
            </w:pPr>
            <w:r w:rsidRPr="00451D7C">
              <w:t>Tag ITR</w:t>
            </w:r>
          </w:p>
        </w:tc>
        <w:tc>
          <w:tcPr>
            <w:tcW w:w="7159" w:type="dxa"/>
            <w:vAlign w:val="center"/>
          </w:tcPr>
          <w:p w14:paraId="21D40809" w14:textId="3AC37ADE"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Tag ITRs represent an actual instance of an ITR (a check sheet used to record test results) assigned to a tagged-item (such as a Tag, which represents a piece of equipment, or a Test Pack which is a dossier of information representing a section of pipework to be tested).</w:t>
            </w:r>
          </w:p>
          <w:p w14:paraId="5E4507ED"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To explain this; imagine a project which hasa type of ITR called QED-E01A (an Electrical Check Sheet). When a user assigns an E01A type ITR to a Tag then a new Tag ITR is created. If the user were to mark it as complete, that Tag ITR would be updated, and if the user were to remove it then the Tag ITR would be deleted. None of this would affect that actual ITR itself, no matter what, QED-E01As would still be available to assign to Tags.</w:t>
            </w:r>
          </w:p>
          <w:p w14:paraId="194DF3F4"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As such it may be easier to think of the ITR Entity (which is described in section 14 ITR) as the “library” of available Inspection and Test Records, with the Tag ITRs being the actual assigned instances.</w:t>
            </w:r>
          </w:p>
          <w:p w14:paraId="5E949DD9"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06786F3E" w14:textId="55B604C3"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Certification</w:t>
            </w:r>
          </w:p>
        </w:tc>
        <w:tc>
          <w:tcPr>
            <w:tcW w:w="689" w:type="dxa"/>
          </w:tcPr>
          <w:p w14:paraId="5550561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12B580E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7654670" w14:textId="77777777" w:rsidR="005E2AE8" w:rsidRPr="00451D7C" w:rsidRDefault="005E2AE8" w:rsidP="00D733CF">
            <w:pPr>
              <w:jc w:val="center"/>
            </w:pPr>
            <w:r w:rsidRPr="00451D7C">
              <w:t>Tag PWL</w:t>
            </w:r>
          </w:p>
        </w:tc>
        <w:tc>
          <w:tcPr>
            <w:tcW w:w="7159" w:type="dxa"/>
            <w:vAlign w:val="center"/>
          </w:tcPr>
          <w:p w14:paraId="634C1E63" w14:textId="4BFB72F0"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Just as a Tag ITR represents an actual assignment of an ITR to a Tag so does a Tag PWL represent a PWL to a Tag.</w:t>
            </w:r>
          </w:p>
          <w:p w14:paraId="7A36A4C9" w14:textId="77902995"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 xml:space="preserve">Preservation is described in more detail in </w:t>
            </w:r>
            <w:r w:rsidRPr="00451D7C">
              <w:fldChar w:fldCharType="begin"/>
            </w:r>
            <w:r w:rsidRPr="00451D7C">
              <w:instrText xml:space="preserve"> REF _Ref513214589 \r \h  \* MERGEFORMAT </w:instrText>
            </w:r>
            <w:r w:rsidRPr="00451D7C">
              <w:fldChar w:fldCharType="separate"/>
            </w:r>
            <w:r w:rsidR="002A2397">
              <w:t>6</w:t>
            </w:r>
            <w:r w:rsidRPr="00451D7C">
              <w:fldChar w:fldCharType="end"/>
            </w:r>
            <w:r w:rsidRPr="00451D7C">
              <w:t xml:space="preserve"> </w:t>
            </w:r>
            <w:r w:rsidRPr="00451D7C">
              <w:fldChar w:fldCharType="begin"/>
            </w:r>
            <w:r w:rsidRPr="00451D7C">
              <w:instrText xml:space="preserve"> REF _Ref513214589 \h  \* MERGEFORMAT </w:instrText>
            </w:r>
            <w:r w:rsidRPr="00451D7C">
              <w:fldChar w:fldCharType="separate"/>
            </w:r>
            <w:r w:rsidR="002A2397">
              <w:t>Preservation</w:t>
            </w:r>
            <w:r w:rsidRPr="00451D7C">
              <w:fldChar w:fldCharType="end"/>
            </w:r>
            <w:r w:rsidRPr="00451D7C">
              <w:t>.</w:t>
            </w:r>
          </w:p>
        </w:tc>
        <w:tc>
          <w:tcPr>
            <w:tcW w:w="1349" w:type="dxa"/>
          </w:tcPr>
          <w:p w14:paraId="1D5CB7A5" w14:textId="071AD73D"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Preservation</w:t>
            </w:r>
          </w:p>
        </w:tc>
        <w:tc>
          <w:tcPr>
            <w:tcW w:w="689" w:type="dxa"/>
          </w:tcPr>
          <w:p w14:paraId="08FDFBE7"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5E1FD2DA" w14:textId="77777777" w:rsidTr="00406B64">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1F9375" w14:textId="77777777" w:rsidR="005E2AE8" w:rsidRPr="00451D7C" w:rsidRDefault="005E2AE8" w:rsidP="00D733CF">
            <w:pPr>
              <w:jc w:val="center"/>
            </w:pPr>
            <w:r w:rsidRPr="00451D7C">
              <w:t>Walk Down</w:t>
            </w:r>
          </w:p>
        </w:tc>
        <w:tc>
          <w:tcPr>
            <w:tcW w:w="7159" w:type="dxa"/>
            <w:vAlign w:val="center"/>
          </w:tcPr>
          <w:p w14:paraId="4E68D269" w14:textId="423C1E2B" w:rsidR="005E2AE8" w:rsidRPr="00451D7C" w:rsidRDefault="005E2AE8" w:rsidP="00451C0F">
            <w:pPr>
              <w:jc w:val="left"/>
              <w:cnfStyle w:val="000000100000" w:firstRow="0" w:lastRow="0" w:firstColumn="0" w:lastColumn="0" w:oddVBand="0" w:evenVBand="0" w:oddHBand="1" w:evenHBand="0" w:firstRowFirstColumn="0" w:firstRowLastColumn="0" w:lastRowFirstColumn="0" w:lastRowLastColumn="0"/>
            </w:pPr>
            <w:r w:rsidRPr="00451D7C">
              <w:t>Walk Downs are explained in more detail in</w:t>
            </w:r>
            <w:r w:rsidR="00451C0F">
              <w:t xml:space="preserve"> the Handovers section,</w:t>
            </w:r>
          </w:p>
        </w:tc>
        <w:tc>
          <w:tcPr>
            <w:tcW w:w="1349" w:type="dxa"/>
          </w:tcPr>
          <w:p w14:paraId="265CD6FE" w14:textId="18FEF504"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By viewing a specific Handover itself.</w:t>
            </w:r>
          </w:p>
        </w:tc>
        <w:tc>
          <w:tcPr>
            <w:tcW w:w="689" w:type="dxa"/>
          </w:tcPr>
          <w:p w14:paraId="52B0A7BD"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784179A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5E8E332" w14:textId="77777777" w:rsidR="005E2AE8" w:rsidRPr="00451D7C" w:rsidRDefault="005E2AE8" w:rsidP="00D733CF">
            <w:pPr>
              <w:jc w:val="center"/>
            </w:pPr>
            <w:r w:rsidRPr="00451D7C">
              <w:t>Work Pack</w:t>
            </w:r>
          </w:p>
        </w:tc>
        <w:tc>
          <w:tcPr>
            <w:tcW w:w="7159" w:type="dxa"/>
            <w:vAlign w:val="center"/>
          </w:tcPr>
          <w:p w14:paraId="52609B27" w14:textId="1407AC48"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Work Packs (also called Work Packages, Construction Work Packs and Construction Work Packages) are the lowest level represented on a project’s Work Break Down structure (WBS) and are used as a way of grouping tasks within a Work Scope (which, when following recommended data population guidelines, maps to Level E of the hub2 data structure).</w:t>
            </w:r>
          </w:p>
          <w:p w14:paraId="5F2D0487"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In a literal sense, a Work Pack is a collection of documents necessary for the completion of a group of tasks within the timescale specified in the Project plan. This will include the Tasks to be completed and the Equipment and Materials required to complete them.</w:t>
            </w:r>
          </w:p>
          <w:p w14:paraId="5D139552"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5354424E" w14:textId="129B0440"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62808A2B"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bl>
    <w:p w14:paraId="2B3CD559" w14:textId="77777777" w:rsidR="009A32C7" w:rsidRPr="009A32C7" w:rsidRDefault="009A32C7" w:rsidP="009A32C7"/>
    <w:bookmarkEnd w:id="0"/>
    <w:p w14:paraId="57D18615" w14:textId="77777777" w:rsidR="00330C29" w:rsidRPr="00960017" w:rsidRDefault="00330C29" w:rsidP="00330C29"/>
    <w:sectPr w:rsidR="00330C29" w:rsidRPr="00960017" w:rsidSect="00D21FE8">
      <w:headerReference w:type="default" r:id="rId41"/>
      <w:footerReference w:type="default" r:id="rId42"/>
      <w:footerReference w:type="first" r:id="rId43"/>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957FBF" w14:textId="77777777" w:rsidR="00426B76" w:rsidRDefault="00426B76" w:rsidP="00DE3F25">
      <w:pPr>
        <w:spacing w:after="0" w:line="240" w:lineRule="auto"/>
      </w:pPr>
      <w:r>
        <w:separator/>
      </w:r>
    </w:p>
  </w:endnote>
  <w:endnote w:type="continuationSeparator" w:id="0">
    <w:p w14:paraId="42C468CB" w14:textId="77777777" w:rsidR="00426B76" w:rsidRDefault="00426B76"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526D3416-C1A2-4A24-B837-61AE8EAE4DAA}"/>
    <w:embedBold r:id="rId2" w:fontKey="{94023D43-9D72-4363-BFFE-006B8ECA63D6}"/>
    <w:embedItalic r:id="rId3" w:fontKey="{A11CE2D8-6EFA-48F7-9450-7AFD1F618448}"/>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4" w:subsetted="1" w:fontKey="{792E3324-34B7-4D90-90DD-DCE79D66B17C}"/>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DaxlinePro-Regular">
    <w:altName w:val="Calibri"/>
    <w:panose1 w:val="02000503060000020004"/>
    <w:charset w:val="00"/>
    <w:family w:val="modern"/>
    <w:notTrueType/>
    <w:pitch w:val="variable"/>
    <w:sig w:usb0="A00002EF" w:usb1="4000A4F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DaxlinePro-Regular" w:hAnsi="DaxlinePro-Regular"/>
        <w:color w:val="808080" w:themeColor="background1" w:themeShade="80"/>
      </w:rPr>
    </w:sdtEndPr>
    <w:sdtContent>
      <w:p w14:paraId="30DE52A9" w14:textId="578D1CAF" w:rsidR="009E4FE5" w:rsidRPr="004504F3" w:rsidRDefault="009E4FE5">
        <w:pPr>
          <w:pStyle w:val="Footer"/>
          <w:rPr>
            <w:rFonts w:ascii="DaxlinePro-Regular" w:hAnsi="DaxlinePro-Regular"/>
            <w:color w:val="808080" w:themeColor="background1" w:themeShade="80"/>
          </w:rPr>
        </w:pPr>
        <w:r w:rsidRPr="004504F3">
          <w:rPr>
            <w:rFonts w:ascii="DaxlinePro-Regular" w:hAnsi="DaxlinePro-Regular"/>
            <w:color w:val="808080" w:themeColor="background1" w:themeShade="80"/>
          </w:rPr>
          <mc:AlternateContent>
            <mc:Choice Requires="wps">
              <w:drawing>
                <wp:anchor distT="0" distB="0" distL="114300" distR="114300" simplePos="0" relativeHeight="251659264" behindDoc="0" locked="0" layoutInCell="1" allowOverlap="1" wp14:anchorId="51BD6A57" wp14:editId="6B95194C">
                  <wp:simplePos x="0" y="0"/>
                  <wp:positionH relativeFrom="page">
                    <wp:align>right</wp:align>
                  </wp:positionH>
                  <wp:positionV relativeFrom="page">
                    <wp:align>bottom</wp:align>
                  </wp:positionV>
                  <wp:extent cx="2125980" cy="2054860"/>
                  <wp:effectExtent l="0" t="0" r="7620" b="254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chemeClr val="bg1">
                              <a:lumMod val="85000"/>
                            </a:schemeClr>
                          </a:solidFill>
                          <a:ln>
                            <a:noFill/>
                          </a:ln>
                        </wps:spPr>
                        <wps:txbx>
                          <w:txbxContent>
                            <w:p w14:paraId="6AA560DF" w14:textId="41A77E8F" w:rsidR="009E4FE5" w:rsidRDefault="009E4FE5">
                              <w:pPr>
                                <w:jc w:val="center"/>
                                <w:rPr>
                                  <w:szCs w:val="72"/>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385713" w:rsidRPr="00385713">
                                <w:rPr>
                                  <w:rFonts w:asciiTheme="majorHAnsi" w:eastAsiaTheme="majorEastAsia" w:hAnsiTheme="majorHAnsi" w:cstheme="majorBidi"/>
                                  <w:noProof/>
                                  <w:color w:val="FFFFFF" w:themeColor="background1"/>
                                  <w:sz w:val="72"/>
                                  <w:szCs w:val="72"/>
                                </w:rPr>
                                <w:t>28</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0"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" adj="21600" fillcolor="#d8d8d8 [2732]" stroked="f">
                  <v:textbox>
                    <w:txbxContent>
                      <w:p w14:paraId="6AA560DF" w14:textId="41A77E8F" w:rsidR="009E4FE5" w:rsidRDefault="009E4FE5">
                        <w:pPr>
                          <w:jc w:val="center"/>
                          <w:rPr>
                            <w:szCs w:val="72"/>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385713" w:rsidRPr="00385713">
                          <w:rPr>
                            <w:rFonts w:asciiTheme="majorHAnsi" w:eastAsiaTheme="majorEastAsia" w:hAnsiTheme="majorHAnsi" w:cstheme="majorBidi"/>
                            <w:noProof/>
                            <w:color w:val="FFFFFF" w:themeColor="background1"/>
                            <w:sz w:val="72"/>
                            <w:szCs w:val="72"/>
                          </w:rPr>
                          <w:t>28</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r w:rsidR="004504F3" w:rsidRPr="004504F3">
          <w:rPr>
            <w:rFonts w:ascii="DaxlinePro-Regular" w:hAnsi="DaxlinePro-Regular"/>
            <w:color w:val="808080" w:themeColor="background1" w:themeShade="80"/>
          </w:rPr>
          <w:t>hub2 User Guide</w:t>
        </w:r>
        <w:r w:rsidR="005D777D">
          <w:rPr>
            <w:rFonts w:ascii="DaxlinePro-Regular" w:hAnsi="DaxlinePro-Regular"/>
            <w:color w:val="808080" w:themeColor="background1" w:themeShade="80"/>
          </w:rPr>
          <w:tab/>
          <w:t>For Authorised Users Ony. Do not distribute.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9E4FE5" w:rsidRPr="00CF419D" w:rsidRDefault="00D21FE8"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511381" w14:textId="77777777" w:rsidR="00426B76" w:rsidRDefault="00426B76" w:rsidP="00DE3F25">
      <w:pPr>
        <w:spacing w:after="0" w:line="240" w:lineRule="auto"/>
      </w:pPr>
      <w:r>
        <w:separator/>
      </w:r>
    </w:p>
  </w:footnote>
  <w:footnote w:type="continuationSeparator" w:id="0">
    <w:p w14:paraId="0AE8713D" w14:textId="77777777" w:rsidR="00426B76" w:rsidRDefault="00426B76" w:rsidP="00DE3F25">
      <w:pPr>
        <w:spacing w:after="0" w:line="240" w:lineRule="auto"/>
      </w:pPr>
      <w:r>
        <w:continuationSeparator/>
      </w:r>
    </w:p>
  </w:footnote>
  <w:footnote w:id="1">
    <w:p w14:paraId="02E5A477" w14:textId="77777777" w:rsidR="009E4FE5" w:rsidRDefault="009E4FE5" w:rsidP="005E2AE8">
      <w:pPr>
        <w:pStyle w:val="FootnoteText"/>
      </w:pPr>
      <w:r>
        <w:rPr>
          <w:rStyle w:val="FootnoteReference"/>
        </w:rPr>
        <w:footnoteRef/>
      </w:r>
      <w:r>
        <w:t xml:space="preserve"> </w:t>
      </w:r>
      <w:r w:rsidRPr="00B86D35">
        <w:t>http://data.posccaesar.org/rdl/RDS316259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0965E46B" w:rsidR="000011CC" w:rsidRPr="00D21FE8" w:rsidRDefault="00D21FE8" w:rsidP="00D21FE8">
    <w:pPr>
      <w:pStyle w:val="Header"/>
      <w:jc w:val="right"/>
    </w:pPr>
    <w:r>
      <w:rPr>
        <w:rFonts w:ascii="Arial" w:hAnsi="Arial" w:cs="Arial"/>
        <w:noProof/>
        <w:lang w:eastAsia="en-GB"/>
      </w:rPr>
      <w:drawing>
        <wp:inline distT="0" distB="0" distL="0" distR="0" wp14:anchorId="24F87FDD" wp14:editId="6C4E1474">
          <wp:extent cx="819150" cy="524510"/>
          <wp:effectExtent l="19050" t="0" r="0" b="0"/>
          <wp:docPr id="2" name="Picture 28" descr="Qedi_Logos/QEDI_Logo_2_Col_Coated_Positiv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Qedi_Logos/QEDI_Logo_2_Col_Coated_Positive.eps"/>
                  <pic:cNvPicPr>
                    <a:picLocks noChangeAspect="1" noChangeArrowheads="1"/>
                  </pic:cNvPicPr>
                </pic:nvPicPr>
                <pic:blipFill>
                  <a:blip r:embed="rId1"/>
                  <a:srcRect/>
                  <a:stretch>
                    <a:fillRect/>
                  </a:stretch>
                </pic:blipFill>
                <pic:spPr bwMode="auto">
                  <a:xfrm>
                    <a:off x="0" y="0"/>
                    <a:ext cx="819150" cy="52451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F9FE514E"/>
    <w:lvl w:ilvl="0">
      <w:start w:val="1"/>
      <w:numFmt w:val="decimal"/>
      <w:pStyle w:val="Heading1"/>
      <w:lvlText w:val="%1."/>
      <w:lvlJc w:val="left"/>
      <w:pPr>
        <w:ind w:left="360" w:hanging="360"/>
      </w:pPr>
      <w:rPr>
        <w:rFonts w:hint="default"/>
        <w:color w:val="373737" w:themeColor="accent1" w:themeShade="40"/>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right"/>
      <w:pPr>
        <w:ind w:left="567"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8"/>
  </w:num>
  <w:num w:numId="3">
    <w:abstractNumId w:val="19"/>
  </w:num>
  <w:num w:numId="4">
    <w:abstractNumId w:val="25"/>
  </w:num>
  <w:num w:numId="5">
    <w:abstractNumId w:val="16"/>
  </w:num>
  <w:num w:numId="6">
    <w:abstractNumId w:val="31"/>
  </w:num>
  <w:num w:numId="7">
    <w:abstractNumId w:val="28"/>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28"/>
  </w:num>
  <w:num w:numId="19">
    <w:abstractNumId w:val="28"/>
  </w:num>
  <w:num w:numId="20">
    <w:abstractNumId w:val="28"/>
  </w:num>
  <w:num w:numId="21">
    <w:abstractNumId w:val="28"/>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4"/>
  </w:num>
  <w:num w:numId="31">
    <w:abstractNumId w:val="9"/>
  </w:num>
  <w:num w:numId="32">
    <w:abstractNumId w:val="14"/>
  </w:num>
  <w:num w:numId="33">
    <w:abstractNumId w:val="15"/>
  </w:num>
  <w:num w:numId="34">
    <w:abstractNumId w:val="7"/>
  </w:num>
  <w:num w:numId="35">
    <w:abstractNumId w:val="23"/>
  </w:num>
  <w:num w:numId="36">
    <w:abstractNumId w:val="1"/>
  </w:num>
  <w:num w:numId="37">
    <w:abstractNumId w:val="30"/>
  </w:num>
  <w:num w:numId="38">
    <w:abstractNumId w:val="21"/>
  </w:num>
  <w:num w:numId="39">
    <w:abstractNumId w:val="26"/>
  </w:num>
  <w:num w:numId="40">
    <w:abstractNumId w:val="29"/>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embedTrueTypeFonts/>
  <w:saveSubsetFonts/>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ocumentProtection w:edit="readOnly" w:formatting="1" w:enforcement="1" w:cryptProviderType="rsaAES" w:cryptAlgorithmClass="hash" w:cryptAlgorithmType="typeAny" w:cryptAlgorithmSid="14" w:cryptSpinCount="100000" w:hash="miDW8cy41G4A/johWOVWwtxghmWF+t/iZfcYvt+lHkGgouIZiaAG9AlZnwbF0UqxcKsH5t4qh+XOP5mizEa8rg==" w:salt="6CtXOqb/OTyNcsIhZa1BVQ=="/>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422E6"/>
    <w:rsid w:val="000446F3"/>
    <w:rsid w:val="0004772B"/>
    <w:rsid w:val="0005139B"/>
    <w:rsid w:val="000533D4"/>
    <w:rsid w:val="00056F8F"/>
    <w:rsid w:val="00063EE5"/>
    <w:rsid w:val="00066D38"/>
    <w:rsid w:val="00067EA6"/>
    <w:rsid w:val="00070CD4"/>
    <w:rsid w:val="0007353E"/>
    <w:rsid w:val="00075EC8"/>
    <w:rsid w:val="000849F6"/>
    <w:rsid w:val="000A6978"/>
    <w:rsid w:val="000B5556"/>
    <w:rsid w:val="000B7444"/>
    <w:rsid w:val="000C1426"/>
    <w:rsid w:val="000C187E"/>
    <w:rsid w:val="000C4C09"/>
    <w:rsid w:val="000C4DB4"/>
    <w:rsid w:val="000C6464"/>
    <w:rsid w:val="000C7620"/>
    <w:rsid w:val="000D2552"/>
    <w:rsid w:val="000E2056"/>
    <w:rsid w:val="000E5BF2"/>
    <w:rsid w:val="000F2A08"/>
    <w:rsid w:val="000F477A"/>
    <w:rsid w:val="000F5440"/>
    <w:rsid w:val="00115E0D"/>
    <w:rsid w:val="00116EED"/>
    <w:rsid w:val="0012075A"/>
    <w:rsid w:val="001339D2"/>
    <w:rsid w:val="00135517"/>
    <w:rsid w:val="0014084B"/>
    <w:rsid w:val="00142C01"/>
    <w:rsid w:val="00152CC4"/>
    <w:rsid w:val="00156CA2"/>
    <w:rsid w:val="00161932"/>
    <w:rsid w:val="001641CE"/>
    <w:rsid w:val="00165F65"/>
    <w:rsid w:val="0017076E"/>
    <w:rsid w:val="00171608"/>
    <w:rsid w:val="00176C1C"/>
    <w:rsid w:val="00183927"/>
    <w:rsid w:val="00194DD8"/>
    <w:rsid w:val="0019544C"/>
    <w:rsid w:val="001A5ADA"/>
    <w:rsid w:val="001A638F"/>
    <w:rsid w:val="001B3C56"/>
    <w:rsid w:val="001C0E4C"/>
    <w:rsid w:val="001C6422"/>
    <w:rsid w:val="001C7C05"/>
    <w:rsid w:val="001D2F4D"/>
    <w:rsid w:val="001D383F"/>
    <w:rsid w:val="001D3D93"/>
    <w:rsid w:val="001D53A0"/>
    <w:rsid w:val="001D68BE"/>
    <w:rsid w:val="001E2728"/>
    <w:rsid w:val="00202D24"/>
    <w:rsid w:val="00204B49"/>
    <w:rsid w:val="00212692"/>
    <w:rsid w:val="0022064B"/>
    <w:rsid w:val="00221EAD"/>
    <w:rsid w:val="002237E2"/>
    <w:rsid w:val="002250F9"/>
    <w:rsid w:val="002354C9"/>
    <w:rsid w:val="00236EF0"/>
    <w:rsid w:val="0025692E"/>
    <w:rsid w:val="00256B12"/>
    <w:rsid w:val="00261965"/>
    <w:rsid w:val="00261B2F"/>
    <w:rsid w:val="00261B34"/>
    <w:rsid w:val="00261DC2"/>
    <w:rsid w:val="00264AE5"/>
    <w:rsid w:val="00265500"/>
    <w:rsid w:val="00265C39"/>
    <w:rsid w:val="0027241E"/>
    <w:rsid w:val="00273AB0"/>
    <w:rsid w:val="00280C35"/>
    <w:rsid w:val="00283408"/>
    <w:rsid w:val="002A01EE"/>
    <w:rsid w:val="002A2397"/>
    <w:rsid w:val="002A4A15"/>
    <w:rsid w:val="002B3DE0"/>
    <w:rsid w:val="002C29B6"/>
    <w:rsid w:val="002D2905"/>
    <w:rsid w:val="002D50EE"/>
    <w:rsid w:val="002E0EB4"/>
    <w:rsid w:val="002E524D"/>
    <w:rsid w:val="0030041D"/>
    <w:rsid w:val="003015B8"/>
    <w:rsid w:val="003026A3"/>
    <w:rsid w:val="00304021"/>
    <w:rsid w:val="00306F20"/>
    <w:rsid w:val="003102C7"/>
    <w:rsid w:val="00311B71"/>
    <w:rsid w:val="003133F0"/>
    <w:rsid w:val="00324B54"/>
    <w:rsid w:val="00330C29"/>
    <w:rsid w:val="003351A1"/>
    <w:rsid w:val="00335EB1"/>
    <w:rsid w:val="003376BD"/>
    <w:rsid w:val="00353D31"/>
    <w:rsid w:val="00357CFA"/>
    <w:rsid w:val="0036040D"/>
    <w:rsid w:val="00362D35"/>
    <w:rsid w:val="0037518D"/>
    <w:rsid w:val="00380795"/>
    <w:rsid w:val="0038395C"/>
    <w:rsid w:val="00383C41"/>
    <w:rsid w:val="003855E9"/>
    <w:rsid w:val="00385713"/>
    <w:rsid w:val="00385B66"/>
    <w:rsid w:val="003925DB"/>
    <w:rsid w:val="00392AB9"/>
    <w:rsid w:val="003A02AF"/>
    <w:rsid w:val="003A0AA6"/>
    <w:rsid w:val="003A4620"/>
    <w:rsid w:val="003B21E9"/>
    <w:rsid w:val="003C4B21"/>
    <w:rsid w:val="003C7DB0"/>
    <w:rsid w:val="003E0A37"/>
    <w:rsid w:val="003E13EC"/>
    <w:rsid w:val="003E74FA"/>
    <w:rsid w:val="003E7A2F"/>
    <w:rsid w:val="0040417B"/>
    <w:rsid w:val="00406B64"/>
    <w:rsid w:val="0041282F"/>
    <w:rsid w:val="00415CB4"/>
    <w:rsid w:val="00426B76"/>
    <w:rsid w:val="00450327"/>
    <w:rsid w:val="004504F3"/>
    <w:rsid w:val="0045057D"/>
    <w:rsid w:val="0045187E"/>
    <w:rsid w:val="00451C0F"/>
    <w:rsid w:val="00451D7C"/>
    <w:rsid w:val="00455409"/>
    <w:rsid w:val="0045624D"/>
    <w:rsid w:val="00456395"/>
    <w:rsid w:val="00476CF5"/>
    <w:rsid w:val="00477D74"/>
    <w:rsid w:val="00486E75"/>
    <w:rsid w:val="00490245"/>
    <w:rsid w:val="00490E41"/>
    <w:rsid w:val="00493468"/>
    <w:rsid w:val="004947EF"/>
    <w:rsid w:val="00496203"/>
    <w:rsid w:val="00497C5C"/>
    <w:rsid w:val="004A1968"/>
    <w:rsid w:val="004A2814"/>
    <w:rsid w:val="004A6C5B"/>
    <w:rsid w:val="004B0B63"/>
    <w:rsid w:val="004B309E"/>
    <w:rsid w:val="004C0636"/>
    <w:rsid w:val="004D30D3"/>
    <w:rsid w:val="004D3B36"/>
    <w:rsid w:val="004D409D"/>
    <w:rsid w:val="004D590A"/>
    <w:rsid w:val="004E24D3"/>
    <w:rsid w:val="004E3F2A"/>
    <w:rsid w:val="004E71D0"/>
    <w:rsid w:val="004F032E"/>
    <w:rsid w:val="004F293F"/>
    <w:rsid w:val="004F5AE4"/>
    <w:rsid w:val="00501C0C"/>
    <w:rsid w:val="00507500"/>
    <w:rsid w:val="00510D75"/>
    <w:rsid w:val="0051489C"/>
    <w:rsid w:val="00532161"/>
    <w:rsid w:val="0053641C"/>
    <w:rsid w:val="00537ADD"/>
    <w:rsid w:val="0054543A"/>
    <w:rsid w:val="00547FA6"/>
    <w:rsid w:val="00553FF3"/>
    <w:rsid w:val="005579AB"/>
    <w:rsid w:val="00557ABA"/>
    <w:rsid w:val="00560679"/>
    <w:rsid w:val="00563568"/>
    <w:rsid w:val="005746FF"/>
    <w:rsid w:val="005749CC"/>
    <w:rsid w:val="005851EA"/>
    <w:rsid w:val="005912BF"/>
    <w:rsid w:val="00594ABC"/>
    <w:rsid w:val="005A47AB"/>
    <w:rsid w:val="005A71CE"/>
    <w:rsid w:val="005C76D7"/>
    <w:rsid w:val="005D126C"/>
    <w:rsid w:val="005D5CF7"/>
    <w:rsid w:val="005D777D"/>
    <w:rsid w:val="005D7913"/>
    <w:rsid w:val="005E2AE8"/>
    <w:rsid w:val="005E2E6A"/>
    <w:rsid w:val="006055F1"/>
    <w:rsid w:val="006069CD"/>
    <w:rsid w:val="006120A0"/>
    <w:rsid w:val="00613854"/>
    <w:rsid w:val="006143DC"/>
    <w:rsid w:val="0061580C"/>
    <w:rsid w:val="006230B9"/>
    <w:rsid w:val="00630156"/>
    <w:rsid w:val="00637411"/>
    <w:rsid w:val="0063744E"/>
    <w:rsid w:val="006444D9"/>
    <w:rsid w:val="006451C4"/>
    <w:rsid w:val="00654DA1"/>
    <w:rsid w:val="00657B71"/>
    <w:rsid w:val="006747F5"/>
    <w:rsid w:val="00674958"/>
    <w:rsid w:val="0067654F"/>
    <w:rsid w:val="00676778"/>
    <w:rsid w:val="00682FBF"/>
    <w:rsid w:val="00685451"/>
    <w:rsid w:val="00686647"/>
    <w:rsid w:val="00691DD6"/>
    <w:rsid w:val="006935C0"/>
    <w:rsid w:val="0069574A"/>
    <w:rsid w:val="006A573D"/>
    <w:rsid w:val="006B3722"/>
    <w:rsid w:val="006D46EE"/>
    <w:rsid w:val="006F3911"/>
    <w:rsid w:val="006F3CAF"/>
    <w:rsid w:val="00701828"/>
    <w:rsid w:val="00705245"/>
    <w:rsid w:val="0072231A"/>
    <w:rsid w:val="0073249D"/>
    <w:rsid w:val="00735D6D"/>
    <w:rsid w:val="00742676"/>
    <w:rsid w:val="007433AF"/>
    <w:rsid w:val="00746C67"/>
    <w:rsid w:val="00747263"/>
    <w:rsid w:val="00751326"/>
    <w:rsid w:val="00766A01"/>
    <w:rsid w:val="00771541"/>
    <w:rsid w:val="0077724B"/>
    <w:rsid w:val="00783818"/>
    <w:rsid w:val="00784984"/>
    <w:rsid w:val="00784E52"/>
    <w:rsid w:val="00791E6D"/>
    <w:rsid w:val="00795555"/>
    <w:rsid w:val="00797E54"/>
    <w:rsid w:val="007A2CC0"/>
    <w:rsid w:val="007B25A3"/>
    <w:rsid w:val="007B3147"/>
    <w:rsid w:val="007B642E"/>
    <w:rsid w:val="007B6AEB"/>
    <w:rsid w:val="007C7B54"/>
    <w:rsid w:val="007C7CF1"/>
    <w:rsid w:val="007D259E"/>
    <w:rsid w:val="007D4BAE"/>
    <w:rsid w:val="007E087B"/>
    <w:rsid w:val="007F3438"/>
    <w:rsid w:val="007F6189"/>
    <w:rsid w:val="00804A1B"/>
    <w:rsid w:val="00831D89"/>
    <w:rsid w:val="00850D6E"/>
    <w:rsid w:val="00852475"/>
    <w:rsid w:val="00857DBA"/>
    <w:rsid w:val="00862996"/>
    <w:rsid w:val="008652CF"/>
    <w:rsid w:val="008719DE"/>
    <w:rsid w:val="00876F37"/>
    <w:rsid w:val="0088430A"/>
    <w:rsid w:val="00887E2B"/>
    <w:rsid w:val="008902A6"/>
    <w:rsid w:val="008911AC"/>
    <w:rsid w:val="00896296"/>
    <w:rsid w:val="00896ADB"/>
    <w:rsid w:val="008A6A7D"/>
    <w:rsid w:val="008B2080"/>
    <w:rsid w:val="008B2D2F"/>
    <w:rsid w:val="008B4FB3"/>
    <w:rsid w:val="008B6581"/>
    <w:rsid w:val="008C3958"/>
    <w:rsid w:val="008D3230"/>
    <w:rsid w:val="008D46BF"/>
    <w:rsid w:val="008E4E5C"/>
    <w:rsid w:val="008F2298"/>
    <w:rsid w:val="008F5D15"/>
    <w:rsid w:val="008F6287"/>
    <w:rsid w:val="00906570"/>
    <w:rsid w:val="00912134"/>
    <w:rsid w:val="00913D05"/>
    <w:rsid w:val="00916F5D"/>
    <w:rsid w:val="00936BED"/>
    <w:rsid w:val="00943051"/>
    <w:rsid w:val="009460EC"/>
    <w:rsid w:val="00956EC6"/>
    <w:rsid w:val="00960017"/>
    <w:rsid w:val="00970494"/>
    <w:rsid w:val="00970C8B"/>
    <w:rsid w:val="00984546"/>
    <w:rsid w:val="00991903"/>
    <w:rsid w:val="00992AA3"/>
    <w:rsid w:val="009A32C7"/>
    <w:rsid w:val="009B611A"/>
    <w:rsid w:val="009C6709"/>
    <w:rsid w:val="009D24F0"/>
    <w:rsid w:val="009D51F8"/>
    <w:rsid w:val="009D6723"/>
    <w:rsid w:val="009E4637"/>
    <w:rsid w:val="009E4FE5"/>
    <w:rsid w:val="009F6AA1"/>
    <w:rsid w:val="00A12138"/>
    <w:rsid w:val="00A12B2B"/>
    <w:rsid w:val="00A1420F"/>
    <w:rsid w:val="00A14F1B"/>
    <w:rsid w:val="00A24C62"/>
    <w:rsid w:val="00A33003"/>
    <w:rsid w:val="00A346BC"/>
    <w:rsid w:val="00A44A79"/>
    <w:rsid w:val="00A51339"/>
    <w:rsid w:val="00A52478"/>
    <w:rsid w:val="00A56453"/>
    <w:rsid w:val="00A63E4C"/>
    <w:rsid w:val="00A70360"/>
    <w:rsid w:val="00A7410D"/>
    <w:rsid w:val="00A8210F"/>
    <w:rsid w:val="00A87569"/>
    <w:rsid w:val="00A87DA8"/>
    <w:rsid w:val="00AA0D83"/>
    <w:rsid w:val="00AA2E81"/>
    <w:rsid w:val="00AA5479"/>
    <w:rsid w:val="00AB26A6"/>
    <w:rsid w:val="00AB7635"/>
    <w:rsid w:val="00AC0C10"/>
    <w:rsid w:val="00AC5296"/>
    <w:rsid w:val="00AC7957"/>
    <w:rsid w:val="00AD33D1"/>
    <w:rsid w:val="00AD36AD"/>
    <w:rsid w:val="00AD3FB1"/>
    <w:rsid w:val="00AD69A0"/>
    <w:rsid w:val="00AE09FF"/>
    <w:rsid w:val="00AE4AAC"/>
    <w:rsid w:val="00AE5E6A"/>
    <w:rsid w:val="00AF3805"/>
    <w:rsid w:val="00AF6116"/>
    <w:rsid w:val="00AF67EE"/>
    <w:rsid w:val="00B03E6A"/>
    <w:rsid w:val="00B06EA4"/>
    <w:rsid w:val="00B17B84"/>
    <w:rsid w:val="00B20BD7"/>
    <w:rsid w:val="00B23BE9"/>
    <w:rsid w:val="00B23E2E"/>
    <w:rsid w:val="00B2752E"/>
    <w:rsid w:val="00B34962"/>
    <w:rsid w:val="00B3543E"/>
    <w:rsid w:val="00B45898"/>
    <w:rsid w:val="00B50281"/>
    <w:rsid w:val="00B51607"/>
    <w:rsid w:val="00B62477"/>
    <w:rsid w:val="00B62CF7"/>
    <w:rsid w:val="00B639A1"/>
    <w:rsid w:val="00B6412F"/>
    <w:rsid w:val="00B656FD"/>
    <w:rsid w:val="00B701D8"/>
    <w:rsid w:val="00B713F4"/>
    <w:rsid w:val="00B75305"/>
    <w:rsid w:val="00B75DA3"/>
    <w:rsid w:val="00B85DBC"/>
    <w:rsid w:val="00B900FD"/>
    <w:rsid w:val="00BA5006"/>
    <w:rsid w:val="00BC5322"/>
    <w:rsid w:val="00BC5667"/>
    <w:rsid w:val="00BC69B6"/>
    <w:rsid w:val="00BD39D4"/>
    <w:rsid w:val="00BD6429"/>
    <w:rsid w:val="00BE0203"/>
    <w:rsid w:val="00BE53D8"/>
    <w:rsid w:val="00BF1522"/>
    <w:rsid w:val="00BF3584"/>
    <w:rsid w:val="00BF3902"/>
    <w:rsid w:val="00BF3B1D"/>
    <w:rsid w:val="00C01A64"/>
    <w:rsid w:val="00C03D64"/>
    <w:rsid w:val="00C076EB"/>
    <w:rsid w:val="00C109D7"/>
    <w:rsid w:val="00C13781"/>
    <w:rsid w:val="00C152E1"/>
    <w:rsid w:val="00C15CC6"/>
    <w:rsid w:val="00C16D34"/>
    <w:rsid w:val="00C25B40"/>
    <w:rsid w:val="00C32A16"/>
    <w:rsid w:val="00C4150B"/>
    <w:rsid w:val="00C44287"/>
    <w:rsid w:val="00C573F6"/>
    <w:rsid w:val="00C71A94"/>
    <w:rsid w:val="00C72E05"/>
    <w:rsid w:val="00C74136"/>
    <w:rsid w:val="00C81EC9"/>
    <w:rsid w:val="00C835A7"/>
    <w:rsid w:val="00C94A47"/>
    <w:rsid w:val="00CA1F02"/>
    <w:rsid w:val="00CB4BA1"/>
    <w:rsid w:val="00CC132C"/>
    <w:rsid w:val="00CD1111"/>
    <w:rsid w:val="00CD4FA2"/>
    <w:rsid w:val="00CD62D1"/>
    <w:rsid w:val="00CE4F2F"/>
    <w:rsid w:val="00CF2BD5"/>
    <w:rsid w:val="00CF419D"/>
    <w:rsid w:val="00CF5F17"/>
    <w:rsid w:val="00CF7A4A"/>
    <w:rsid w:val="00D0218D"/>
    <w:rsid w:val="00D03ADD"/>
    <w:rsid w:val="00D04D14"/>
    <w:rsid w:val="00D062D1"/>
    <w:rsid w:val="00D21FE8"/>
    <w:rsid w:val="00D26040"/>
    <w:rsid w:val="00D334C9"/>
    <w:rsid w:val="00D34056"/>
    <w:rsid w:val="00D52D75"/>
    <w:rsid w:val="00D53771"/>
    <w:rsid w:val="00D55801"/>
    <w:rsid w:val="00D55930"/>
    <w:rsid w:val="00D56197"/>
    <w:rsid w:val="00D652D2"/>
    <w:rsid w:val="00D65C27"/>
    <w:rsid w:val="00D70353"/>
    <w:rsid w:val="00D733CF"/>
    <w:rsid w:val="00D7698C"/>
    <w:rsid w:val="00D87F47"/>
    <w:rsid w:val="00D900AF"/>
    <w:rsid w:val="00D90723"/>
    <w:rsid w:val="00D91174"/>
    <w:rsid w:val="00DA1EDC"/>
    <w:rsid w:val="00DA7537"/>
    <w:rsid w:val="00DB132C"/>
    <w:rsid w:val="00DB27A7"/>
    <w:rsid w:val="00DB5B9A"/>
    <w:rsid w:val="00DC2BCD"/>
    <w:rsid w:val="00DE3F25"/>
    <w:rsid w:val="00DE7861"/>
    <w:rsid w:val="00DE7D8B"/>
    <w:rsid w:val="00DF3A53"/>
    <w:rsid w:val="00DF5E99"/>
    <w:rsid w:val="00DF6759"/>
    <w:rsid w:val="00E04833"/>
    <w:rsid w:val="00E15E59"/>
    <w:rsid w:val="00E177AC"/>
    <w:rsid w:val="00E206F8"/>
    <w:rsid w:val="00E23E3F"/>
    <w:rsid w:val="00E35A94"/>
    <w:rsid w:val="00E36FE2"/>
    <w:rsid w:val="00E44CA9"/>
    <w:rsid w:val="00E47A93"/>
    <w:rsid w:val="00E71B5F"/>
    <w:rsid w:val="00E75994"/>
    <w:rsid w:val="00E771DE"/>
    <w:rsid w:val="00E7728F"/>
    <w:rsid w:val="00E804EA"/>
    <w:rsid w:val="00E83B86"/>
    <w:rsid w:val="00E843EE"/>
    <w:rsid w:val="00E93061"/>
    <w:rsid w:val="00EA1B6F"/>
    <w:rsid w:val="00EA259E"/>
    <w:rsid w:val="00EA4B5F"/>
    <w:rsid w:val="00EC0B96"/>
    <w:rsid w:val="00EC22D4"/>
    <w:rsid w:val="00EC3367"/>
    <w:rsid w:val="00EC3915"/>
    <w:rsid w:val="00EF770B"/>
    <w:rsid w:val="00F00FFB"/>
    <w:rsid w:val="00F05648"/>
    <w:rsid w:val="00F1243F"/>
    <w:rsid w:val="00F27587"/>
    <w:rsid w:val="00F34988"/>
    <w:rsid w:val="00F3626F"/>
    <w:rsid w:val="00F504E8"/>
    <w:rsid w:val="00F645E5"/>
    <w:rsid w:val="00F708BF"/>
    <w:rsid w:val="00F75BAA"/>
    <w:rsid w:val="00FA2DDE"/>
    <w:rsid w:val="00FA34FA"/>
    <w:rsid w:val="00FB1594"/>
    <w:rsid w:val="00FB737E"/>
    <w:rsid w:val="00FB78E4"/>
    <w:rsid w:val="00FC7930"/>
    <w:rsid w:val="00FD0BD4"/>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0CF5B250-C575-4BA2-868D-406CCC7DB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5"/>
    <w:qFormat/>
    <w:rsid w:val="0038395C"/>
    <w:pPr>
      <w:spacing w:after="120" w:line="276" w:lineRule="auto"/>
      <w:jc w:val="both"/>
    </w:pPr>
    <w:rPr>
      <w:sz w:val="22"/>
      <w:szCs w:val="22"/>
      <w:lang w:val="en-GB"/>
    </w:rPr>
  </w:style>
  <w:style w:type="paragraph" w:styleId="Heading1">
    <w:name w:val="heading 1"/>
    <w:basedOn w:val="Normal"/>
    <w:next w:val="Normal"/>
    <w:link w:val="Heading1Char"/>
    <w:autoRedefine/>
    <w:uiPriority w:val="9"/>
    <w:qFormat/>
    <w:rsid w:val="00D55801"/>
    <w:pPr>
      <w:keepNext/>
      <w:numPr>
        <w:numId w:val="17"/>
      </w:numPr>
      <w:tabs>
        <w:tab w:val="left" w:pos="1843"/>
      </w:tabs>
      <w:spacing w:before="480" w:after="480" w:line="240" w:lineRule="auto"/>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F3584"/>
    <w:pPr>
      <w:numPr>
        <w:ilvl w:val="1"/>
      </w:numPr>
      <w:pBdr>
        <w:top w:val="single" w:sz="4" w:space="1" w:color="002060"/>
        <w:bottom w:val="single" w:sz="4" w:space="1" w:color="002060"/>
      </w:pBdr>
      <w:tabs>
        <w:tab w:val="decimal" w:pos="1843"/>
      </w:tabs>
      <w:outlineLvl w:val="1"/>
    </w:pPr>
    <w:rP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E3E3E"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55801"/>
    <w:rPr>
      <w:rFonts w:eastAsia="Times New Roman"/>
      <w:b/>
      <w:bCs/>
      <w:color w:val="595959" w:themeColor="text1" w:themeTint="A6"/>
      <w:sz w:val="32"/>
      <w:szCs w:val="32"/>
      <w:lang w:val="en-GB"/>
    </w:rPr>
  </w:style>
  <w:style w:type="character" w:customStyle="1" w:styleId="Heading2Char">
    <w:name w:val="Heading 2 Char"/>
    <w:link w:val="Heading2"/>
    <w:uiPriority w:val="1"/>
    <w:rsid w:val="00BF3584"/>
    <w:rPr>
      <w:rFonts w:eastAsia="Times New Roman"/>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E3E3E"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jc w:val="left"/>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19191"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vAlign w:val="center"/>
      </w:tcPr>
    </w:tblStylePr>
    <w:tblStylePr w:type="lastRow">
      <w:rPr>
        <w:b/>
        <w:bCs/>
      </w:rPr>
      <w:tblPr/>
      <w:tcPr>
        <w:tcBorders>
          <w:top w:val="double" w:sz="4" w:space="0" w:color="4D4D4D"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000000"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info@qedi.co.uk"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qedi-gotechnology.github.i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emeaext.amec.com/sites/ts_qedi_3797/Technology%20Working%20Documents/Modification%20Specs/SoftwareDevTemplate.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B157BD05F2440419AB1FD48A2378BAB" ma:contentTypeVersion="5" ma:contentTypeDescription="Create a new document." ma:contentTypeScope="" ma:versionID="24d9f2d07237264d120e5209cc111244">
  <xsd:schema xmlns:xsd="http://www.w3.org/2001/XMLSchema" xmlns:xs="http://www.w3.org/2001/XMLSchema" xmlns:p="http://schemas.microsoft.com/office/2006/metadata/properties" xmlns:ns2="http://schemas.microsoft.com/sharepoint/v3/fields" targetNamespace="http://schemas.microsoft.com/office/2006/metadata/properties" ma:root="true" ma:fieldsID="ea0a8a0456d8961372683f4f1f16e3ef" ns2:_="">
    <xsd:import namespace="http://schemas.microsoft.com/sharepoint/v3/fields"/>
    <xsd:element name="properties">
      <xsd:complexType>
        <xsd:sequence>
          <xsd:element name="documentManagement">
            <xsd:complexType>
              <xsd:all>
                <xsd:element ref="ns2:_Vers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Version" ma:index="8" nillable="true" ma:displayName="Version" ma:internalName="_Vers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Version xmlns="http://schemas.microsoft.com/sharepoint/v3/fields" xsi:nil="true"/>
  </documentManagement>
</p:properties>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A2B0FB2E-D025-46DE-B266-EBD95209A5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3.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http://schemas.microsoft.com/sharepoint/v3/fields"/>
  </ds:schemaRefs>
</ds:datastoreItem>
</file>

<file path=customXml/itemProps4.xml><?xml version="1.0" encoding="utf-8"?>
<ds:datastoreItem xmlns:ds="http://schemas.openxmlformats.org/officeDocument/2006/customXml" ds:itemID="{81A61EC1-1D55-41D1-B102-ACE35BF55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SoftwareDevTemplate.dotx</Template>
  <TotalTime>1</TotalTime>
  <Pages>29</Pages>
  <Words>5895</Words>
  <Characters>33604</Characters>
  <Application>Microsoft Office Word</Application>
  <DocSecurity>8</DocSecurity>
  <Lines>280</Lines>
  <Paragraphs>78</Paragraphs>
  <ScaleCrop>false</ScaleCrop>
  <HeadingPairs>
    <vt:vector size="2" baseType="variant">
      <vt:variant>
        <vt:lpstr>Title</vt:lpstr>
      </vt:variant>
      <vt:variant>
        <vt:i4>1</vt:i4>
      </vt:variant>
    </vt:vector>
  </HeadingPairs>
  <TitlesOfParts>
    <vt:vector size="1" baseType="lpstr">
      <vt:lpstr>Title field</vt:lpstr>
    </vt:vector>
  </TitlesOfParts>
  <Company>Microsoft</Company>
  <LinksUpToDate>false</LinksUpToDate>
  <CharactersWithSpaces>39421</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field</dc:title>
  <dc:subject/>
  <dc:creator>Josh Goolnik</dc:creator>
  <cp:keywords/>
  <dc:description/>
  <cp:lastModifiedBy>Goolnik, Josh</cp:lastModifiedBy>
  <cp:revision>2</cp:revision>
  <cp:lastPrinted>2018-06-19T12:41:00Z</cp:lastPrinted>
  <dcterms:created xsi:type="dcterms:W3CDTF">2018-06-26T08:25:00Z</dcterms:created>
  <dcterms:modified xsi:type="dcterms:W3CDTF">2018-06-26T08:25:00Z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0x010100DB157BD05F2440419AB1FD48A2378BAB</vt:lpwstr>
  </property>
  <property fmtid="{D5CDD505-2E9C-101B-9397-08002B2CF9AE}" pid="3" name="Product Name" linkTarget="_Toc330847520">
    <vt:lpwstr>TABLE OF CONTENTS</vt:lpwstr>
  </property>
</Properties>
</file>