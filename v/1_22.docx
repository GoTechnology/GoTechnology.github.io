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3C50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1E966" wp14:editId="4393B53D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CDEA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035360C7" w14:textId="77777777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08464E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E96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2267CDEA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035360C7" w14:textId="77777777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08464E">
                        <w:rPr>
                          <w:rFonts w:cs="Segoe UI"/>
                          <w:color w:val="233845" w:themeColor="text2"/>
                          <w:sz w:val="24"/>
                        </w:rPr>
                        <w:t>22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472A17A" w14:textId="77777777" w:rsidR="00E85C73" w:rsidRDefault="00BD18A6" w:rsidP="00F420B2">
      <w:pPr>
        <w:pStyle w:val="Heading1"/>
      </w:pPr>
      <w:bookmarkStart w:id="1" w:name="_Toc517953894"/>
      <w:r>
        <w:lastRenderedPageBreak/>
        <w:t>Ab</w:t>
      </w:r>
      <w:bookmarkStart w:id="2" w:name="_GoBack"/>
      <w:bookmarkEnd w:id="2"/>
      <w:r>
        <w:t>out this Document</w:t>
      </w:r>
      <w:bookmarkEnd w:id="1"/>
    </w:p>
    <w:p w14:paraId="4CA9AC0C" w14:textId="77777777" w:rsidR="0010746C" w:rsidRDefault="0010746C" w:rsidP="00886982">
      <w:pPr>
        <w:pStyle w:val="Heading2"/>
      </w:pPr>
      <w:bookmarkStart w:id="3" w:name="_Toc517953895"/>
      <w:r>
        <w:t>Purpose</w:t>
      </w:r>
      <w:bookmarkEnd w:id="3"/>
    </w:p>
    <w:p w14:paraId="243A2353" w14:textId="66E33417" w:rsidR="00F420B2" w:rsidRPr="0084797D" w:rsidRDefault="0064515E" w:rsidP="0064515E">
      <w:pPr>
        <w:rPr>
          <w:sz w:val="18"/>
        </w:rPr>
      </w:pPr>
      <w:r w:rsidRPr="0084797D">
        <w:rPr>
          <w:sz w:val="18"/>
        </w:rPr>
        <w:t xml:space="preserve">This document provides a brief overview </w:t>
      </w:r>
      <w:r w:rsidR="00704CAF" w:rsidRPr="0084797D">
        <w:rPr>
          <w:sz w:val="18"/>
        </w:rPr>
        <w:t xml:space="preserve">of </w:t>
      </w:r>
      <w:r w:rsidR="0080675D" w:rsidRPr="0084797D">
        <w:rPr>
          <w:sz w:val="18"/>
        </w:rPr>
        <w:t>completed bug fixes between</w:t>
      </w:r>
      <w:r w:rsidR="00704CAF" w:rsidRPr="0084797D">
        <w:rPr>
          <w:sz w:val="18"/>
        </w:rPr>
        <w:t xml:space="preserve"> V1</w:t>
      </w:r>
      <w:r w:rsidR="00300D2F" w:rsidRPr="0084797D">
        <w:rPr>
          <w:sz w:val="18"/>
        </w:rPr>
        <w:t>.</w:t>
      </w:r>
      <w:r w:rsidR="0008464E" w:rsidRPr="0084797D">
        <w:rPr>
          <w:sz w:val="18"/>
        </w:rPr>
        <w:t>21</w:t>
      </w:r>
      <w:r w:rsidR="00704CAF" w:rsidRPr="0084797D">
        <w:rPr>
          <w:sz w:val="18"/>
        </w:rPr>
        <w:t xml:space="preserve"> and V1.</w:t>
      </w:r>
      <w:r w:rsidR="0008464E" w:rsidRPr="0084797D">
        <w:rPr>
          <w:sz w:val="18"/>
        </w:rPr>
        <w:t>22</w:t>
      </w:r>
      <w:r w:rsidRPr="0084797D">
        <w:rPr>
          <w:sz w:val="18"/>
        </w:rPr>
        <w:t xml:space="preserve"> of </w:t>
      </w:r>
      <w:r w:rsidR="00287362" w:rsidRPr="0084797D">
        <w:rPr>
          <w:sz w:val="18"/>
        </w:rPr>
        <w:t xml:space="preserve">GoTechnology </w:t>
      </w:r>
      <w:r w:rsidR="0080675D" w:rsidRPr="0084797D">
        <w:rPr>
          <w:sz w:val="18"/>
        </w:rPr>
        <w:t>hub2.</w:t>
      </w:r>
    </w:p>
    <w:p w14:paraId="6569EE42" w14:textId="4A5AEF61" w:rsidR="00522A9A" w:rsidRDefault="0084797D" w:rsidP="0084797D">
      <w:pPr>
        <w:pStyle w:val="Heading2"/>
      </w:pPr>
      <w:r>
        <w:t>About Version 1.22</w:t>
      </w:r>
    </w:p>
    <w:p w14:paraId="5CA0565A" w14:textId="2B00F10A" w:rsidR="0084797D" w:rsidRPr="0084797D" w:rsidRDefault="0084797D" w:rsidP="0084797D">
      <w:pPr>
        <w:rPr>
          <w:sz w:val="18"/>
        </w:rPr>
      </w:pPr>
      <w:r w:rsidRPr="0084797D">
        <w:rPr>
          <w:sz w:val="18"/>
        </w:rPr>
        <w:t>V1.22 is a maintenance release only, with no new features. Development effort has instead focused on our upcoming mobile app, details of which will be announced soon.</w:t>
      </w:r>
    </w:p>
    <w:p w14:paraId="2BE64247" w14:textId="77777777" w:rsidR="00E85C73" w:rsidRDefault="00E85C73" w:rsidP="00F420B2">
      <w:pPr>
        <w:pStyle w:val="Heading1"/>
      </w:pPr>
      <w:bookmarkStart w:id="4" w:name="_Toc517953898"/>
      <w:r>
        <w:t>Fixed Issues</w:t>
      </w:r>
      <w:bookmarkEnd w:id="4"/>
    </w:p>
    <w:p w14:paraId="3B8971A3" w14:textId="77777777" w:rsidR="00E85C73" w:rsidRPr="0084797D" w:rsidRDefault="00E85C73" w:rsidP="00F420B2">
      <w:pPr>
        <w:rPr>
          <w:sz w:val="18"/>
        </w:rPr>
      </w:pPr>
      <w:r w:rsidRPr="0084797D">
        <w:rPr>
          <w:sz w:val="18"/>
        </w:rPr>
        <w:t xml:space="preserve">The following </w:t>
      </w:r>
      <w:r w:rsidR="008018B6" w:rsidRPr="0084797D">
        <w:rPr>
          <w:sz w:val="18"/>
        </w:rPr>
        <w:t>issues have been fixed in version 1.</w:t>
      </w:r>
      <w:r w:rsidR="004F0883" w:rsidRPr="0084797D">
        <w:rPr>
          <w:sz w:val="18"/>
        </w:rPr>
        <w:t>22</w:t>
      </w:r>
      <w:r w:rsidR="008018B6" w:rsidRPr="0084797D">
        <w:rPr>
          <w:sz w:val="18"/>
        </w:rPr>
        <w:t xml:space="preserve"> of hub2</w:t>
      </w:r>
    </w:p>
    <w:tbl>
      <w:tblPr>
        <w:tblStyle w:val="MiscTable"/>
        <w:tblW w:w="10254" w:type="dxa"/>
        <w:tblLook w:val="0420" w:firstRow="1" w:lastRow="0" w:firstColumn="0" w:lastColumn="0" w:noHBand="0" w:noVBand="1"/>
      </w:tblPr>
      <w:tblGrid>
        <w:gridCol w:w="1064"/>
        <w:gridCol w:w="2551"/>
        <w:gridCol w:w="6639"/>
      </w:tblGrid>
      <w:tr w:rsidR="00886982" w:rsidRPr="0084797D" w14:paraId="6DADDA6F" w14:textId="77777777" w:rsidTr="003A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4" w:type="dxa"/>
          </w:tcPr>
          <w:p w14:paraId="22D95DDF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Case</w:t>
            </w:r>
          </w:p>
        </w:tc>
        <w:tc>
          <w:tcPr>
            <w:tcW w:w="2551" w:type="dxa"/>
          </w:tcPr>
          <w:p w14:paraId="07F2FDD2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Title [sic]</w:t>
            </w:r>
          </w:p>
        </w:tc>
        <w:tc>
          <w:tcPr>
            <w:tcW w:w="6639" w:type="dxa"/>
          </w:tcPr>
          <w:p w14:paraId="1000118C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Details</w:t>
            </w:r>
          </w:p>
        </w:tc>
      </w:tr>
      <w:tr w:rsidR="00301FE7" w:rsidRPr="0084797D" w14:paraId="26B4FF30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20AA68F8" w14:textId="27BA6BD8" w:rsidR="00301FE7" w:rsidRPr="0084797D" w:rsidRDefault="0080675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62889</w:t>
            </w:r>
          </w:p>
        </w:tc>
        <w:tc>
          <w:tcPr>
            <w:tcW w:w="2551" w:type="dxa"/>
          </w:tcPr>
          <w:p w14:paraId="4489B42E" w14:textId="40A24CA7" w:rsidR="00301FE7" w:rsidRPr="0084797D" w:rsidRDefault="00511A2C" w:rsidP="003A01D5">
            <w:pPr>
              <w:pStyle w:val="BodyText"/>
              <w:rPr>
                <w:sz w:val="18"/>
                <w:szCs w:val="18"/>
              </w:rPr>
            </w:pPr>
            <w:r w:rsidRPr="0084797D">
              <w:rPr>
                <w:sz w:val="18"/>
                <w:szCs w:val="18"/>
              </w:rPr>
              <w:t>Editable Headers Not Editable in PDF if the Same Header Label is Used</w:t>
            </w:r>
          </w:p>
        </w:tc>
        <w:tc>
          <w:tcPr>
            <w:tcW w:w="6639" w:type="dxa"/>
          </w:tcPr>
          <w:p w14:paraId="71D22A7D" w14:textId="00DC9B89" w:rsidR="00301FE7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When a Digital Document was created with two</w:t>
            </w:r>
            <w:r w:rsidR="002E453E" w:rsidRPr="0084797D">
              <w:rPr>
                <w:rFonts w:cs="Segoe UI"/>
                <w:sz w:val="18"/>
                <w:szCs w:val="18"/>
              </w:rPr>
              <w:t xml:space="preserve"> editable</w:t>
            </w:r>
            <w:r w:rsidRPr="0084797D">
              <w:rPr>
                <w:rFonts w:cs="Segoe UI"/>
                <w:sz w:val="18"/>
                <w:szCs w:val="18"/>
              </w:rPr>
              <w:t xml:space="preserve"> headers with the same name, </w:t>
            </w:r>
            <w:r w:rsidR="002E453E" w:rsidRPr="0084797D">
              <w:rPr>
                <w:rFonts w:cs="Segoe UI"/>
                <w:sz w:val="18"/>
                <w:szCs w:val="18"/>
              </w:rPr>
              <w:t>the values were not editable when generated to PDF.</w:t>
            </w:r>
          </w:p>
        </w:tc>
      </w:tr>
      <w:tr w:rsidR="00301FE7" w:rsidRPr="0084797D" w14:paraId="5173319F" w14:textId="77777777" w:rsidTr="003A01D5">
        <w:tc>
          <w:tcPr>
            <w:tcW w:w="1064" w:type="dxa"/>
          </w:tcPr>
          <w:p w14:paraId="08AE9EFF" w14:textId="3EC63570" w:rsidR="00301FE7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62891</w:t>
            </w:r>
          </w:p>
        </w:tc>
        <w:tc>
          <w:tcPr>
            <w:tcW w:w="2551" w:type="dxa"/>
          </w:tcPr>
          <w:p w14:paraId="2E1645D9" w14:textId="11FA69CB" w:rsidR="00301FE7" w:rsidRPr="0084797D" w:rsidRDefault="002E453E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Digital Document Creation – Tasks appear to be Required</w:t>
            </w:r>
          </w:p>
        </w:tc>
        <w:tc>
          <w:tcPr>
            <w:tcW w:w="6639" w:type="dxa"/>
          </w:tcPr>
          <w:p w14:paraId="27826BED" w14:textId="74367780" w:rsidR="00301FE7" w:rsidRPr="0084797D" w:rsidRDefault="002E453E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 xml:space="preserve">On the Digital Document creation screen, the checkbox which indicates that a </w:t>
            </w:r>
            <w:r w:rsidR="003D3544" w:rsidRPr="0084797D">
              <w:rPr>
                <w:rFonts w:cs="Segoe UI"/>
                <w:sz w:val="18"/>
                <w:szCs w:val="18"/>
              </w:rPr>
              <w:t>t</w:t>
            </w:r>
            <w:r w:rsidRPr="0084797D">
              <w:rPr>
                <w:rFonts w:cs="Segoe UI"/>
                <w:sz w:val="18"/>
                <w:szCs w:val="18"/>
              </w:rPr>
              <w:t xml:space="preserve">ask is </w:t>
            </w:r>
            <w:r w:rsidR="003D3544" w:rsidRPr="0084797D">
              <w:rPr>
                <w:rFonts w:cs="Segoe UI"/>
                <w:sz w:val="18"/>
                <w:szCs w:val="18"/>
              </w:rPr>
              <w:t>r</w:t>
            </w:r>
            <w:r w:rsidRPr="0084797D">
              <w:rPr>
                <w:rFonts w:cs="Segoe UI"/>
                <w:sz w:val="18"/>
                <w:szCs w:val="18"/>
              </w:rPr>
              <w:t xml:space="preserve">equired was </w:t>
            </w:r>
            <w:r w:rsidR="003D3544" w:rsidRPr="0084797D">
              <w:rPr>
                <w:rFonts w:cs="Segoe UI"/>
                <w:sz w:val="18"/>
                <w:szCs w:val="18"/>
              </w:rPr>
              <w:t>ticked even if the task was not required.</w:t>
            </w:r>
          </w:p>
        </w:tc>
      </w:tr>
      <w:tr w:rsidR="00301FE7" w:rsidRPr="0084797D" w14:paraId="2A0E95FE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4B438863" w14:textId="4D81500B" w:rsidR="00301FE7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61326</w:t>
            </w:r>
          </w:p>
        </w:tc>
        <w:tc>
          <w:tcPr>
            <w:tcW w:w="2551" w:type="dxa"/>
          </w:tcPr>
          <w:p w14:paraId="78D41FD1" w14:textId="67201630" w:rsidR="00301FE7" w:rsidRPr="0084797D" w:rsidRDefault="003D3544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Notification icon remains highlighted after notifications are cleared</w:t>
            </w:r>
          </w:p>
        </w:tc>
        <w:tc>
          <w:tcPr>
            <w:tcW w:w="6639" w:type="dxa"/>
          </w:tcPr>
          <w:p w14:paraId="7CD59DAB" w14:textId="2853E4BF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The on-screen notification icon in the page header remained highlighted, even when all notifications were cleared. Clearing notifications now correctly clears the status icon.</w:t>
            </w:r>
          </w:p>
        </w:tc>
      </w:tr>
      <w:tr w:rsidR="00E1741E" w:rsidRPr="0084797D" w14:paraId="4D803389" w14:textId="77777777" w:rsidTr="003A01D5">
        <w:tc>
          <w:tcPr>
            <w:tcW w:w="1064" w:type="dxa"/>
          </w:tcPr>
          <w:p w14:paraId="0C9D0845" w14:textId="3B4F5DC1" w:rsidR="00E1741E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62847</w:t>
            </w:r>
          </w:p>
        </w:tc>
        <w:tc>
          <w:tcPr>
            <w:tcW w:w="2551" w:type="dxa"/>
          </w:tcPr>
          <w:p w14:paraId="7F52EE1E" w14:textId="112E7A21" w:rsidR="00E1741E" w:rsidRPr="0084797D" w:rsidRDefault="00A2470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Some</w:t>
            </w:r>
            <w:r w:rsidR="003A01D5" w:rsidRPr="0084797D">
              <w:rPr>
                <w:rFonts w:cs="Segoe UI"/>
                <w:sz w:val="18"/>
                <w:szCs w:val="18"/>
              </w:rPr>
              <w:t xml:space="preserve"> values </w:t>
            </w:r>
            <w:r w:rsidRPr="0084797D">
              <w:rPr>
                <w:rFonts w:cs="Segoe UI"/>
                <w:sz w:val="18"/>
                <w:szCs w:val="18"/>
              </w:rPr>
              <w:t xml:space="preserve">incorrectly </w:t>
            </w:r>
            <w:r w:rsidR="003A01D5" w:rsidRPr="0084797D">
              <w:rPr>
                <w:rFonts w:cs="Segoe UI"/>
                <w:sz w:val="18"/>
                <w:szCs w:val="18"/>
              </w:rPr>
              <w:t>formatted as dates in search results</w:t>
            </w:r>
          </w:p>
        </w:tc>
        <w:tc>
          <w:tcPr>
            <w:tcW w:w="6639" w:type="dxa"/>
          </w:tcPr>
          <w:p w14:paraId="2B85F7CD" w14:textId="2DBA60E9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 xml:space="preserve">When values which </w:t>
            </w:r>
            <w:r w:rsidR="00A2470D" w:rsidRPr="0084797D">
              <w:rPr>
                <w:rFonts w:cs="Segoe UI"/>
                <w:sz w:val="18"/>
                <w:szCs w:val="18"/>
              </w:rPr>
              <w:t>have a similar</w:t>
            </w:r>
            <w:r w:rsidRPr="0084797D">
              <w:rPr>
                <w:rFonts w:cs="Segoe UI"/>
                <w:sz w:val="18"/>
                <w:szCs w:val="18"/>
              </w:rPr>
              <w:t xml:space="preserve"> </w:t>
            </w:r>
            <w:r w:rsidR="00A2470D" w:rsidRPr="0084797D">
              <w:rPr>
                <w:rFonts w:cs="Segoe UI"/>
                <w:sz w:val="18"/>
                <w:szCs w:val="18"/>
              </w:rPr>
              <w:t>content to common date formats</w:t>
            </w:r>
            <w:r w:rsidRPr="0084797D">
              <w:rPr>
                <w:rFonts w:cs="Segoe UI"/>
                <w:sz w:val="18"/>
                <w:szCs w:val="18"/>
              </w:rPr>
              <w:t xml:space="preserve"> were displayed within search results, they were being converted to a date format for display on-screen.</w:t>
            </w:r>
          </w:p>
        </w:tc>
      </w:tr>
      <w:tr w:rsidR="00E1741E" w:rsidRPr="0084797D" w14:paraId="6F0D3613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4A45F439" w14:textId="57F6C92F" w:rsidR="00E1741E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63042</w:t>
            </w:r>
          </w:p>
        </w:tc>
        <w:tc>
          <w:tcPr>
            <w:tcW w:w="2551" w:type="dxa"/>
          </w:tcPr>
          <w:p w14:paraId="78B7064C" w14:textId="548BF150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Reports not filtering on certain Boolean fields</w:t>
            </w:r>
          </w:p>
        </w:tc>
        <w:tc>
          <w:tcPr>
            <w:tcW w:w="6639" w:type="dxa"/>
          </w:tcPr>
          <w:p w14:paraId="2079786A" w14:textId="5F134FFA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When reports were generated using filters such as ‘Is Validated’ on Tags, certain filters were not applied</w:t>
            </w:r>
          </w:p>
        </w:tc>
      </w:tr>
      <w:tr w:rsidR="00511A2C" w:rsidRPr="0084797D" w14:paraId="02491BF5" w14:textId="77777777" w:rsidTr="003A01D5">
        <w:tc>
          <w:tcPr>
            <w:tcW w:w="1064" w:type="dxa"/>
          </w:tcPr>
          <w:p w14:paraId="236CC1FE" w14:textId="79DD7EF3" w:rsidR="00511A2C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62994</w:t>
            </w:r>
          </w:p>
        </w:tc>
        <w:tc>
          <w:tcPr>
            <w:tcW w:w="2551" w:type="dxa"/>
          </w:tcPr>
          <w:p w14:paraId="1E5B016C" w14:textId="4F5C6D00" w:rsidR="00511A2C" w:rsidRPr="0084797D" w:rsidRDefault="00A2470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Custom fields not appearing in Punch List Item Detailed Report with certain filters</w:t>
            </w:r>
          </w:p>
        </w:tc>
        <w:tc>
          <w:tcPr>
            <w:tcW w:w="6639" w:type="dxa"/>
          </w:tcPr>
          <w:p w14:paraId="24523F0A" w14:textId="5DC2B3E4" w:rsidR="00511A2C" w:rsidRPr="0084797D" w:rsidRDefault="00A2470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When certain custom fields were included in the Punch List Item Detailed Report, the values were not being returned if the report was filtered by Sub System, System or Phase.</w:t>
            </w:r>
          </w:p>
        </w:tc>
      </w:tr>
    </w:tbl>
    <w:p w14:paraId="02D96014" w14:textId="77777777" w:rsidR="00E85C73" w:rsidRDefault="00A83E28" w:rsidP="00F420B2">
      <w:pPr>
        <w:pStyle w:val="Heading1"/>
      </w:pPr>
      <w:bookmarkStart w:id="5" w:name="_Toc517953900"/>
      <w:r>
        <w:t>Known</w:t>
      </w:r>
      <w:r w:rsidR="00144332">
        <w:t xml:space="preserve"> Issues</w:t>
      </w:r>
      <w:bookmarkEnd w:id="5"/>
    </w:p>
    <w:p w14:paraId="1D7EED12" w14:textId="1D702E1E" w:rsidR="00CF0179" w:rsidRPr="0084797D" w:rsidRDefault="0064515E" w:rsidP="0080675D">
      <w:pPr>
        <w:rPr>
          <w:rFonts w:cs="Segoe UI"/>
          <w:sz w:val="18"/>
          <w:szCs w:val="18"/>
        </w:rPr>
      </w:pPr>
      <w:r w:rsidRPr="0084797D">
        <w:rPr>
          <w:rFonts w:cs="Segoe UI"/>
          <w:sz w:val="18"/>
          <w:szCs w:val="18"/>
        </w:rPr>
        <w:t xml:space="preserve">A full list of “Known Issues” can be found at </w:t>
      </w:r>
      <w:hyperlink r:id="rId11" w:history="1">
        <w:r w:rsidR="00300D2F" w:rsidRPr="0084797D">
          <w:rPr>
            <w:rStyle w:val="Hyperlink"/>
            <w:rFonts w:cs="Segoe UI"/>
            <w:sz w:val="18"/>
            <w:szCs w:val="18"/>
          </w:rPr>
          <w:t>https://qedi-gotechnology.github.io/</w:t>
        </w:r>
      </w:hyperlink>
      <w:r w:rsidR="00300D2F" w:rsidRPr="0084797D">
        <w:rPr>
          <w:rFonts w:cs="Segoe UI"/>
          <w:sz w:val="18"/>
          <w:szCs w:val="18"/>
        </w:rPr>
        <w:t xml:space="preserve"> </w:t>
      </w:r>
      <w:bookmarkStart w:id="6" w:name="_Toc517953901"/>
    </w:p>
    <w:p w14:paraId="73A5F230" w14:textId="7FF6C517" w:rsidR="00E36545" w:rsidRDefault="00E36545" w:rsidP="0080675D"/>
    <w:p w14:paraId="1D8C31EB" w14:textId="77777777" w:rsidR="006D6510" w:rsidRDefault="006D6510">
      <w:pPr>
        <w:spacing w:after="0" w:line="240" w:lineRule="auto"/>
        <w:jc w:val="left"/>
        <w:rPr>
          <w:rFonts w:eastAsia="Times New Roman" w:cs="Segoe UI"/>
          <w:b/>
          <w:snapToGrid w:val="0"/>
          <w:sz w:val="24"/>
          <w:szCs w:val="32"/>
        </w:rPr>
      </w:pPr>
      <w:r>
        <w:br w:type="page"/>
      </w:r>
    </w:p>
    <w:p w14:paraId="54F22981" w14:textId="57DB9266" w:rsidR="00E36545" w:rsidRDefault="00E36545" w:rsidP="00E36545">
      <w:pPr>
        <w:pStyle w:val="Heading1"/>
        <w:snapToGrid w:val="0"/>
      </w:pPr>
      <w:r>
        <w:lastRenderedPageBreak/>
        <w:t>Features</w:t>
      </w:r>
    </w:p>
    <w:p w14:paraId="692F2A41" w14:textId="08FE0D7D" w:rsidR="00E36545" w:rsidRPr="0084797D" w:rsidRDefault="00E36545" w:rsidP="00E36545">
      <w:pPr>
        <w:rPr>
          <w:sz w:val="18"/>
          <w:szCs w:val="18"/>
        </w:rPr>
      </w:pPr>
      <w:r w:rsidRPr="0084797D">
        <w:rPr>
          <w:sz w:val="18"/>
          <w:szCs w:val="18"/>
        </w:rPr>
        <w:t>The following functionality has been added in v1.22:</w:t>
      </w:r>
    </w:p>
    <w:p w14:paraId="5174EB22" w14:textId="57282627" w:rsidR="00E36545" w:rsidRPr="0084797D" w:rsidRDefault="007D7AD1" w:rsidP="00E3654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84797D">
        <w:rPr>
          <w:sz w:val="18"/>
          <w:szCs w:val="18"/>
        </w:rPr>
        <w:t xml:space="preserve">New </w:t>
      </w:r>
      <w:r w:rsidR="00E36545" w:rsidRPr="0084797D">
        <w:rPr>
          <w:sz w:val="18"/>
          <w:szCs w:val="18"/>
        </w:rPr>
        <w:t>Digital Document Default Weighting</w:t>
      </w:r>
    </w:p>
    <w:p w14:paraId="515A2D3C" w14:textId="27DDE3C4" w:rsidR="00E36545" w:rsidRDefault="00E36545" w:rsidP="00E36545">
      <w:pPr>
        <w:pStyle w:val="Heading2"/>
        <w:snapToGrid w:val="0"/>
      </w:pPr>
      <w:r>
        <w:t>New Digital Document Default Weighting</w:t>
      </w:r>
    </w:p>
    <w:p w14:paraId="0B862EC4" w14:textId="5B56B0D5" w:rsidR="00E36545" w:rsidRPr="0084797D" w:rsidRDefault="00E36545" w:rsidP="00E36545">
      <w:pPr>
        <w:rPr>
          <w:sz w:val="18"/>
        </w:rPr>
      </w:pPr>
      <w:r w:rsidRPr="0084797D">
        <w:rPr>
          <w:sz w:val="18"/>
        </w:rPr>
        <w:t>For Digital Document</w:t>
      </w:r>
      <w:r w:rsidR="00E95DF8" w:rsidRPr="0084797D">
        <w:rPr>
          <w:sz w:val="18"/>
        </w:rPr>
        <w:t>’</w:t>
      </w:r>
      <w:r w:rsidR="00B571FA" w:rsidRPr="0084797D">
        <w:rPr>
          <w:sz w:val="18"/>
        </w:rPr>
        <w:t>s</w:t>
      </w:r>
      <w:r w:rsidR="00E95DF8" w:rsidRPr="0084797D">
        <w:rPr>
          <w:sz w:val="18"/>
        </w:rPr>
        <w:t xml:space="preserve"> tasks, t</w:t>
      </w:r>
      <w:r w:rsidRPr="0084797D">
        <w:rPr>
          <w:sz w:val="18"/>
        </w:rPr>
        <w:t xml:space="preserve">he default weighting is now </w:t>
      </w:r>
      <w:r w:rsidR="006D6510" w:rsidRPr="0084797D">
        <w:rPr>
          <w:sz w:val="18"/>
        </w:rPr>
        <w:t xml:space="preserve">set to </w:t>
      </w:r>
      <w:r w:rsidRPr="0084797D">
        <w:rPr>
          <w:sz w:val="18"/>
        </w:rPr>
        <w:t xml:space="preserve">1 </w:t>
      </w:r>
      <w:r w:rsidR="00E95DF8" w:rsidRPr="0084797D">
        <w:rPr>
          <w:sz w:val="18"/>
        </w:rPr>
        <w:t>(previously 0). This</w:t>
      </w:r>
      <w:r w:rsidRPr="0084797D">
        <w:rPr>
          <w:sz w:val="18"/>
        </w:rPr>
        <w:t xml:space="preserve"> </w:t>
      </w:r>
      <w:r w:rsidR="006A52E0" w:rsidRPr="0084797D">
        <w:rPr>
          <w:sz w:val="18"/>
        </w:rPr>
        <w:t>ensures</w:t>
      </w:r>
      <w:r w:rsidR="00E95DF8" w:rsidRPr="0084797D">
        <w:rPr>
          <w:sz w:val="18"/>
        </w:rPr>
        <w:t xml:space="preserve"> </w:t>
      </w:r>
      <w:r w:rsidRPr="0084797D">
        <w:rPr>
          <w:sz w:val="18"/>
        </w:rPr>
        <w:t xml:space="preserve">progress </w:t>
      </w:r>
      <w:r w:rsidR="00E95DF8" w:rsidRPr="0084797D">
        <w:rPr>
          <w:sz w:val="18"/>
        </w:rPr>
        <w:t xml:space="preserve">for </w:t>
      </w:r>
      <w:r w:rsidR="006A52E0" w:rsidRPr="0084797D">
        <w:rPr>
          <w:sz w:val="18"/>
        </w:rPr>
        <w:t>all</w:t>
      </w:r>
      <w:r w:rsidR="00E95DF8" w:rsidRPr="0084797D">
        <w:rPr>
          <w:sz w:val="18"/>
        </w:rPr>
        <w:t xml:space="preserve"> Digital Document</w:t>
      </w:r>
      <w:r w:rsidR="006A52E0" w:rsidRPr="0084797D">
        <w:rPr>
          <w:sz w:val="18"/>
        </w:rPr>
        <w:t>s is recorded at Task Level by default. Weighting can be manually adjusted as required.</w:t>
      </w:r>
    </w:p>
    <w:p w14:paraId="35BCD21F" w14:textId="77777777" w:rsidR="00E36545" w:rsidRDefault="00E36545" w:rsidP="00E36545"/>
    <w:p w14:paraId="27D5BC97" w14:textId="0AF65E43" w:rsidR="00E36545" w:rsidRDefault="00E36545" w:rsidP="00E36545">
      <w:pPr>
        <w:jc w:val="center"/>
      </w:pPr>
      <w:r>
        <w:rPr>
          <w:noProof/>
        </w:rPr>
        <w:drawing>
          <wp:inline distT="0" distB="0" distL="0" distR="0" wp14:anchorId="1F0980BB" wp14:editId="09669B00">
            <wp:extent cx="6120130" cy="765810"/>
            <wp:effectExtent l="19050" t="19050" r="139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0B1B7" w14:textId="4EFA0E64" w:rsidR="00E36545" w:rsidRDefault="00E36545" w:rsidP="00E36545">
      <w:pPr>
        <w:pStyle w:val="Figure"/>
        <w:numPr>
          <w:ilvl w:val="0"/>
          <w:numId w:val="14"/>
        </w:numPr>
      </w:pPr>
      <w:r>
        <w:t>New Default weighting for tasks</w:t>
      </w:r>
    </w:p>
    <w:bookmarkEnd w:id="6"/>
    <w:p w14:paraId="38F40701" w14:textId="77777777" w:rsidR="00E36545" w:rsidRPr="0080675D" w:rsidRDefault="00E36545" w:rsidP="0080675D"/>
    <w:sectPr w:rsidR="00E36545" w:rsidRPr="0080675D" w:rsidSect="00B4205E">
      <w:headerReference w:type="default" r:id="rId13"/>
      <w:footerReference w:type="default" r:id="rId14"/>
      <w:headerReference w:type="first" r:id="rId15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FC05" w14:textId="77777777" w:rsidR="0008464E" w:rsidRDefault="0008464E" w:rsidP="00DE3F25">
      <w:pPr>
        <w:spacing w:after="0" w:line="240" w:lineRule="auto"/>
      </w:pPr>
      <w:r>
        <w:separator/>
      </w:r>
    </w:p>
  </w:endnote>
  <w:endnote w:type="continuationSeparator" w:id="0">
    <w:p w14:paraId="4039BA40" w14:textId="77777777" w:rsidR="0008464E" w:rsidRDefault="0008464E" w:rsidP="00DE3F25">
      <w:pPr>
        <w:spacing w:after="0" w:line="240" w:lineRule="auto"/>
      </w:pPr>
      <w:r>
        <w:continuationSeparator/>
      </w:r>
    </w:p>
  </w:endnote>
  <w:endnote w:type="continuationNotice" w:id="1">
    <w:p w14:paraId="1A88252D" w14:textId="77777777" w:rsidR="0008464E" w:rsidRDefault="000846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Times New Roman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DCEB" w14:textId="278785B8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4DE9AF5C" wp14:editId="18F94C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="006E7B81">
      <w:rPr>
        <w:rFonts w:ascii="Arial" w:eastAsia="Times New Roman" w:hAnsi="Arial" w:cs="Tahoma"/>
        <w:noProof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5B725" w14:textId="77777777" w:rsidR="0008464E" w:rsidRDefault="0008464E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25E62FDC" w14:textId="77777777" w:rsidR="0008464E" w:rsidRDefault="0008464E" w:rsidP="00DE3F25">
      <w:pPr>
        <w:spacing w:after="0" w:line="240" w:lineRule="auto"/>
      </w:pPr>
      <w:r>
        <w:continuationSeparator/>
      </w:r>
    </w:p>
  </w:footnote>
  <w:footnote w:type="continuationNotice" w:id="1">
    <w:p w14:paraId="0B4B7E21" w14:textId="77777777" w:rsidR="0008464E" w:rsidRDefault="000846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44C52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7CA61FA9" wp14:editId="0C199EB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6F5A6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2EE7F461" wp14:editId="1396FCAA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8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sDCxtDQ1NzAxsDRV0lEKTi0uzszPAykwrAUAXkHRoSwAAAA="/>
  </w:docVars>
  <w:rsids>
    <w:rsidRoot w:val="0008464E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64E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453E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1D5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544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8D0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883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1A2C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021A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D7DAA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52E0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510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433D"/>
    <w:rsid w:val="006E680A"/>
    <w:rsid w:val="006E7B81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AD1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75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4797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70D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571FA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545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5DF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7E5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emeaext.amec.com/sites/ts_qedi_3797/Technology%20Working%20Documents/hub2/Patch%20Notes/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Props1.xml><?xml version="1.0" encoding="utf-8"?>
<ds:datastoreItem xmlns:ds="http://schemas.openxmlformats.org/officeDocument/2006/customXml" ds:itemID="{0FB29EBB-BEEA-4A7A-AD24-1B895832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94FE2-D1D9-4DED-B536-5BE6C6A8A698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1B548B-D005-40A0-88D6-E1FE8798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358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2019-09-23T09:32:00Z</dcterms:created>
  <dcterms:modified xsi:type="dcterms:W3CDTF">2019-09-26T16:10:00Z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